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A4E45" w14:textId="378A797A" w:rsidR="00E918C5" w:rsidRPr="00C26778" w:rsidRDefault="004432A2">
      <w:pPr>
        <w:pStyle w:val="Title"/>
        <w:jc w:val="right"/>
      </w:pPr>
      <w:fldSimple w:instr=" SUBJECT  ShutterSort  \* MERGEFORMAT ">
        <w:r w:rsidR="000F4C90">
          <w:t>ShutterSort</w:t>
        </w:r>
      </w:fldSimple>
    </w:p>
    <w:p w14:paraId="48295394" w14:textId="77777777" w:rsidR="00E918C5" w:rsidRPr="00C26778" w:rsidRDefault="004432A2">
      <w:pPr>
        <w:pStyle w:val="Title"/>
        <w:jc w:val="right"/>
      </w:pPr>
      <w:fldSimple w:instr=" TITLE  \* MERGEFORMAT ">
        <w:r w:rsidR="00CA2021">
          <w:t>Software Development Plan</w:t>
        </w:r>
      </w:fldSimple>
    </w:p>
    <w:p w14:paraId="74783C8A" w14:textId="1CAD0DEE" w:rsidR="00E918C5" w:rsidRPr="00C26778" w:rsidRDefault="00E918C5">
      <w:pPr>
        <w:pStyle w:val="Title"/>
        <w:jc w:val="right"/>
        <w:rPr>
          <w:sz w:val="28"/>
        </w:rPr>
      </w:pPr>
      <w:r w:rsidRPr="00C26778">
        <w:rPr>
          <w:sz w:val="28"/>
        </w:rPr>
        <w:t xml:space="preserve">Version </w:t>
      </w:r>
      <w:r w:rsidR="00697D8D">
        <w:rPr>
          <w:sz w:val="28"/>
        </w:rPr>
        <w:t>0</w:t>
      </w:r>
      <w:r w:rsidRPr="00C26778">
        <w:rPr>
          <w:sz w:val="28"/>
        </w:rPr>
        <w:t>.</w:t>
      </w:r>
      <w:r w:rsidR="00697D8D">
        <w:rPr>
          <w:sz w:val="28"/>
        </w:rPr>
        <w:t>1</w:t>
      </w:r>
    </w:p>
    <w:p w14:paraId="43B769ED" w14:textId="77777777" w:rsidR="00E918C5" w:rsidRPr="00C26778" w:rsidRDefault="00E918C5">
      <w:pPr>
        <w:pStyle w:val="Title"/>
        <w:rPr>
          <w:sz w:val="28"/>
        </w:rPr>
      </w:pPr>
    </w:p>
    <w:p w14:paraId="3594F5E5" w14:textId="77777777" w:rsidR="00E918C5" w:rsidRPr="00C26778" w:rsidRDefault="00E918C5">
      <w:pPr>
        <w:sectPr w:rsidR="00E918C5" w:rsidRPr="00C26778">
          <w:headerReference w:type="default" r:id="rId7"/>
          <w:footerReference w:type="even" r:id="rId8"/>
          <w:pgSz w:w="12240" w:h="15840" w:code="1"/>
          <w:pgMar w:top="1440" w:right="1440" w:bottom="1440" w:left="1440" w:header="720" w:footer="720" w:gutter="0"/>
          <w:cols w:space="720"/>
          <w:vAlign w:val="center"/>
        </w:sectPr>
      </w:pPr>
    </w:p>
    <w:p w14:paraId="2EAA193A"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026BDEC5" w14:textId="77777777">
        <w:tc>
          <w:tcPr>
            <w:tcW w:w="2304" w:type="dxa"/>
          </w:tcPr>
          <w:p w14:paraId="4E96810A" w14:textId="77777777" w:rsidR="00E918C5" w:rsidRPr="00C26778" w:rsidRDefault="00E918C5">
            <w:pPr>
              <w:pStyle w:val="Tabletext"/>
              <w:jc w:val="center"/>
              <w:rPr>
                <w:b/>
              </w:rPr>
            </w:pPr>
            <w:r w:rsidRPr="00C26778">
              <w:rPr>
                <w:b/>
              </w:rPr>
              <w:t>Date</w:t>
            </w:r>
          </w:p>
        </w:tc>
        <w:tc>
          <w:tcPr>
            <w:tcW w:w="1152" w:type="dxa"/>
          </w:tcPr>
          <w:p w14:paraId="7EE13498" w14:textId="77777777" w:rsidR="00E918C5" w:rsidRPr="00C26778" w:rsidRDefault="00E918C5">
            <w:pPr>
              <w:pStyle w:val="Tabletext"/>
              <w:jc w:val="center"/>
              <w:rPr>
                <w:b/>
              </w:rPr>
            </w:pPr>
            <w:r w:rsidRPr="00C26778">
              <w:rPr>
                <w:b/>
              </w:rPr>
              <w:t>Version</w:t>
            </w:r>
          </w:p>
        </w:tc>
        <w:tc>
          <w:tcPr>
            <w:tcW w:w="3744" w:type="dxa"/>
          </w:tcPr>
          <w:p w14:paraId="20ABB4DD" w14:textId="77777777" w:rsidR="00E918C5" w:rsidRPr="00C26778" w:rsidRDefault="00E918C5">
            <w:pPr>
              <w:pStyle w:val="Tabletext"/>
              <w:jc w:val="center"/>
              <w:rPr>
                <w:b/>
              </w:rPr>
            </w:pPr>
            <w:r w:rsidRPr="00C26778">
              <w:rPr>
                <w:b/>
              </w:rPr>
              <w:t>Description</w:t>
            </w:r>
          </w:p>
        </w:tc>
        <w:tc>
          <w:tcPr>
            <w:tcW w:w="2304" w:type="dxa"/>
          </w:tcPr>
          <w:p w14:paraId="76464FAF" w14:textId="77777777" w:rsidR="00E918C5" w:rsidRPr="00C26778" w:rsidRDefault="00E918C5">
            <w:pPr>
              <w:pStyle w:val="Tabletext"/>
              <w:jc w:val="center"/>
              <w:rPr>
                <w:b/>
              </w:rPr>
            </w:pPr>
            <w:r w:rsidRPr="00C26778">
              <w:rPr>
                <w:b/>
              </w:rPr>
              <w:t>Author</w:t>
            </w:r>
          </w:p>
        </w:tc>
      </w:tr>
      <w:tr w:rsidR="00E918C5" w:rsidRPr="00C26778" w14:paraId="1D6ED40F" w14:textId="77777777" w:rsidTr="00546B7C">
        <w:tc>
          <w:tcPr>
            <w:tcW w:w="2304" w:type="dxa"/>
            <w:shd w:val="clear" w:color="auto" w:fill="auto"/>
          </w:tcPr>
          <w:p w14:paraId="7F4DD825" w14:textId="4FEBF3CA" w:rsidR="00E918C5" w:rsidRPr="00C26778" w:rsidRDefault="00F04AE5">
            <w:pPr>
              <w:pStyle w:val="Tabletext"/>
            </w:pPr>
            <w:r>
              <w:t>23</w:t>
            </w:r>
            <w:r w:rsidR="00E918C5" w:rsidRPr="00C26778">
              <w:t>/</w:t>
            </w:r>
            <w:r>
              <w:t>09</w:t>
            </w:r>
            <w:r w:rsidR="00E918C5" w:rsidRPr="00C26778">
              <w:t>/</w:t>
            </w:r>
            <w:r>
              <w:t>2023</w:t>
            </w:r>
          </w:p>
        </w:tc>
        <w:tc>
          <w:tcPr>
            <w:tcW w:w="1152" w:type="dxa"/>
          </w:tcPr>
          <w:p w14:paraId="686A0691" w14:textId="2ACC2719" w:rsidR="00E918C5" w:rsidRPr="00C26778" w:rsidRDefault="000A50C1">
            <w:pPr>
              <w:pStyle w:val="Tabletext"/>
            </w:pPr>
            <w:r>
              <w:t>0.</w:t>
            </w:r>
            <w:r w:rsidR="0097033F">
              <w:t>1</w:t>
            </w:r>
          </w:p>
        </w:tc>
        <w:tc>
          <w:tcPr>
            <w:tcW w:w="3744" w:type="dxa"/>
          </w:tcPr>
          <w:p w14:paraId="468AD4A6" w14:textId="39EB7BD9" w:rsidR="00E918C5" w:rsidRPr="00C26778" w:rsidRDefault="000109DE">
            <w:pPr>
              <w:pStyle w:val="Tabletext"/>
            </w:pPr>
            <w:r>
              <w:t>The initial project management plan</w:t>
            </w:r>
          </w:p>
        </w:tc>
        <w:tc>
          <w:tcPr>
            <w:tcW w:w="2304" w:type="dxa"/>
          </w:tcPr>
          <w:p w14:paraId="570CB454" w14:textId="06532275" w:rsidR="00E918C5" w:rsidRPr="00C26778" w:rsidRDefault="000109DE">
            <w:pPr>
              <w:pStyle w:val="Tabletext"/>
            </w:pPr>
            <w:r>
              <w:t>Riley Meyerkorth</w:t>
            </w:r>
          </w:p>
        </w:tc>
      </w:tr>
      <w:tr w:rsidR="00E918C5" w:rsidRPr="00C26778" w14:paraId="502A55A0" w14:textId="77777777">
        <w:tc>
          <w:tcPr>
            <w:tcW w:w="2304" w:type="dxa"/>
          </w:tcPr>
          <w:p w14:paraId="3FC9F940" w14:textId="77777777" w:rsidR="00E918C5" w:rsidRPr="00C26778" w:rsidRDefault="00E918C5">
            <w:pPr>
              <w:pStyle w:val="Tabletext"/>
            </w:pPr>
          </w:p>
        </w:tc>
        <w:tc>
          <w:tcPr>
            <w:tcW w:w="1152" w:type="dxa"/>
          </w:tcPr>
          <w:p w14:paraId="426BCFC3" w14:textId="77777777" w:rsidR="00E918C5" w:rsidRPr="00C26778" w:rsidRDefault="00E918C5">
            <w:pPr>
              <w:pStyle w:val="Tabletext"/>
            </w:pPr>
          </w:p>
        </w:tc>
        <w:tc>
          <w:tcPr>
            <w:tcW w:w="3744" w:type="dxa"/>
          </w:tcPr>
          <w:p w14:paraId="3D0E3891" w14:textId="77777777" w:rsidR="00E918C5" w:rsidRPr="00C26778" w:rsidRDefault="00E918C5">
            <w:pPr>
              <w:pStyle w:val="Tabletext"/>
            </w:pPr>
          </w:p>
        </w:tc>
        <w:tc>
          <w:tcPr>
            <w:tcW w:w="2304" w:type="dxa"/>
          </w:tcPr>
          <w:p w14:paraId="659CEC83" w14:textId="77777777" w:rsidR="00E918C5" w:rsidRPr="00C26778" w:rsidRDefault="00E918C5">
            <w:pPr>
              <w:pStyle w:val="Tabletext"/>
            </w:pPr>
          </w:p>
        </w:tc>
      </w:tr>
      <w:tr w:rsidR="00E918C5" w:rsidRPr="00C26778" w14:paraId="2C577D7F" w14:textId="77777777">
        <w:tc>
          <w:tcPr>
            <w:tcW w:w="2304" w:type="dxa"/>
          </w:tcPr>
          <w:p w14:paraId="0323B485" w14:textId="77777777" w:rsidR="00E918C5" w:rsidRPr="00C26778" w:rsidRDefault="00E918C5">
            <w:pPr>
              <w:pStyle w:val="Tabletext"/>
            </w:pPr>
          </w:p>
        </w:tc>
        <w:tc>
          <w:tcPr>
            <w:tcW w:w="1152" w:type="dxa"/>
          </w:tcPr>
          <w:p w14:paraId="0BD0FA2F" w14:textId="77777777" w:rsidR="00E918C5" w:rsidRPr="00C26778" w:rsidRDefault="00E918C5">
            <w:pPr>
              <w:pStyle w:val="Tabletext"/>
            </w:pPr>
          </w:p>
        </w:tc>
        <w:tc>
          <w:tcPr>
            <w:tcW w:w="3744" w:type="dxa"/>
          </w:tcPr>
          <w:p w14:paraId="6B1A8277" w14:textId="77777777" w:rsidR="00E918C5" w:rsidRPr="00C26778" w:rsidRDefault="00E918C5">
            <w:pPr>
              <w:pStyle w:val="Tabletext"/>
            </w:pPr>
          </w:p>
        </w:tc>
        <w:tc>
          <w:tcPr>
            <w:tcW w:w="2304" w:type="dxa"/>
          </w:tcPr>
          <w:p w14:paraId="730BF233" w14:textId="77777777" w:rsidR="00E918C5" w:rsidRPr="00C26778" w:rsidRDefault="00E918C5">
            <w:pPr>
              <w:pStyle w:val="Tabletext"/>
            </w:pPr>
          </w:p>
        </w:tc>
      </w:tr>
      <w:tr w:rsidR="00E918C5" w:rsidRPr="00C26778" w14:paraId="3017272A" w14:textId="77777777">
        <w:tc>
          <w:tcPr>
            <w:tcW w:w="2304" w:type="dxa"/>
          </w:tcPr>
          <w:p w14:paraId="33764B6D" w14:textId="77777777" w:rsidR="00E918C5" w:rsidRPr="00C26778" w:rsidRDefault="00E918C5">
            <w:pPr>
              <w:pStyle w:val="Tabletext"/>
            </w:pPr>
          </w:p>
        </w:tc>
        <w:tc>
          <w:tcPr>
            <w:tcW w:w="1152" w:type="dxa"/>
          </w:tcPr>
          <w:p w14:paraId="5C3869B7" w14:textId="77777777" w:rsidR="00E918C5" w:rsidRPr="00C26778" w:rsidRDefault="00E918C5">
            <w:pPr>
              <w:pStyle w:val="Tabletext"/>
            </w:pPr>
          </w:p>
        </w:tc>
        <w:tc>
          <w:tcPr>
            <w:tcW w:w="3744" w:type="dxa"/>
          </w:tcPr>
          <w:p w14:paraId="7B3C7881" w14:textId="77777777" w:rsidR="00E918C5" w:rsidRPr="00C26778" w:rsidRDefault="00E918C5">
            <w:pPr>
              <w:pStyle w:val="Tabletext"/>
            </w:pPr>
          </w:p>
        </w:tc>
        <w:tc>
          <w:tcPr>
            <w:tcW w:w="2304" w:type="dxa"/>
          </w:tcPr>
          <w:p w14:paraId="59E7E3B3" w14:textId="77777777" w:rsidR="00E918C5" w:rsidRPr="00C26778" w:rsidRDefault="00E918C5">
            <w:pPr>
              <w:pStyle w:val="Tabletext"/>
            </w:pPr>
          </w:p>
        </w:tc>
      </w:tr>
    </w:tbl>
    <w:p w14:paraId="034647A2" w14:textId="77777777" w:rsidR="00E918C5" w:rsidRPr="00C26778" w:rsidRDefault="00E918C5"/>
    <w:p w14:paraId="3A36CF5E" w14:textId="77777777" w:rsidR="00E918C5" w:rsidRPr="00C26778" w:rsidRDefault="00E918C5">
      <w:pPr>
        <w:pStyle w:val="Title"/>
      </w:pPr>
      <w:r w:rsidRPr="00C26778">
        <w:br w:type="page"/>
      </w:r>
    </w:p>
    <w:p w14:paraId="63BE27DC" w14:textId="77777777" w:rsidR="00E918C5" w:rsidRPr="00C26778" w:rsidRDefault="00E918C5">
      <w:pPr>
        <w:pStyle w:val="Title"/>
      </w:pPr>
      <w:r w:rsidRPr="00C26778">
        <w:t>Table of Contents</w:t>
      </w:r>
    </w:p>
    <w:p w14:paraId="110C042F" w14:textId="77777777" w:rsidR="00E918C5" w:rsidRPr="00C26778" w:rsidRDefault="00E918C5"/>
    <w:p w14:paraId="150929B6" w14:textId="77777777" w:rsidR="00E918C5" w:rsidRPr="00C26778" w:rsidRDefault="00E918C5"/>
    <w:p w14:paraId="3C764AFD" w14:textId="1EBE05A1" w:rsidR="008A6710" w:rsidRDefault="00E918C5">
      <w:pPr>
        <w:pStyle w:val="TOC1"/>
        <w:tabs>
          <w:tab w:val="left" w:pos="400"/>
          <w:tab w:val="right" w:leader="dot" w:pos="9350"/>
        </w:tabs>
        <w:rPr>
          <w:rFonts w:asciiTheme="minorHAnsi" w:eastAsiaTheme="minorEastAsia" w:hAnsiTheme="minorHAnsi" w:cstheme="minorBidi"/>
          <w:b w:val="0"/>
          <w:bCs w:val="0"/>
          <w:noProof/>
          <w:kern w:val="2"/>
          <w:sz w:val="22"/>
          <w:szCs w:val="22"/>
          <w14:ligatures w14:val="standardContextual"/>
        </w:rPr>
      </w:pPr>
      <w:r w:rsidRPr="00C26778">
        <w:rPr>
          <w:b w:val="0"/>
        </w:rPr>
        <w:fldChar w:fldCharType="begin"/>
      </w:r>
      <w:r w:rsidRPr="00C26778">
        <w:rPr>
          <w:b w:val="0"/>
        </w:rPr>
        <w:instrText xml:space="preserve"> TOC \o "1-2" \h \z </w:instrText>
      </w:r>
      <w:r w:rsidRPr="00C26778">
        <w:rPr>
          <w:b w:val="0"/>
        </w:rPr>
        <w:fldChar w:fldCharType="separate"/>
      </w:r>
      <w:hyperlink w:anchor="_Toc146390740" w:history="1">
        <w:r w:rsidR="008A6710" w:rsidRPr="00A25988">
          <w:rPr>
            <w:rStyle w:val="Hyperlink"/>
            <w:noProof/>
          </w:rPr>
          <w:t>1.</w:t>
        </w:r>
        <w:r w:rsidR="008A6710">
          <w:rPr>
            <w:rFonts w:asciiTheme="minorHAnsi" w:eastAsiaTheme="minorEastAsia" w:hAnsiTheme="minorHAnsi" w:cstheme="minorBidi"/>
            <w:b w:val="0"/>
            <w:bCs w:val="0"/>
            <w:noProof/>
            <w:kern w:val="2"/>
            <w:sz w:val="22"/>
            <w:szCs w:val="22"/>
            <w14:ligatures w14:val="standardContextual"/>
          </w:rPr>
          <w:tab/>
        </w:r>
        <w:r w:rsidR="008A6710" w:rsidRPr="00A25988">
          <w:rPr>
            <w:rStyle w:val="Hyperlink"/>
            <w:noProof/>
          </w:rPr>
          <w:t>Introduction</w:t>
        </w:r>
        <w:r w:rsidR="008A6710">
          <w:rPr>
            <w:noProof/>
            <w:webHidden/>
          </w:rPr>
          <w:tab/>
        </w:r>
        <w:r w:rsidR="008A6710">
          <w:rPr>
            <w:noProof/>
            <w:webHidden/>
          </w:rPr>
          <w:fldChar w:fldCharType="begin"/>
        </w:r>
        <w:r w:rsidR="008A6710">
          <w:rPr>
            <w:noProof/>
            <w:webHidden/>
          </w:rPr>
          <w:instrText xml:space="preserve"> PAGEREF _Toc146390740 \h </w:instrText>
        </w:r>
        <w:r w:rsidR="008A6710">
          <w:rPr>
            <w:noProof/>
            <w:webHidden/>
          </w:rPr>
        </w:r>
        <w:r w:rsidR="008A6710">
          <w:rPr>
            <w:noProof/>
            <w:webHidden/>
          </w:rPr>
          <w:fldChar w:fldCharType="separate"/>
        </w:r>
        <w:r w:rsidR="008A6710">
          <w:rPr>
            <w:noProof/>
            <w:webHidden/>
          </w:rPr>
          <w:t>4</w:t>
        </w:r>
        <w:r w:rsidR="008A6710">
          <w:rPr>
            <w:noProof/>
            <w:webHidden/>
          </w:rPr>
          <w:fldChar w:fldCharType="end"/>
        </w:r>
      </w:hyperlink>
    </w:p>
    <w:p w14:paraId="2127A35B" w14:textId="4335FBAB" w:rsidR="008A6710" w:rsidRDefault="008A6710">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390741" w:history="1">
        <w:r w:rsidRPr="00A25988">
          <w:rPr>
            <w:rStyle w:val="Hyperlink"/>
            <w:noProof/>
          </w:rPr>
          <w:t>1.1</w:t>
        </w:r>
        <w:r>
          <w:rPr>
            <w:rFonts w:asciiTheme="minorHAnsi" w:eastAsiaTheme="minorEastAsia" w:hAnsiTheme="minorHAnsi" w:cstheme="minorBidi"/>
            <w:i w:val="0"/>
            <w:iCs w:val="0"/>
            <w:noProof/>
            <w:kern w:val="2"/>
            <w:sz w:val="22"/>
            <w:szCs w:val="22"/>
            <w14:ligatures w14:val="standardContextual"/>
          </w:rPr>
          <w:tab/>
        </w:r>
        <w:r w:rsidRPr="00A25988">
          <w:rPr>
            <w:rStyle w:val="Hyperlink"/>
            <w:noProof/>
          </w:rPr>
          <w:t>Purpose</w:t>
        </w:r>
        <w:r>
          <w:rPr>
            <w:noProof/>
            <w:webHidden/>
          </w:rPr>
          <w:tab/>
        </w:r>
        <w:r>
          <w:rPr>
            <w:noProof/>
            <w:webHidden/>
          </w:rPr>
          <w:fldChar w:fldCharType="begin"/>
        </w:r>
        <w:r>
          <w:rPr>
            <w:noProof/>
            <w:webHidden/>
          </w:rPr>
          <w:instrText xml:space="preserve"> PAGEREF _Toc146390741 \h </w:instrText>
        </w:r>
        <w:r>
          <w:rPr>
            <w:noProof/>
            <w:webHidden/>
          </w:rPr>
        </w:r>
        <w:r>
          <w:rPr>
            <w:noProof/>
            <w:webHidden/>
          </w:rPr>
          <w:fldChar w:fldCharType="separate"/>
        </w:r>
        <w:r>
          <w:rPr>
            <w:noProof/>
            <w:webHidden/>
          </w:rPr>
          <w:t>4</w:t>
        </w:r>
        <w:r>
          <w:rPr>
            <w:noProof/>
            <w:webHidden/>
          </w:rPr>
          <w:fldChar w:fldCharType="end"/>
        </w:r>
      </w:hyperlink>
    </w:p>
    <w:p w14:paraId="08B28C90" w14:textId="29305C31" w:rsidR="008A6710" w:rsidRDefault="008A6710">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390742" w:history="1">
        <w:r w:rsidRPr="00A25988">
          <w:rPr>
            <w:rStyle w:val="Hyperlink"/>
            <w:noProof/>
          </w:rPr>
          <w:t>1.2</w:t>
        </w:r>
        <w:r>
          <w:rPr>
            <w:rFonts w:asciiTheme="minorHAnsi" w:eastAsiaTheme="minorEastAsia" w:hAnsiTheme="minorHAnsi" w:cstheme="minorBidi"/>
            <w:i w:val="0"/>
            <w:iCs w:val="0"/>
            <w:noProof/>
            <w:kern w:val="2"/>
            <w:sz w:val="22"/>
            <w:szCs w:val="22"/>
            <w14:ligatures w14:val="standardContextual"/>
          </w:rPr>
          <w:tab/>
        </w:r>
        <w:r w:rsidRPr="00A25988">
          <w:rPr>
            <w:rStyle w:val="Hyperlink"/>
            <w:noProof/>
          </w:rPr>
          <w:t>Scope</w:t>
        </w:r>
        <w:r>
          <w:rPr>
            <w:noProof/>
            <w:webHidden/>
          </w:rPr>
          <w:tab/>
        </w:r>
        <w:r>
          <w:rPr>
            <w:noProof/>
            <w:webHidden/>
          </w:rPr>
          <w:fldChar w:fldCharType="begin"/>
        </w:r>
        <w:r>
          <w:rPr>
            <w:noProof/>
            <w:webHidden/>
          </w:rPr>
          <w:instrText xml:space="preserve"> PAGEREF _Toc146390742 \h </w:instrText>
        </w:r>
        <w:r>
          <w:rPr>
            <w:noProof/>
            <w:webHidden/>
          </w:rPr>
        </w:r>
        <w:r>
          <w:rPr>
            <w:noProof/>
            <w:webHidden/>
          </w:rPr>
          <w:fldChar w:fldCharType="separate"/>
        </w:r>
        <w:r>
          <w:rPr>
            <w:noProof/>
            <w:webHidden/>
          </w:rPr>
          <w:t>4</w:t>
        </w:r>
        <w:r>
          <w:rPr>
            <w:noProof/>
            <w:webHidden/>
          </w:rPr>
          <w:fldChar w:fldCharType="end"/>
        </w:r>
      </w:hyperlink>
    </w:p>
    <w:p w14:paraId="44C7341F" w14:textId="22CEBA73" w:rsidR="008A6710" w:rsidRDefault="008A6710">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390743" w:history="1">
        <w:r w:rsidRPr="00A25988">
          <w:rPr>
            <w:rStyle w:val="Hyperlink"/>
            <w:noProof/>
          </w:rPr>
          <w:t>1.3</w:t>
        </w:r>
        <w:r>
          <w:rPr>
            <w:rFonts w:asciiTheme="minorHAnsi" w:eastAsiaTheme="minorEastAsia" w:hAnsiTheme="minorHAnsi" w:cstheme="minorBidi"/>
            <w:i w:val="0"/>
            <w:iCs w:val="0"/>
            <w:noProof/>
            <w:kern w:val="2"/>
            <w:sz w:val="22"/>
            <w:szCs w:val="22"/>
            <w14:ligatures w14:val="standardContextual"/>
          </w:rPr>
          <w:tab/>
        </w:r>
        <w:r w:rsidRPr="00A25988">
          <w:rPr>
            <w:rStyle w:val="Hyperlink"/>
            <w:noProof/>
          </w:rPr>
          <w:t>Definitions, Acronyms, and Abbreviations</w:t>
        </w:r>
        <w:r>
          <w:rPr>
            <w:noProof/>
            <w:webHidden/>
          </w:rPr>
          <w:tab/>
        </w:r>
        <w:r>
          <w:rPr>
            <w:noProof/>
            <w:webHidden/>
          </w:rPr>
          <w:fldChar w:fldCharType="begin"/>
        </w:r>
        <w:r>
          <w:rPr>
            <w:noProof/>
            <w:webHidden/>
          </w:rPr>
          <w:instrText xml:space="preserve"> PAGEREF _Toc146390743 \h </w:instrText>
        </w:r>
        <w:r>
          <w:rPr>
            <w:noProof/>
            <w:webHidden/>
          </w:rPr>
        </w:r>
        <w:r>
          <w:rPr>
            <w:noProof/>
            <w:webHidden/>
          </w:rPr>
          <w:fldChar w:fldCharType="separate"/>
        </w:r>
        <w:r>
          <w:rPr>
            <w:noProof/>
            <w:webHidden/>
          </w:rPr>
          <w:t>4</w:t>
        </w:r>
        <w:r>
          <w:rPr>
            <w:noProof/>
            <w:webHidden/>
          </w:rPr>
          <w:fldChar w:fldCharType="end"/>
        </w:r>
      </w:hyperlink>
    </w:p>
    <w:p w14:paraId="292771DD" w14:textId="364F1C03" w:rsidR="008A6710" w:rsidRDefault="008A6710">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390744" w:history="1">
        <w:r w:rsidRPr="00A25988">
          <w:rPr>
            <w:rStyle w:val="Hyperlink"/>
            <w:noProof/>
          </w:rPr>
          <w:t>1.4</w:t>
        </w:r>
        <w:r>
          <w:rPr>
            <w:rFonts w:asciiTheme="minorHAnsi" w:eastAsiaTheme="minorEastAsia" w:hAnsiTheme="minorHAnsi" w:cstheme="minorBidi"/>
            <w:i w:val="0"/>
            <w:iCs w:val="0"/>
            <w:noProof/>
            <w:kern w:val="2"/>
            <w:sz w:val="22"/>
            <w:szCs w:val="22"/>
            <w14:ligatures w14:val="standardContextual"/>
          </w:rPr>
          <w:tab/>
        </w:r>
        <w:r w:rsidRPr="00A25988">
          <w:rPr>
            <w:rStyle w:val="Hyperlink"/>
            <w:noProof/>
          </w:rPr>
          <w:t>References</w:t>
        </w:r>
        <w:r>
          <w:rPr>
            <w:noProof/>
            <w:webHidden/>
          </w:rPr>
          <w:tab/>
        </w:r>
        <w:r>
          <w:rPr>
            <w:noProof/>
            <w:webHidden/>
          </w:rPr>
          <w:fldChar w:fldCharType="begin"/>
        </w:r>
        <w:r>
          <w:rPr>
            <w:noProof/>
            <w:webHidden/>
          </w:rPr>
          <w:instrText xml:space="preserve"> PAGEREF _Toc146390744 \h </w:instrText>
        </w:r>
        <w:r>
          <w:rPr>
            <w:noProof/>
            <w:webHidden/>
          </w:rPr>
        </w:r>
        <w:r>
          <w:rPr>
            <w:noProof/>
            <w:webHidden/>
          </w:rPr>
          <w:fldChar w:fldCharType="separate"/>
        </w:r>
        <w:r>
          <w:rPr>
            <w:noProof/>
            <w:webHidden/>
          </w:rPr>
          <w:t>4</w:t>
        </w:r>
        <w:r>
          <w:rPr>
            <w:noProof/>
            <w:webHidden/>
          </w:rPr>
          <w:fldChar w:fldCharType="end"/>
        </w:r>
      </w:hyperlink>
    </w:p>
    <w:p w14:paraId="6947F4A3" w14:textId="20FCA69B" w:rsidR="008A6710" w:rsidRDefault="008A6710">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390745" w:history="1">
        <w:r w:rsidRPr="00A25988">
          <w:rPr>
            <w:rStyle w:val="Hyperlink"/>
            <w:noProof/>
          </w:rPr>
          <w:t>1.5</w:t>
        </w:r>
        <w:r>
          <w:rPr>
            <w:rFonts w:asciiTheme="minorHAnsi" w:eastAsiaTheme="minorEastAsia" w:hAnsiTheme="minorHAnsi" w:cstheme="minorBidi"/>
            <w:i w:val="0"/>
            <w:iCs w:val="0"/>
            <w:noProof/>
            <w:kern w:val="2"/>
            <w:sz w:val="22"/>
            <w:szCs w:val="22"/>
            <w14:ligatures w14:val="standardContextual"/>
          </w:rPr>
          <w:tab/>
        </w:r>
        <w:r w:rsidRPr="00A25988">
          <w:rPr>
            <w:rStyle w:val="Hyperlink"/>
            <w:noProof/>
          </w:rPr>
          <w:t>Overview</w:t>
        </w:r>
        <w:r>
          <w:rPr>
            <w:noProof/>
            <w:webHidden/>
          </w:rPr>
          <w:tab/>
        </w:r>
        <w:r>
          <w:rPr>
            <w:noProof/>
            <w:webHidden/>
          </w:rPr>
          <w:fldChar w:fldCharType="begin"/>
        </w:r>
        <w:r>
          <w:rPr>
            <w:noProof/>
            <w:webHidden/>
          </w:rPr>
          <w:instrText xml:space="preserve"> PAGEREF _Toc146390745 \h </w:instrText>
        </w:r>
        <w:r>
          <w:rPr>
            <w:noProof/>
            <w:webHidden/>
          </w:rPr>
        </w:r>
        <w:r>
          <w:rPr>
            <w:noProof/>
            <w:webHidden/>
          </w:rPr>
          <w:fldChar w:fldCharType="separate"/>
        </w:r>
        <w:r>
          <w:rPr>
            <w:noProof/>
            <w:webHidden/>
          </w:rPr>
          <w:t>5</w:t>
        </w:r>
        <w:r>
          <w:rPr>
            <w:noProof/>
            <w:webHidden/>
          </w:rPr>
          <w:fldChar w:fldCharType="end"/>
        </w:r>
      </w:hyperlink>
    </w:p>
    <w:p w14:paraId="08810AC1" w14:textId="502EF9F1" w:rsidR="008A6710" w:rsidRDefault="008A6710">
      <w:pPr>
        <w:pStyle w:val="TOC1"/>
        <w:tabs>
          <w:tab w:val="left" w:pos="400"/>
          <w:tab w:val="right" w:leader="dot" w:pos="9350"/>
        </w:tabs>
        <w:rPr>
          <w:rFonts w:asciiTheme="minorHAnsi" w:eastAsiaTheme="minorEastAsia" w:hAnsiTheme="minorHAnsi" w:cstheme="minorBidi"/>
          <w:b w:val="0"/>
          <w:bCs w:val="0"/>
          <w:noProof/>
          <w:kern w:val="2"/>
          <w:sz w:val="22"/>
          <w:szCs w:val="22"/>
          <w14:ligatures w14:val="standardContextual"/>
        </w:rPr>
      </w:pPr>
      <w:hyperlink w:anchor="_Toc146390746" w:history="1">
        <w:r w:rsidRPr="00A25988">
          <w:rPr>
            <w:rStyle w:val="Hyperlink"/>
            <w:noProof/>
          </w:rPr>
          <w:t>2.</w:t>
        </w:r>
        <w:r>
          <w:rPr>
            <w:rFonts w:asciiTheme="minorHAnsi" w:eastAsiaTheme="minorEastAsia" w:hAnsiTheme="minorHAnsi" w:cstheme="minorBidi"/>
            <w:b w:val="0"/>
            <w:bCs w:val="0"/>
            <w:noProof/>
            <w:kern w:val="2"/>
            <w:sz w:val="22"/>
            <w:szCs w:val="22"/>
            <w14:ligatures w14:val="standardContextual"/>
          </w:rPr>
          <w:tab/>
        </w:r>
        <w:r w:rsidRPr="00A25988">
          <w:rPr>
            <w:rStyle w:val="Hyperlink"/>
            <w:noProof/>
          </w:rPr>
          <w:t>Project Overview</w:t>
        </w:r>
        <w:r>
          <w:rPr>
            <w:noProof/>
            <w:webHidden/>
          </w:rPr>
          <w:tab/>
        </w:r>
        <w:r>
          <w:rPr>
            <w:noProof/>
            <w:webHidden/>
          </w:rPr>
          <w:fldChar w:fldCharType="begin"/>
        </w:r>
        <w:r>
          <w:rPr>
            <w:noProof/>
            <w:webHidden/>
          </w:rPr>
          <w:instrText xml:space="preserve"> PAGEREF _Toc146390746 \h </w:instrText>
        </w:r>
        <w:r>
          <w:rPr>
            <w:noProof/>
            <w:webHidden/>
          </w:rPr>
        </w:r>
        <w:r>
          <w:rPr>
            <w:noProof/>
            <w:webHidden/>
          </w:rPr>
          <w:fldChar w:fldCharType="separate"/>
        </w:r>
        <w:r>
          <w:rPr>
            <w:noProof/>
            <w:webHidden/>
          </w:rPr>
          <w:t>5</w:t>
        </w:r>
        <w:r>
          <w:rPr>
            <w:noProof/>
            <w:webHidden/>
          </w:rPr>
          <w:fldChar w:fldCharType="end"/>
        </w:r>
      </w:hyperlink>
    </w:p>
    <w:p w14:paraId="5986330D" w14:textId="655DD29A" w:rsidR="008A6710" w:rsidRDefault="008A6710">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390747" w:history="1">
        <w:r w:rsidRPr="00A25988">
          <w:rPr>
            <w:rStyle w:val="Hyperlink"/>
            <w:noProof/>
          </w:rPr>
          <w:t>2.1</w:t>
        </w:r>
        <w:r>
          <w:rPr>
            <w:rFonts w:asciiTheme="minorHAnsi" w:eastAsiaTheme="minorEastAsia" w:hAnsiTheme="minorHAnsi" w:cstheme="minorBidi"/>
            <w:i w:val="0"/>
            <w:iCs w:val="0"/>
            <w:noProof/>
            <w:kern w:val="2"/>
            <w:sz w:val="22"/>
            <w:szCs w:val="22"/>
            <w14:ligatures w14:val="standardContextual"/>
          </w:rPr>
          <w:tab/>
        </w:r>
        <w:r w:rsidRPr="00A25988">
          <w:rPr>
            <w:rStyle w:val="Hyperlink"/>
            <w:noProof/>
          </w:rPr>
          <w:t>Project Purpose, Scope, and Objectives</w:t>
        </w:r>
        <w:r>
          <w:rPr>
            <w:noProof/>
            <w:webHidden/>
          </w:rPr>
          <w:tab/>
        </w:r>
        <w:r>
          <w:rPr>
            <w:noProof/>
            <w:webHidden/>
          </w:rPr>
          <w:fldChar w:fldCharType="begin"/>
        </w:r>
        <w:r>
          <w:rPr>
            <w:noProof/>
            <w:webHidden/>
          </w:rPr>
          <w:instrText xml:space="preserve"> PAGEREF _Toc146390747 \h </w:instrText>
        </w:r>
        <w:r>
          <w:rPr>
            <w:noProof/>
            <w:webHidden/>
          </w:rPr>
        </w:r>
        <w:r>
          <w:rPr>
            <w:noProof/>
            <w:webHidden/>
          </w:rPr>
          <w:fldChar w:fldCharType="separate"/>
        </w:r>
        <w:r>
          <w:rPr>
            <w:noProof/>
            <w:webHidden/>
          </w:rPr>
          <w:t>5</w:t>
        </w:r>
        <w:r>
          <w:rPr>
            <w:noProof/>
            <w:webHidden/>
          </w:rPr>
          <w:fldChar w:fldCharType="end"/>
        </w:r>
      </w:hyperlink>
    </w:p>
    <w:p w14:paraId="0C61689F" w14:textId="2F1AC5A9" w:rsidR="008A6710" w:rsidRDefault="008A6710">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390748" w:history="1">
        <w:r w:rsidRPr="00A25988">
          <w:rPr>
            <w:rStyle w:val="Hyperlink"/>
            <w:noProof/>
          </w:rPr>
          <w:t>2.2</w:t>
        </w:r>
        <w:r>
          <w:rPr>
            <w:rFonts w:asciiTheme="minorHAnsi" w:eastAsiaTheme="minorEastAsia" w:hAnsiTheme="minorHAnsi" w:cstheme="minorBidi"/>
            <w:i w:val="0"/>
            <w:iCs w:val="0"/>
            <w:noProof/>
            <w:kern w:val="2"/>
            <w:sz w:val="22"/>
            <w:szCs w:val="22"/>
            <w14:ligatures w14:val="standardContextual"/>
          </w:rPr>
          <w:tab/>
        </w:r>
        <w:r w:rsidRPr="00A25988">
          <w:rPr>
            <w:rStyle w:val="Hyperlink"/>
            <w:noProof/>
          </w:rPr>
          <w:t>Assumptions and Constraints</w:t>
        </w:r>
        <w:r>
          <w:rPr>
            <w:noProof/>
            <w:webHidden/>
          </w:rPr>
          <w:tab/>
        </w:r>
        <w:r>
          <w:rPr>
            <w:noProof/>
            <w:webHidden/>
          </w:rPr>
          <w:fldChar w:fldCharType="begin"/>
        </w:r>
        <w:r>
          <w:rPr>
            <w:noProof/>
            <w:webHidden/>
          </w:rPr>
          <w:instrText xml:space="preserve"> PAGEREF _Toc146390748 \h </w:instrText>
        </w:r>
        <w:r>
          <w:rPr>
            <w:noProof/>
            <w:webHidden/>
          </w:rPr>
        </w:r>
        <w:r>
          <w:rPr>
            <w:noProof/>
            <w:webHidden/>
          </w:rPr>
          <w:fldChar w:fldCharType="separate"/>
        </w:r>
        <w:r>
          <w:rPr>
            <w:noProof/>
            <w:webHidden/>
          </w:rPr>
          <w:t>5</w:t>
        </w:r>
        <w:r>
          <w:rPr>
            <w:noProof/>
            <w:webHidden/>
          </w:rPr>
          <w:fldChar w:fldCharType="end"/>
        </w:r>
      </w:hyperlink>
    </w:p>
    <w:p w14:paraId="0FF748A6" w14:textId="45063BC8" w:rsidR="008A6710" w:rsidRDefault="008A6710">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390749" w:history="1">
        <w:r w:rsidRPr="00A25988">
          <w:rPr>
            <w:rStyle w:val="Hyperlink"/>
            <w:noProof/>
          </w:rPr>
          <w:t>2.3</w:t>
        </w:r>
        <w:r>
          <w:rPr>
            <w:rFonts w:asciiTheme="minorHAnsi" w:eastAsiaTheme="minorEastAsia" w:hAnsiTheme="minorHAnsi" w:cstheme="minorBidi"/>
            <w:i w:val="0"/>
            <w:iCs w:val="0"/>
            <w:noProof/>
            <w:kern w:val="2"/>
            <w:sz w:val="22"/>
            <w:szCs w:val="22"/>
            <w14:ligatures w14:val="standardContextual"/>
          </w:rPr>
          <w:tab/>
        </w:r>
        <w:r w:rsidRPr="00A25988">
          <w:rPr>
            <w:rStyle w:val="Hyperlink"/>
            <w:noProof/>
          </w:rPr>
          <w:t>Project Deliverables</w:t>
        </w:r>
        <w:r>
          <w:rPr>
            <w:noProof/>
            <w:webHidden/>
          </w:rPr>
          <w:tab/>
        </w:r>
        <w:r>
          <w:rPr>
            <w:noProof/>
            <w:webHidden/>
          </w:rPr>
          <w:fldChar w:fldCharType="begin"/>
        </w:r>
        <w:r>
          <w:rPr>
            <w:noProof/>
            <w:webHidden/>
          </w:rPr>
          <w:instrText xml:space="preserve"> PAGEREF _Toc146390749 \h </w:instrText>
        </w:r>
        <w:r>
          <w:rPr>
            <w:noProof/>
            <w:webHidden/>
          </w:rPr>
        </w:r>
        <w:r>
          <w:rPr>
            <w:noProof/>
            <w:webHidden/>
          </w:rPr>
          <w:fldChar w:fldCharType="separate"/>
        </w:r>
        <w:r>
          <w:rPr>
            <w:noProof/>
            <w:webHidden/>
          </w:rPr>
          <w:t>6</w:t>
        </w:r>
        <w:r>
          <w:rPr>
            <w:noProof/>
            <w:webHidden/>
          </w:rPr>
          <w:fldChar w:fldCharType="end"/>
        </w:r>
      </w:hyperlink>
    </w:p>
    <w:p w14:paraId="1CAAB437" w14:textId="6C56BC88" w:rsidR="008A6710" w:rsidRDefault="008A6710">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390750" w:history="1">
        <w:r w:rsidRPr="00A25988">
          <w:rPr>
            <w:rStyle w:val="Hyperlink"/>
            <w:noProof/>
          </w:rPr>
          <w:t>2.4</w:t>
        </w:r>
        <w:r>
          <w:rPr>
            <w:rFonts w:asciiTheme="minorHAnsi" w:eastAsiaTheme="minorEastAsia" w:hAnsiTheme="minorHAnsi" w:cstheme="minorBidi"/>
            <w:i w:val="0"/>
            <w:iCs w:val="0"/>
            <w:noProof/>
            <w:kern w:val="2"/>
            <w:sz w:val="22"/>
            <w:szCs w:val="22"/>
            <w14:ligatures w14:val="standardContextual"/>
          </w:rPr>
          <w:tab/>
        </w:r>
        <w:r w:rsidRPr="00A25988">
          <w:rPr>
            <w:rStyle w:val="Hyperlink"/>
            <w:noProof/>
          </w:rPr>
          <w:t>Evolution of the Software Development Plan</w:t>
        </w:r>
        <w:r>
          <w:rPr>
            <w:noProof/>
            <w:webHidden/>
          </w:rPr>
          <w:tab/>
        </w:r>
        <w:r>
          <w:rPr>
            <w:noProof/>
            <w:webHidden/>
          </w:rPr>
          <w:fldChar w:fldCharType="begin"/>
        </w:r>
        <w:r>
          <w:rPr>
            <w:noProof/>
            <w:webHidden/>
          </w:rPr>
          <w:instrText xml:space="preserve"> PAGEREF _Toc146390750 \h </w:instrText>
        </w:r>
        <w:r>
          <w:rPr>
            <w:noProof/>
            <w:webHidden/>
          </w:rPr>
        </w:r>
        <w:r>
          <w:rPr>
            <w:noProof/>
            <w:webHidden/>
          </w:rPr>
          <w:fldChar w:fldCharType="separate"/>
        </w:r>
        <w:r>
          <w:rPr>
            <w:noProof/>
            <w:webHidden/>
          </w:rPr>
          <w:t>6</w:t>
        </w:r>
        <w:r>
          <w:rPr>
            <w:noProof/>
            <w:webHidden/>
          </w:rPr>
          <w:fldChar w:fldCharType="end"/>
        </w:r>
      </w:hyperlink>
    </w:p>
    <w:p w14:paraId="5BD06663" w14:textId="74555AFE" w:rsidR="008A6710" w:rsidRDefault="008A6710">
      <w:pPr>
        <w:pStyle w:val="TOC1"/>
        <w:tabs>
          <w:tab w:val="left" w:pos="400"/>
          <w:tab w:val="right" w:leader="dot" w:pos="9350"/>
        </w:tabs>
        <w:rPr>
          <w:rFonts w:asciiTheme="minorHAnsi" w:eastAsiaTheme="minorEastAsia" w:hAnsiTheme="minorHAnsi" w:cstheme="minorBidi"/>
          <w:b w:val="0"/>
          <w:bCs w:val="0"/>
          <w:noProof/>
          <w:kern w:val="2"/>
          <w:sz w:val="22"/>
          <w:szCs w:val="22"/>
          <w14:ligatures w14:val="standardContextual"/>
        </w:rPr>
      </w:pPr>
      <w:hyperlink w:anchor="_Toc146390751" w:history="1">
        <w:r w:rsidRPr="00A25988">
          <w:rPr>
            <w:rStyle w:val="Hyperlink"/>
            <w:noProof/>
          </w:rPr>
          <w:t>3.</w:t>
        </w:r>
        <w:r>
          <w:rPr>
            <w:rFonts w:asciiTheme="minorHAnsi" w:eastAsiaTheme="minorEastAsia" w:hAnsiTheme="minorHAnsi" w:cstheme="minorBidi"/>
            <w:b w:val="0"/>
            <w:bCs w:val="0"/>
            <w:noProof/>
            <w:kern w:val="2"/>
            <w:sz w:val="22"/>
            <w:szCs w:val="22"/>
            <w14:ligatures w14:val="standardContextual"/>
          </w:rPr>
          <w:tab/>
        </w:r>
        <w:r w:rsidRPr="00A25988">
          <w:rPr>
            <w:rStyle w:val="Hyperlink"/>
            <w:noProof/>
          </w:rPr>
          <w:t>Project Organization</w:t>
        </w:r>
        <w:r>
          <w:rPr>
            <w:noProof/>
            <w:webHidden/>
          </w:rPr>
          <w:tab/>
        </w:r>
        <w:r>
          <w:rPr>
            <w:noProof/>
            <w:webHidden/>
          </w:rPr>
          <w:fldChar w:fldCharType="begin"/>
        </w:r>
        <w:r>
          <w:rPr>
            <w:noProof/>
            <w:webHidden/>
          </w:rPr>
          <w:instrText xml:space="preserve"> PAGEREF _Toc146390751 \h </w:instrText>
        </w:r>
        <w:r>
          <w:rPr>
            <w:noProof/>
            <w:webHidden/>
          </w:rPr>
        </w:r>
        <w:r>
          <w:rPr>
            <w:noProof/>
            <w:webHidden/>
          </w:rPr>
          <w:fldChar w:fldCharType="separate"/>
        </w:r>
        <w:r>
          <w:rPr>
            <w:noProof/>
            <w:webHidden/>
          </w:rPr>
          <w:t>6</w:t>
        </w:r>
        <w:r>
          <w:rPr>
            <w:noProof/>
            <w:webHidden/>
          </w:rPr>
          <w:fldChar w:fldCharType="end"/>
        </w:r>
      </w:hyperlink>
    </w:p>
    <w:p w14:paraId="64F4DDF2" w14:textId="54A678B0" w:rsidR="008A6710" w:rsidRDefault="008A6710">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390752" w:history="1">
        <w:r w:rsidRPr="00A25988">
          <w:rPr>
            <w:rStyle w:val="Hyperlink"/>
            <w:noProof/>
          </w:rPr>
          <w:t>3.1</w:t>
        </w:r>
        <w:r>
          <w:rPr>
            <w:rFonts w:asciiTheme="minorHAnsi" w:eastAsiaTheme="minorEastAsia" w:hAnsiTheme="minorHAnsi" w:cstheme="minorBidi"/>
            <w:i w:val="0"/>
            <w:iCs w:val="0"/>
            <w:noProof/>
            <w:kern w:val="2"/>
            <w:sz w:val="22"/>
            <w:szCs w:val="22"/>
            <w14:ligatures w14:val="standardContextual"/>
          </w:rPr>
          <w:tab/>
        </w:r>
        <w:r w:rsidRPr="00A25988">
          <w:rPr>
            <w:rStyle w:val="Hyperlink"/>
            <w:noProof/>
          </w:rPr>
          <w:t>Organizational Structure</w:t>
        </w:r>
        <w:r>
          <w:rPr>
            <w:noProof/>
            <w:webHidden/>
          </w:rPr>
          <w:tab/>
        </w:r>
        <w:r>
          <w:rPr>
            <w:noProof/>
            <w:webHidden/>
          </w:rPr>
          <w:fldChar w:fldCharType="begin"/>
        </w:r>
        <w:r>
          <w:rPr>
            <w:noProof/>
            <w:webHidden/>
          </w:rPr>
          <w:instrText xml:space="preserve"> PAGEREF _Toc146390752 \h </w:instrText>
        </w:r>
        <w:r>
          <w:rPr>
            <w:noProof/>
            <w:webHidden/>
          </w:rPr>
        </w:r>
        <w:r>
          <w:rPr>
            <w:noProof/>
            <w:webHidden/>
          </w:rPr>
          <w:fldChar w:fldCharType="separate"/>
        </w:r>
        <w:r>
          <w:rPr>
            <w:noProof/>
            <w:webHidden/>
          </w:rPr>
          <w:t>6</w:t>
        </w:r>
        <w:r>
          <w:rPr>
            <w:noProof/>
            <w:webHidden/>
          </w:rPr>
          <w:fldChar w:fldCharType="end"/>
        </w:r>
      </w:hyperlink>
    </w:p>
    <w:p w14:paraId="20F38207" w14:textId="779080DF" w:rsidR="008A6710" w:rsidRDefault="008A6710">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390753" w:history="1">
        <w:r w:rsidRPr="00A25988">
          <w:rPr>
            <w:rStyle w:val="Hyperlink"/>
            <w:noProof/>
          </w:rPr>
          <w:t>3.2</w:t>
        </w:r>
        <w:r>
          <w:rPr>
            <w:rFonts w:asciiTheme="minorHAnsi" w:eastAsiaTheme="minorEastAsia" w:hAnsiTheme="minorHAnsi" w:cstheme="minorBidi"/>
            <w:i w:val="0"/>
            <w:iCs w:val="0"/>
            <w:noProof/>
            <w:kern w:val="2"/>
            <w:sz w:val="22"/>
            <w:szCs w:val="22"/>
            <w14:ligatures w14:val="standardContextual"/>
          </w:rPr>
          <w:tab/>
        </w:r>
        <w:r w:rsidRPr="00A25988">
          <w:rPr>
            <w:rStyle w:val="Hyperlink"/>
            <w:noProof/>
          </w:rPr>
          <w:t>External Interfaces</w:t>
        </w:r>
        <w:r>
          <w:rPr>
            <w:noProof/>
            <w:webHidden/>
          </w:rPr>
          <w:tab/>
        </w:r>
        <w:r>
          <w:rPr>
            <w:noProof/>
            <w:webHidden/>
          </w:rPr>
          <w:fldChar w:fldCharType="begin"/>
        </w:r>
        <w:r>
          <w:rPr>
            <w:noProof/>
            <w:webHidden/>
          </w:rPr>
          <w:instrText xml:space="preserve"> PAGEREF _Toc146390753 \h </w:instrText>
        </w:r>
        <w:r>
          <w:rPr>
            <w:noProof/>
            <w:webHidden/>
          </w:rPr>
        </w:r>
        <w:r>
          <w:rPr>
            <w:noProof/>
            <w:webHidden/>
          </w:rPr>
          <w:fldChar w:fldCharType="separate"/>
        </w:r>
        <w:r>
          <w:rPr>
            <w:noProof/>
            <w:webHidden/>
          </w:rPr>
          <w:t>6</w:t>
        </w:r>
        <w:r>
          <w:rPr>
            <w:noProof/>
            <w:webHidden/>
          </w:rPr>
          <w:fldChar w:fldCharType="end"/>
        </w:r>
      </w:hyperlink>
    </w:p>
    <w:p w14:paraId="38D01CB6" w14:textId="25DB93D5" w:rsidR="008A6710" w:rsidRDefault="008A6710">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390754" w:history="1">
        <w:r w:rsidRPr="00A25988">
          <w:rPr>
            <w:rStyle w:val="Hyperlink"/>
            <w:noProof/>
          </w:rPr>
          <w:t>3.3</w:t>
        </w:r>
        <w:r>
          <w:rPr>
            <w:rFonts w:asciiTheme="minorHAnsi" w:eastAsiaTheme="minorEastAsia" w:hAnsiTheme="minorHAnsi" w:cstheme="minorBidi"/>
            <w:i w:val="0"/>
            <w:iCs w:val="0"/>
            <w:noProof/>
            <w:kern w:val="2"/>
            <w:sz w:val="22"/>
            <w:szCs w:val="22"/>
            <w14:ligatures w14:val="standardContextual"/>
          </w:rPr>
          <w:tab/>
        </w:r>
        <w:r w:rsidRPr="00A25988">
          <w:rPr>
            <w:rStyle w:val="Hyperlink"/>
            <w:noProof/>
          </w:rPr>
          <w:t>Roles and Responsibilities</w:t>
        </w:r>
        <w:r>
          <w:rPr>
            <w:noProof/>
            <w:webHidden/>
          </w:rPr>
          <w:tab/>
        </w:r>
        <w:r>
          <w:rPr>
            <w:noProof/>
            <w:webHidden/>
          </w:rPr>
          <w:fldChar w:fldCharType="begin"/>
        </w:r>
        <w:r>
          <w:rPr>
            <w:noProof/>
            <w:webHidden/>
          </w:rPr>
          <w:instrText xml:space="preserve"> PAGEREF _Toc146390754 \h </w:instrText>
        </w:r>
        <w:r>
          <w:rPr>
            <w:noProof/>
            <w:webHidden/>
          </w:rPr>
        </w:r>
        <w:r>
          <w:rPr>
            <w:noProof/>
            <w:webHidden/>
          </w:rPr>
          <w:fldChar w:fldCharType="separate"/>
        </w:r>
        <w:r>
          <w:rPr>
            <w:noProof/>
            <w:webHidden/>
          </w:rPr>
          <w:t>6</w:t>
        </w:r>
        <w:r>
          <w:rPr>
            <w:noProof/>
            <w:webHidden/>
          </w:rPr>
          <w:fldChar w:fldCharType="end"/>
        </w:r>
      </w:hyperlink>
    </w:p>
    <w:p w14:paraId="22EA479D" w14:textId="3864DE2D" w:rsidR="008A6710" w:rsidRDefault="008A6710">
      <w:pPr>
        <w:pStyle w:val="TOC1"/>
        <w:tabs>
          <w:tab w:val="left" w:pos="400"/>
          <w:tab w:val="right" w:leader="dot" w:pos="9350"/>
        </w:tabs>
        <w:rPr>
          <w:rFonts w:asciiTheme="minorHAnsi" w:eastAsiaTheme="minorEastAsia" w:hAnsiTheme="minorHAnsi" w:cstheme="minorBidi"/>
          <w:b w:val="0"/>
          <w:bCs w:val="0"/>
          <w:noProof/>
          <w:kern w:val="2"/>
          <w:sz w:val="22"/>
          <w:szCs w:val="22"/>
          <w14:ligatures w14:val="standardContextual"/>
        </w:rPr>
      </w:pPr>
      <w:hyperlink w:anchor="_Toc146390755" w:history="1">
        <w:r w:rsidRPr="00A25988">
          <w:rPr>
            <w:rStyle w:val="Hyperlink"/>
            <w:noProof/>
          </w:rPr>
          <w:t>4.</w:t>
        </w:r>
        <w:r>
          <w:rPr>
            <w:rFonts w:asciiTheme="minorHAnsi" w:eastAsiaTheme="minorEastAsia" w:hAnsiTheme="minorHAnsi" w:cstheme="minorBidi"/>
            <w:b w:val="0"/>
            <w:bCs w:val="0"/>
            <w:noProof/>
            <w:kern w:val="2"/>
            <w:sz w:val="22"/>
            <w:szCs w:val="22"/>
            <w14:ligatures w14:val="standardContextual"/>
          </w:rPr>
          <w:tab/>
        </w:r>
        <w:r w:rsidRPr="00A25988">
          <w:rPr>
            <w:rStyle w:val="Hyperlink"/>
            <w:noProof/>
          </w:rPr>
          <w:t>Management Process</w:t>
        </w:r>
        <w:r>
          <w:rPr>
            <w:noProof/>
            <w:webHidden/>
          </w:rPr>
          <w:tab/>
        </w:r>
        <w:r>
          <w:rPr>
            <w:noProof/>
            <w:webHidden/>
          </w:rPr>
          <w:fldChar w:fldCharType="begin"/>
        </w:r>
        <w:r>
          <w:rPr>
            <w:noProof/>
            <w:webHidden/>
          </w:rPr>
          <w:instrText xml:space="preserve"> PAGEREF _Toc146390755 \h </w:instrText>
        </w:r>
        <w:r>
          <w:rPr>
            <w:noProof/>
            <w:webHidden/>
          </w:rPr>
        </w:r>
        <w:r>
          <w:rPr>
            <w:noProof/>
            <w:webHidden/>
          </w:rPr>
          <w:fldChar w:fldCharType="separate"/>
        </w:r>
        <w:r>
          <w:rPr>
            <w:noProof/>
            <w:webHidden/>
          </w:rPr>
          <w:t>8</w:t>
        </w:r>
        <w:r>
          <w:rPr>
            <w:noProof/>
            <w:webHidden/>
          </w:rPr>
          <w:fldChar w:fldCharType="end"/>
        </w:r>
      </w:hyperlink>
    </w:p>
    <w:p w14:paraId="10CA0F2E" w14:textId="689FB11C" w:rsidR="008A6710" w:rsidRDefault="008A6710">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390756" w:history="1">
        <w:r w:rsidRPr="00A25988">
          <w:rPr>
            <w:rStyle w:val="Hyperlink"/>
            <w:noProof/>
          </w:rPr>
          <w:t>4.1</w:t>
        </w:r>
        <w:r>
          <w:rPr>
            <w:rFonts w:asciiTheme="minorHAnsi" w:eastAsiaTheme="minorEastAsia" w:hAnsiTheme="minorHAnsi" w:cstheme="minorBidi"/>
            <w:i w:val="0"/>
            <w:iCs w:val="0"/>
            <w:noProof/>
            <w:kern w:val="2"/>
            <w:sz w:val="22"/>
            <w:szCs w:val="22"/>
            <w14:ligatures w14:val="standardContextual"/>
          </w:rPr>
          <w:tab/>
        </w:r>
        <w:r w:rsidRPr="00A25988">
          <w:rPr>
            <w:rStyle w:val="Hyperlink"/>
            <w:noProof/>
          </w:rPr>
          <w:t>Project Estimates</w:t>
        </w:r>
        <w:r>
          <w:rPr>
            <w:noProof/>
            <w:webHidden/>
          </w:rPr>
          <w:tab/>
        </w:r>
        <w:r>
          <w:rPr>
            <w:noProof/>
            <w:webHidden/>
          </w:rPr>
          <w:fldChar w:fldCharType="begin"/>
        </w:r>
        <w:r>
          <w:rPr>
            <w:noProof/>
            <w:webHidden/>
          </w:rPr>
          <w:instrText xml:space="preserve"> PAGEREF _Toc146390756 \h </w:instrText>
        </w:r>
        <w:r>
          <w:rPr>
            <w:noProof/>
            <w:webHidden/>
          </w:rPr>
        </w:r>
        <w:r>
          <w:rPr>
            <w:noProof/>
            <w:webHidden/>
          </w:rPr>
          <w:fldChar w:fldCharType="separate"/>
        </w:r>
        <w:r>
          <w:rPr>
            <w:noProof/>
            <w:webHidden/>
          </w:rPr>
          <w:t>8</w:t>
        </w:r>
        <w:r>
          <w:rPr>
            <w:noProof/>
            <w:webHidden/>
          </w:rPr>
          <w:fldChar w:fldCharType="end"/>
        </w:r>
      </w:hyperlink>
    </w:p>
    <w:p w14:paraId="32B51394" w14:textId="083EECF0" w:rsidR="008A6710" w:rsidRDefault="008A6710">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390757" w:history="1">
        <w:r w:rsidRPr="00A25988">
          <w:rPr>
            <w:rStyle w:val="Hyperlink"/>
            <w:noProof/>
          </w:rPr>
          <w:t>4.2</w:t>
        </w:r>
        <w:r>
          <w:rPr>
            <w:rFonts w:asciiTheme="minorHAnsi" w:eastAsiaTheme="minorEastAsia" w:hAnsiTheme="minorHAnsi" w:cstheme="minorBidi"/>
            <w:i w:val="0"/>
            <w:iCs w:val="0"/>
            <w:noProof/>
            <w:kern w:val="2"/>
            <w:sz w:val="22"/>
            <w:szCs w:val="22"/>
            <w14:ligatures w14:val="standardContextual"/>
          </w:rPr>
          <w:tab/>
        </w:r>
        <w:r w:rsidRPr="00A25988">
          <w:rPr>
            <w:rStyle w:val="Hyperlink"/>
            <w:noProof/>
          </w:rPr>
          <w:t>Project Plan</w:t>
        </w:r>
        <w:r>
          <w:rPr>
            <w:noProof/>
            <w:webHidden/>
          </w:rPr>
          <w:tab/>
        </w:r>
        <w:r>
          <w:rPr>
            <w:noProof/>
            <w:webHidden/>
          </w:rPr>
          <w:fldChar w:fldCharType="begin"/>
        </w:r>
        <w:r>
          <w:rPr>
            <w:noProof/>
            <w:webHidden/>
          </w:rPr>
          <w:instrText xml:space="preserve"> PAGEREF _Toc146390757 \h </w:instrText>
        </w:r>
        <w:r>
          <w:rPr>
            <w:noProof/>
            <w:webHidden/>
          </w:rPr>
        </w:r>
        <w:r>
          <w:rPr>
            <w:noProof/>
            <w:webHidden/>
          </w:rPr>
          <w:fldChar w:fldCharType="separate"/>
        </w:r>
        <w:r>
          <w:rPr>
            <w:noProof/>
            <w:webHidden/>
          </w:rPr>
          <w:t>8</w:t>
        </w:r>
        <w:r>
          <w:rPr>
            <w:noProof/>
            <w:webHidden/>
          </w:rPr>
          <w:fldChar w:fldCharType="end"/>
        </w:r>
      </w:hyperlink>
    </w:p>
    <w:p w14:paraId="67BCF39F" w14:textId="6228C9D1" w:rsidR="008A6710" w:rsidRDefault="008A6710">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390758" w:history="1">
        <w:r w:rsidRPr="00A25988">
          <w:rPr>
            <w:rStyle w:val="Hyperlink"/>
            <w:noProof/>
          </w:rPr>
          <w:t>4.3</w:t>
        </w:r>
        <w:r>
          <w:rPr>
            <w:rFonts w:asciiTheme="minorHAnsi" w:eastAsiaTheme="minorEastAsia" w:hAnsiTheme="minorHAnsi" w:cstheme="minorBidi"/>
            <w:i w:val="0"/>
            <w:iCs w:val="0"/>
            <w:noProof/>
            <w:kern w:val="2"/>
            <w:sz w:val="22"/>
            <w:szCs w:val="22"/>
            <w14:ligatures w14:val="standardContextual"/>
          </w:rPr>
          <w:tab/>
        </w:r>
        <w:r w:rsidRPr="00A25988">
          <w:rPr>
            <w:rStyle w:val="Hyperlink"/>
            <w:noProof/>
          </w:rPr>
          <w:t>Project Monitoring and Control</w:t>
        </w:r>
        <w:r>
          <w:rPr>
            <w:noProof/>
            <w:webHidden/>
          </w:rPr>
          <w:tab/>
        </w:r>
        <w:r>
          <w:rPr>
            <w:noProof/>
            <w:webHidden/>
          </w:rPr>
          <w:fldChar w:fldCharType="begin"/>
        </w:r>
        <w:r>
          <w:rPr>
            <w:noProof/>
            <w:webHidden/>
          </w:rPr>
          <w:instrText xml:space="preserve"> PAGEREF _Toc146390758 \h </w:instrText>
        </w:r>
        <w:r>
          <w:rPr>
            <w:noProof/>
            <w:webHidden/>
          </w:rPr>
        </w:r>
        <w:r>
          <w:rPr>
            <w:noProof/>
            <w:webHidden/>
          </w:rPr>
          <w:fldChar w:fldCharType="separate"/>
        </w:r>
        <w:r>
          <w:rPr>
            <w:noProof/>
            <w:webHidden/>
          </w:rPr>
          <w:t>8</w:t>
        </w:r>
        <w:r>
          <w:rPr>
            <w:noProof/>
            <w:webHidden/>
          </w:rPr>
          <w:fldChar w:fldCharType="end"/>
        </w:r>
      </w:hyperlink>
    </w:p>
    <w:p w14:paraId="56DB1951" w14:textId="6C3B8283" w:rsidR="008A6710" w:rsidRDefault="008A6710">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390759" w:history="1">
        <w:r w:rsidRPr="00A25988">
          <w:rPr>
            <w:rStyle w:val="Hyperlink"/>
            <w:bCs/>
            <w:noProof/>
          </w:rPr>
          <w:t>4.4</w:t>
        </w:r>
        <w:r>
          <w:rPr>
            <w:rFonts w:asciiTheme="minorHAnsi" w:eastAsiaTheme="minorEastAsia" w:hAnsiTheme="minorHAnsi" w:cstheme="minorBidi"/>
            <w:i w:val="0"/>
            <w:iCs w:val="0"/>
            <w:noProof/>
            <w:kern w:val="2"/>
            <w:sz w:val="22"/>
            <w:szCs w:val="22"/>
            <w14:ligatures w14:val="standardContextual"/>
          </w:rPr>
          <w:tab/>
        </w:r>
        <w:r w:rsidRPr="00A25988">
          <w:rPr>
            <w:rStyle w:val="Hyperlink"/>
            <w:bCs/>
            <w:noProof/>
          </w:rPr>
          <w:t>Quality Control</w:t>
        </w:r>
        <w:r>
          <w:rPr>
            <w:noProof/>
            <w:webHidden/>
          </w:rPr>
          <w:tab/>
        </w:r>
        <w:r>
          <w:rPr>
            <w:noProof/>
            <w:webHidden/>
          </w:rPr>
          <w:fldChar w:fldCharType="begin"/>
        </w:r>
        <w:r>
          <w:rPr>
            <w:noProof/>
            <w:webHidden/>
          </w:rPr>
          <w:instrText xml:space="preserve"> PAGEREF _Toc146390759 \h </w:instrText>
        </w:r>
        <w:r>
          <w:rPr>
            <w:noProof/>
            <w:webHidden/>
          </w:rPr>
        </w:r>
        <w:r>
          <w:rPr>
            <w:noProof/>
            <w:webHidden/>
          </w:rPr>
          <w:fldChar w:fldCharType="separate"/>
        </w:r>
        <w:r>
          <w:rPr>
            <w:noProof/>
            <w:webHidden/>
          </w:rPr>
          <w:t>8</w:t>
        </w:r>
        <w:r>
          <w:rPr>
            <w:noProof/>
            <w:webHidden/>
          </w:rPr>
          <w:fldChar w:fldCharType="end"/>
        </w:r>
      </w:hyperlink>
    </w:p>
    <w:p w14:paraId="2E670A40" w14:textId="3FE377C1" w:rsidR="008A6710" w:rsidRDefault="008A6710">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390760" w:history="1">
        <w:r w:rsidRPr="00A25988">
          <w:rPr>
            <w:rStyle w:val="Hyperlink"/>
            <w:bCs/>
            <w:noProof/>
          </w:rPr>
          <w:t>4.5</w:t>
        </w:r>
        <w:r>
          <w:rPr>
            <w:rFonts w:asciiTheme="minorHAnsi" w:eastAsiaTheme="minorEastAsia" w:hAnsiTheme="minorHAnsi" w:cstheme="minorBidi"/>
            <w:i w:val="0"/>
            <w:iCs w:val="0"/>
            <w:noProof/>
            <w:kern w:val="2"/>
            <w:sz w:val="22"/>
            <w:szCs w:val="22"/>
            <w14:ligatures w14:val="standardContextual"/>
          </w:rPr>
          <w:tab/>
        </w:r>
        <w:r w:rsidRPr="00A25988">
          <w:rPr>
            <w:rStyle w:val="Hyperlink"/>
            <w:bCs/>
            <w:noProof/>
          </w:rPr>
          <w:t>Reporting and Measurement</w:t>
        </w:r>
        <w:r>
          <w:rPr>
            <w:noProof/>
            <w:webHidden/>
          </w:rPr>
          <w:tab/>
        </w:r>
        <w:r>
          <w:rPr>
            <w:noProof/>
            <w:webHidden/>
          </w:rPr>
          <w:fldChar w:fldCharType="begin"/>
        </w:r>
        <w:r>
          <w:rPr>
            <w:noProof/>
            <w:webHidden/>
          </w:rPr>
          <w:instrText xml:space="preserve"> PAGEREF _Toc146390760 \h </w:instrText>
        </w:r>
        <w:r>
          <w:rPr>
            <w:noProof/>
            <w:webHidden/>
          </w:rPr>
        </w:r>
        <w:r>
          <w:rPr>
            <w:noProof/>
            <w:webHidden/>
          </w:rPr>
          <w:fldChar w:fldCharType="separate"/>
        </w:r>
        <w:r>
          <w:rPr>
            <w:noProof/>
            <w:webHidden/>
          </w:rPr>
          <w:t>8</w:t>
        </w:r>
        <w:r>
          <w:rPr>
            <w:noProof/>
            <w:webHidden/>
          </w:rPr>
          <w:fldChar w:fldCharType="end"/>
        </w:r>
      </w:hyperlink>
    </w:p>
    <w:p w14:paraId="4200FA37" w14:textId="0D465B8B" w:rsidR="008A6710" w:rsidRDefault="008A6710">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390761" w:history="1">
        <w:r w:rsidRPr="00A25988">
          <w:rPr>
            <w:rStyle w:val="Hyperlink"/>
            <w:bCs/>
            <w:noProof/>
          </w:rPr>
          <w:t>4.6</w:t>
        </w:r>
        <w:r>
          <w:rPr>
            <w:rFonts w:asciiTheme="minorHAnsi" w:eastAsiaTheme="minorEastAsia" w:hAnsiTheme="minorHAnsi" w:cstheme="minorBidi"/>
            <w:i w:val="0"/>
            <w:iCs w:val="0"/>
            <w:noProof/>
            <w:kern w:val="2"/>
            <w:sz w:val="22"/>
            <w:szCs w:val="22"/>
            <w14:ligatures w14:val="standardContextual"/>
          </w:rPr>
          <w:tab/>
        </w:r>
        <w:r w:rsidRPr="00A25988">
          <w:rPr>
            <w:rStyle w:val="Hyperlink"/>
            <w:bCs/>
            <w:noProof/>
          </w:rPr>
          <w:t>Risk Management</w:t>
        </w:r>
        <w:r>
          <w:rPr>
            <w:noProof/>
            <w:webHidden/>
          </w:rPr>
          <w:tab/>
        </w:r>
        <w:r>
          <w:rPr>
            <w:noProof/>
            <w:webHidden/>
          </w:rPr>
          <w:fldChar w:fldCharType="begin"/>
        </w:r>
        <w:r>
          <w:rPr>
            <w:noProof/>
            <w:webHidden/>
          </w:rPr>
          <w:instrText xml:space="preserve"> PAGEREF _Toc146390761 \h </w:instrText>
        </w:r>
        <w:r>
          <w:rPr>
            <w:noProof/>
            <w:webHidden/>
          </w:rPr>
        </w:r>
        <w:r>
          <w:rPr>
            <w:noProof/>
            <w:webHidden/>
          </w:rPr>
          <w:fldChar w:fldCharType="separate"/>
        </w:r>
        <w:r>
          <w:rPr>
            <w:noProof/>
            <w:webHidden/>
          </w:rPr>
          <w:t>8</w:t>
        </w:r>
        <w:r>
          <w:rPr>
            <w:noProof/>
            <w:webHidden/>
          </w:rPr>
          <w:fldChar w:fldCharType="end"/>
        </w:r>
      </w:hyperlink>
    </w:p>
    <w:p w14:paraId="3A8BD5F7" w14:textId="0A05F5CF" w:rsidR="008A6710" w:rsidRDefault="008A6710">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390762" w:history="1">
        <w:r w:rsidRPr="00A25988">
          <w:rPr>
            <w:rStyle w:val="Hyperlink"/>
            <w:bCs/>
            <w:noProof/>
          </w:rPr>
          <w:t>4.7</w:t>
        </w:r>
        <w:r>
          <w:rPr>
            <w:rFonts w:asciiTheme="minorHAnsi" w:eastAsiaTheme="minorEastAsia" w:hAnsiTheme="minorHAnsi" w:cstheme="minorBidi"/>
            <w:i w:val="0"/>
            <w:iCs w:val="0"/>
            <w:noProof/>
            <w:kern w:val="2"/>
            <w:sz w:val="22"/>
            <w:szCs w:val="22"/>
            <w14:ligatures w14:val="standardContextual"/>
          </w:rPr>
          <w:tab/>
        </w:r>
        <w:r w:rsidRPr="00A25988">
          <w:rPr>
            <w:rStyle w:val="Hyperlink"/>
            <w:bCs/>
            <w:noProof/>
          </w:rPr>
          <w:t>Configuration Management</w:t>
        </w:r>
        <w:r>
          <w:rPr>
            <w:noProof/>
            <w:webHidden/>
          </w:rPr>
          <w:tab/>
        </w:r>
        <w:r>
          <w:rPr>
            <w:noProof/>
            <w:webHidden/>
          </w:rPr>
          <w:fldChar w:fldCharType="begin"/>
        </w:r>
        <w:r>
          <w:rPr>
            <w:noProof/>
            <w:webHidden/>
          </w:rPr>
          <w:instrText xml:space="preserve"> PAGEREF _Toc146390762 \h </w:instrText>
        </w:r>
        <w:r>
          <w:rPr>
            <w:noProof/>
            <w:webHidden/>
          </w:rPr>
        </w:r>
        <w:r>
          <w:rPr>
            <w:noProof/>
            <w:webHidden/>
          </w:rPr>
          <w:fldChar w:fldCharType="separate"/>
        </w:r>
        <w:r>
          <w:rPr>
            <w:noProof/>
            <w:webHidden/>
          </w:rPr>
          <w:t>8</w:t>
        </w:r>
        <w:r>
          <w:rPr>
            <w:noProof/>
            <w:webHidden/>
          </w:rPr>
          <w:fldChar w:fldCharType="end"/>
        </w:r>
      </w:hyperlink>
    </w:p>
    <w:p w14:paraId="219C313C" w14:textId="1BCF5DC8" w:rsidR="008A6710" w:rsidRDefault="008A6710">
      <w:pPr>
        <w:pStyle w:val="TOC1"/>
        <w:tabs>
          <w:tab w:val="left" w:pos="400"/>
          <w:tab w:val="right" w:leader="dot" w:pos="9350"/>
        </w:tabs>
        <w:rPr>
          <w:rFonts w:asciiTheme="minorHAnsi" w:eastAsiaTheme="minorEastAsia" w:hAnsiTheme="minorHAnsi" w:cstheme="minorBidi"/>
          <w:b w:val="0"/>
          <w:bCs w:val="0"/>
          <w:noProof/>
          <w:kern w:val="2"/>
          <w:sz w:val="22"/>
          <w:szCs w:val="22"/>
          <w14:ligatures w14:val="standardContextual"/>
        </w:rPr>
      </w:pPr>
      <w:hyperlink w:anchor="_Toc146390763" w:history="1">
        <w:r w:rsidRPr="00A25988">
          <w:rPr>
            <w:rStyle w:val="Hyperlink"/>
            <w:noProof/>
          </w:rPr>
          <w:t>5.</w:t>
        </w:r>
        <w:r>
          <w:rPr>
            <w:rFonts w:asciiTheme="minorHAnsi" w:eastAsiaTheme="minorEastAsia" w:hAnsiTheme="minorHAnsi" w:cstheme="minorBidi"/>
            <w:b w:val="0"/>
            <w:bCs w:val="0"/>
            <w:noProof/>
            <w:kern w:val="2"/>
            <w:sz w:val="22"/>
            <w:szCs w:val="22"/>
            <w14:ligatures w14:val="standardContextual"/>
          </w:rPr>
          <w:tab/>
        </w:r>
        <w:r w:rsidRPr="00A25988">
          <w:rPr>
            <w:rStyle w:val="Hyperlink"/>
            <w:noProof/>
          </w:rPr>
          <w:t>Annexes</w:t>
        </w:r>
        <w:r>
          <w:rPr>
            <w:noProof/>
            <w:webHidden/>
          </w:rPr>
          <w:tab/>
        </w:r>
        <w:r>
          <w:rPr>
            <w:noProof/>
            <w:webHidden/>
          </w:rPr>
          <w:fldChar w:fldCharType="begin"/>
        </w:r>
        <w:r>
          <w:rPr>
            <w:noProof/>
            <w:webHidden/>
          </w:rPr>
          <w:instrText xml:space="preserve"> PAGEREF _Toc146390763 \h </w:instrText>
        </w:r>
        <w:r>
          <w:rPr>
            <w:noProof/>
            <w:webHidden/>
          </w:rPr>
        </w:r>
        <w:r>
          <w:rPr>
            <w:noProof/>
            <w:webHidden/>
          </w:rPr>
          <w:fldChar w:fldCharType="separate"/>
        </w:r>
        <w:r>
          <w:rPr>
            <w:noProof/>
            <w:webHidden/>
          </w:rPr>
          <w:t>8</w:t>
        </w:r>
        <w:r>
          <w:rPr>
            <w:noProof/>
            <w:webHidden/>
          </w:rPr>
          <w:fldChar w:fldCharType="end"/>
        </w:r>
      </w:hyperlink>
    </w:p>
    <w:p w14:paraId="00198FBC" w14:textId="28C37CE9" w:rsidR="008A6710" w:rsidRDefault="008A6710">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390764" w:history="1">
        <w:r w:rsidRPr="00A25988">
          <w:rPr>
            <w:rStyle w:val="Hyperlink"/>
            <w:noProof/>
          </w:rPr>
          <w:t>5.1</w:t>
        </w:r>
        <w:r>
          <w:rPr>
            <w:rFonts w:asciiTheme="minorHAnsi" w:eastAsiaTheme="minorEastAsia" w:hAnsiTheme="minorHAnsi" w:cstheme="minorBidi"/>
            <w:i w:val="0"/>
            <w:iCs w:val="0"/>
            <w:noProof/>
            <w:kern w:val="2"/>
            <w:sz w:val="22"/>
            <w:szCs w:val="22"/>
            <w14:ligatures w14:val="standardContextual"/>
          </w:rPr>
          <w:tab/>
        </w:r>
        <w:r w:rsidRPr="00A25988">
          <w:rPr>
            <w:rStyle w:val="Hyperlink"/>
            <w:noProof/>
          </w:rPr>
          <w:t>Team Member Profiles</w:t>
        </w:r>
        <w:r>
          <w:rPr>
            <w:noProof/>
            <w:webHidden/>
          </w:rPr>
          <w:tab/>
        </w:r>
        <w:r>
          <w:rPr>
            <w:noProof/>
            <w:webHidden/>
          </w:rPr>
          <w:fldChar w:fldCharType="begin"/>
        </w:r>
        <w:r>
          <w:rPr>
            <w:noProof/>
            <w:webHidden/>
          </w:rPr>
          <w:instrText xml:space="preserve"> PAGEREF _Toc146390764 \h </w:instrText>
        </w:r>
        <w:r>
          <w:rPr>
            <w:noProof/>
            <w:webHidden/>
          </w:rPr>
        </w:r>
        <w:r>
          <w:rPr>
            <w:noProof/>
            <w:webHidden/>
          </w:rPr>
          <w:fldChar w:fldCharType="separate"/>
        </w:r>
        <w:r>
          <w:rPr>
            <w:noProof/>
            <w:webHidden/>
          </w:rPr>
          <w:t>9</w:t>
        </w:r>
        <w:r>
          <w:rPr>
            <w:noProof/>
            <w:webHidden/>
          </w:rPr>
          <w:fldChar w:fldCharType="end"/>
        </w:r>
      </w:hyperlink>
    </w:p>
    <w:p w14:paraId="3B1DEDC1" w14:textId="6FABD6F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CA2021">
          <w:t>Software Development Plan</w:t>
        </w:r>
      </w:fldSimple>
    </w:p>
    <w:p w14:paraId="0636CE9F" w14:textId="77777777" w:rsidR="00E918C5" w:rsidRPr="00C26778" w:rsidRDefault="00E918C5">
      <w:pPr>
        <w:pStyle w:val="Heading1"/>
        <w:numPr>
          <w:ilvl w:val="0"/>
          <w:numId w:val="0"/>
        </w:numPr>
      </w:pPr>
      <w:bookmarkStart w:id="0" w:name="_Toc447095880"/>
    </w:p>
    <w:p w14:paraId="7FA16480" w14:textId="77777777" w:rsidR="00E918C5" w:rsidRPr="00C26778" w:rsidRDefault="00E918C5">
      <w:pPr>
        <w:pStyle w:val="Heading1"/>
      </w:pPr>
      <w:bookmarkStart w:id="1" w:name="_Toc524312826"/>
      <w:bookmarkStart w:id="2" w:name="_Toc456598586"/>
      <w:bookmarkStart w:id="3" w:name="_Toc456600917"/>
      <w:bookmarkStart w:id="4" w:name="_Toc146390740"/>
      <w:r w:rsidRPr="00C26778">
        <w:t>Introduction</w:t>
      </w:r>
      <w:bookmarkEnd w:id="1"/>
      <w:bookmarkEnd w:id="4"/>
    </w:p>
    <w:p w14:paraId="378DEA3D" w14:textId="77777777" w:rsidR="00E918C5" w:rsidRDefault="00E918C5">
      <w:pPr>
        <w:pStyle w:val="Heading2"/>
      </w:pPr>
      <w:bookmarkStart w:id="5" w:name="_Toc524312827"/>
      <w:bookmarkStart w:id="6" w:name="_Toc146390741"/>
      <w:r w:rsidRPr="00C26778">
        <w:t>Purpose</w:t>
      </w:r>
      <w:bookmarkEnd w:id="5"/>
      <w:bookmarkEnd w:id="6"/>
    </w:p>
    <w:p w14:paraId="2DE1507F" w14:textId="70CB093F" w:rsidR="00090822" w:rsidRDefault="00090822" w:rsidP="00090822">
      <w:pPr>
        <w:ind w:left="720"/>
      </w:pPr>
      <w:r>
        <w:t xml:space="preserve">The purpose of this Software Development Plan for </w:t>
      </w:r>
      <w:r w:rsidRPr="00090822">
        <w:rPr>
          <w:i/>
          <w:iCs/>
        </w:rPr>
        <w:t>ShutterSort</w:t>
      </w:r>
      <w:r>
        <w:t xml:space="preserve"> is to collate all essential information and procedures to guide and control the development of </w:t>
      </w:r>
      <w:r w:rsidR="00E175F7">
        <w:t>cutting</w:t>
      </w:r>
      <w:r>
        <w:t>-edge automatic</w:t>
      </w:r>
      <w:r w:rsidR="001B7313">
        <w:t xml:space="preserve"> </w:t>
      </w:r>
      <w:r>
        <w:t>picture sorting software tailored for photographers. This plan provides a structured framework for the software's lifecycle, from its inception to deployment.</w:t>
      </w:r>
    </w:p>
    <w:p w14:paraId="37D9D74D" w14:textId="77777777" w:rsidR="00090822" w:rsidRDefault="00090822" w:rsidP="00090822">
      <w:pPr>
        <w:ind w:left="720"/>
      </w:pPr>
    </w:p>
    <w:p w14:paraId="3B258388" w14:textId="77777777" w:rsidR="00090822" w:rsidRDefault="00090822" w:rsidP="00090822">
      <w:pPr>
        <w:ind w:left="720"/>
      </w:pPr>
      <w:r>
        <w:t>Key users and their interactions with the Software Development Plan are:</w:t>
      </w:r>
    </w:p>
    <w:p w14:paraId="2933DB17" w14:textId="77777777" w:rsidR="00090822" w:rsidRDefault="00090822" w:rsidP="00090822">
      <w:pPr>
        <w:ind w:left="720"/>
      </w:pPr>
    </w:p>
    <w:p w14:paraId="4568BD4C" w14:textId="26A8BD67" w:rsidR="00090822" w:rsidRDefault="00090822" w:rsidP="00090822">
      <w:pPr>
        <w:numPr>
          <w:ilvl w:val="0"/>
          <w:numId w:val="48"/>
        </w:numPr>
      </w:pPr>
      <w:r w:rsidRPr="00E43991">
        <w:rPr>
          <w:b/>
          <w:bCs/>
        </w:rPr>
        <w:t>The Project Manager</w:t>
      </w:r>
      <w:r>
        <w:t>: Utilizes this plan to craft the project timeline, determine resource requirements, and monitor progress in alignment with the stipulated schedule.</w:t>
      </w:r>
    </w:p>
    <w:p w14:paraId="5E32F26F" w14:textId="77777777" w:rsidR="00090822" w:rsidRDefault="00090822" w:rsidP="00090822">
      <w:pPr>
        <w:ind w:left="720"/>
      </w:pPr>
    </w:p>
    <w:p w14:paraId="638B86C1" w14:textId="3D5F0F77" w:rsidR="00090822" w:rsidRDefault="00090822" w:rsidP="00090822">
      <w:pPr>
        <w:numPr>
          <w:ilvl w:val="0"/>
          <w:numId w:val="48"/>
        </w:numPr>
      </w:pPr>
      <w:r w:rsidRPr="00E43991">
        <w:rPr>
          <w:b/>
          <w:bCs/>
        </w:rPr>
        <w:t>Project Team Members</w:t>
      </w:r>
      <w:r>
        <w:t>: Rely on this document to ascertain their roles, responsibilities, and timelines. This plan also provides clarity on interdependencies between various team activities, ensuring smooth coordination and efficient workflow.</w:t>
      </w:r>
    </w:p>
    <w:p w14:paraId="7ABD92AB" w14:textId="77777777" w:rsidR="00090822" w:rsidRDefault="00090822" w:rsidP="00090822">
      <w:pPr>
        <w:ind w:left="720"/>
      </w:pPr>
    </w:p>
    <w:p w14:paraId="26B6FFD0" w14:textId="5F8F790D" w:rsidR="00090822" w:rsidRPr="00090822" w:rsidRDefault="00090822" w:rsidP="00090822">
      <w:pPr>
        <w:ind w:left="720"/>
      </w:pPr>
      <w:r>
        <w:t xml:space="preserve">By adhering to the strategies and guidelines stipulated in this plan, we aim to ensure the timely delivery of </w:t>
      </w:r>
      <w:r w:rsidRPr="00090822">
        <w:rPr>
          <w:i/>
          <w:iCs/>
        </w:rPr>
        <w:t>ShutterSort</w:t>
      </w:r>
      <w:r>
        <w:t>, meeting both our technical specifications and the unique needs of the photography community.</w:t>
      </w:r>
    </w:p>
    <w:p w14:paraId="2514F551" w14:textId="77777777" w:rsidR="00E918C5" w:rsidRDefault="00E918C5">
      <w:pPr>
        <w:pStyle w:val="Heading2"/>
      </w:pPr>
      <w:bookmarkStart w:id="7" w:name="_Toc524312828"/>
      <w:bookmarkStart w:id="8" w:name="_Toc146390742"/>
      <w:r w:rsidRPr="00C26778">
        <w:t>Scope</w:t>
      </w:r>
      <w:bookmarkEnd w:id="7"/>
      <w:bookmarkEnd w:id="8"/>
    </w:p>
    <w:p w14:paraId="670C2CAA" w14:textId="1BDA9EF7" w:rsidR="00736117" w:rsidRDefault="00736117" w:rsidP="00736117">
      <w:pPr>
        <w:ind w:left="720"/>
      </w:pPr>
      <w:r>
        <w:t xml:space="preserve">This Software Development Plan outlines the overarching strategy and procedures for the development and deployment of the </w:t>
      </w:r>
      <w:r w:rsidRPr="00736117">
        <w:rPr>
          <w:i/>
          <w:iCs/>
        </w:rPr>
        <w:t>ShutterSort</w:t>
      </w:r>
      <w:r>
        <w:t xml:space="preserve"> application. </w:t>
      </w:r>
      <w:r w:rsidRPr="00736117">
        <w:rPr>
          <w:i/>
          <w:iCs/>
        </w:rPr>
        <w:t>ShutterSort</w:t>
      </w:r>
      <w:r>
        <w:t xml:space="preserve"> is envisioned to be a premier tool, designed meticulously to automatically </w:t>
      </w:r>
      <w:r w:rsidR="00546B7C">
        <w:t xml:space="preserve">sort </w:t>
      </w:r>
      <w:r>
        <w:t>and categorize pictures for photographers by analyzing metadata</w:t>
      </w:r>
      <w:r w:rsidR="009C0619">
        <w:t xml:space="preserve">, pixel data, and other </w:t>
      </w:r>
      <w:r>
        <w:t>information.</w:t>
      </w:r>
    </w:p>
    <w:p w14:paraId="61353D81" w14:textId="77777777" w:rsidR="00736117" w:rsidRDefault="00736117" w:rsidP="00F70F1E"/>
    <w:p w14:paraId="52855813" w14:textId="77777777" w:rsidR="00736117" w:rsidRDefault="00736117" w:rsidP="00736117">
      <w:pPr>
        <w:ind w:left="720"/>
      </w:pPr>
      <w:r>
        <w:t>The scope of this plan covers the entirety of the ShutterSort project. It provides direction and structure for all phases, from initial conceptualization to the final deployment, ensuring that stakeholders at all levels have clarity on their roles and responsibilities.</w:t>
      </w:r>
    </w:p>
    <w:p w14:paraId="6090C56A" w14:textId="77777777" w:rsidR="00736117" w:rsidRDefault="00736117" w:rsidP="00736117">
      <w:pPr>
        <w:ind w:left="720"/>
      </w:pPr>
    </w:p>
    <w:p w14:paraId="60E3EB07" w14:textId="2CF25EA8" w:rsidR="00736117" w:rsidRDefault="00736117" w:rsidP="00736117">
      <w:pPr>
        <w:ind w:left="720"/>
      </w:pPr>
      <w:r>
        <w:t>Any other project or initiative that may be influenced or informed by this Software Development Plan will be referenced accordingly, maintaining transparency and synergy amongst all associated undertakings.</w:t>
      </w:r>
    </w:p>
    <w:p w14:paraId="236F63F4" w14:textId="77777777" w:rsidR="00454B6E" w:rsidRPr="00736117" w:rsidRDefault="00454B6E" w:rsidP="00736117">
      <w:pPr>
        <w:ind w:left="720"/>
      </w:pPr>
    </w:p>
    <w:p w14:paraId="67C8166B" w14:textId="3E544E18" w:rsidR="00E918C5" w:rsidRPr="00C26778" w:rsidRDefault="00E918C5">
      <w:pPr>
        <w:pStyle w:val="Heading2"/>
      </w:pPr>
      <w:bookmarkStart w:id="9" w:name="_Toc524312829"/>
      <w:bookmarkStart w:id="10" w:name="_Toc146390743"/>
      <w:r w:rsidRPr="00C26778">
        <w:t>Definitions, Acronyms, and Abbreviations</w:t>
      </w:r>
      <w:bookmarkEnd w:id="9"/>
      <w:bookmarkEnd w:id="10"/>
    </w:p>
    <w:p w14:paraId="5CC2F533" w14:textId="1075D86B" w:rsidR="00E918C5" w:rsidRPr="00C26778" w:rsidRDefault="002144BA">
      <w:pPr>
        <w:pStyle w:val="BodyText"/>
      </w:pPr>
      <w:r>
        <w:t>N/A (</w:t>
      </w:r>
      <w:r w:rsidR="00E918C5" w:rsidRPr="00C26778">
        <w:t>See the Project Glossary</w:t>
      </w:r>
      <w:r>
        <w:t>)</w:t>
      </w:r>
    </w:p>
    <w:p w14:paraId="3E459F97" w14:textId="77777777" w:rsidR="00E918C5" w:rsidRPr="00C26778" w:rsidRDefault="00E918C5">
      <w:pPr>
        <w:pStyle w:val="Heading2"/>
      </w:pPr>
      <w:bookmarkStart w:id="11" w:name="_Toc524312830"/>
      <w:bookmarkStart w:id="12" w:name="_Toc146390744"/>
      <w:r w:rsidRPr="00C26778">
        <w:t>References</w:t>
      </w:r>
      <w:bookmarkEnd w:id="11"/>
      <w:bookmarkEnd w:id="12"/>
    </w:p>
    <w:p w14:paraId="39C0BC66" w14:textId="5D424718" w:rsidR="00DE6468" w:rsidRDefault="00DE6468" w:rsidP="00DE6468">
      <w:pPr>
        <w:pStyle w:val="BodyText"/>
      </w:pPr>
      <w:r>
        <w:t xml:space="preserve">This subsection lists all anticipated documents and resources that will be referenced throughout the </w:t>
      </w:r>
      <w:r w:rsidRPr="0097435E">
        <w:rPr>
          <w:i/>
          <w:iCs/>
        </w:rPr>
        <w:t>ShutterSort</w:t>
      </w:r>
      <w:r>
        <w:t xml:space="preserve"> Software Development Plan. As the project is in its</w:t>
      </w:r>
      <w:r w:rsidR="009E0DF1">
        <w:t xml:space="preserve"> very early</w:t>
      </w:r>
      <w:r>
        <w:t xml:space="preserve"> stage</w:t>
      </w:r>
      <w:r w:rsidR="009E0DF1">
        <w:t>s</w:t>
      </w:r>
      <w:r>
        <w:t>, some of these documents are yet to be developed. They will be updated with detailed references as they become available.</w:t>
      </w:r>
    </w:p>
    <w:p w14:paraId="1509CEA7" w14:textId="77777777" w:rsidR="00DE6468" w:rsidRDefault="00DE6468" w:rsidP="00DE6468">
      <w:pPr>
        <w:pStyle w:val="BodyText"/>
        <w:numPr>
          <w:ilvl w:val="0"/>
          <w:numId w:val="48"/>
        </w:numPr>
      </w:pPr>
      <w:r w:rsidRPr="00D7572C">
        <w:rPr>
          <w:b/>
          <w:bCs/>
        </w:rPr>
        <w:t>Meeting Logs/Notes</w:t>
      </w:r>
      <w:r>
        <w:t>: A record of discussions, decisions, and action items from project meetings, providing context and rationale for project direction and decisions.</w:t>
      </w:r>
    </w:p>
    <w:p w14:paraId="3A748DDF" w14:textId="77777777" w:rsidR="00DE6468" w:rsidRDefault="00DE6468" w:rsidP="00DE6468">
      <w:pPr>
        <w:pStyle w:val="BodyText"/>
        <w:numPr>
          <w:ilvl w:val="0"/>
          <w:numId w:val="48"/>
        </w:numPr>
      </w:pPr>
      <w:r w:rsidRPr="00281FAD">
        <w:rPr>
          <w:b/>
          <w:bCs/>
        </w:rPr>
        <w:t>GitHub Repository</w:t>
      </w:r>
      <w:r>
        <w:t>: The central hub for our codebase, documentation, and any associated digital assets. This repository will keep track of all version changes and provides a platform for collaborative development. [Link to the GitHub repository].</w:t>
      </w:r>
    </w:p>
    <w:p w14:paraId="2385DA8D" w14:textId="7D04A272" w:rsidR="00DE6468" w:rsidRDefault="00DE6468" w:rsidP="005340F9">
      <w:pPr>
        <w:pStyle w:val="BodyText"/>
        <w:numPr>
          <w:ilvl w:val="0"/>
          <w:numId w:val="48"/>
        </w:numPr>
      </w:pPr>
      <w:r w:rsidRPr="00204FC6">
        <w:rPr>
          <w:b/>
          <w:bCs/>
        </w:rPr>
        <w:lastRenderedPageBreak/>
        <w:t>Other Supporting Documents</w:t>
      </w:r>
      <w:r>
        <w:t>: This will encompass various documentation produced during the project, such as technical specifications, user manuals, testing protocols, and more.</w:t>
      </w:r>
    </w:p>
    <w:p w14:paraId="4301F4E4" w14:textId="64958487" w:rsidR="00E918C5" w:rsidRPr="00C26778" w:rsidRDefault="00DE6468" w:rsidP="00DE6468">
      <w:pPr>
        <w:pStyle w:val="BodyText"/>
        <w:ind w:left="0"/>
      </w:pPr>
      <w:r>
        <w:t>All referenced documents and resources will be made available to the team, either via our shared</w:t>
      </w:r>
      <w:r w:rsidR="005340F9">
        <w:t xml:space="preserve"> Canvas page</w:t>
      </w:r>
      <w:r>
        <w:t xml:space="preserve"> </w:t>
      </w:r>
      <w:r w:rsidR="007725D3">
        <w:t>and/</w:t>
      </w:r>
      <w:r>
        <w:t>or GitHub repository, ensuring easy access and transparency for all stakeholders.</w:t>
      </w:r>
    </w:p>
    <w:p w14:paraId="3D1CAE23" w14:textId="77777777" w:rsidR="00E918C5" w:rsidRPr="00C26778" w:rsidRDefault="00E918C5">
      <w:pPr>
        <w:pStyle w:val="Heading2"/>
      </w:pPr>
      <w:bookmarkStart w:id="13" w:name="_Toc524312831"/>
      <w:bookmarkStart w:id="14" w:name="_Toc146390745"/>
      <w:r w:rsidRPr="00C26778">
        <w:t>Overview</w:t>
      </w:r>
      <w:bookmarkEnd w:id="13"/>
      <w:bookmarkEnd w:id="14"/>
    </w:p>
    <w:p w14:paraId="47527B97" w14:textId="77777777" w:rsidR="00D828F7" w:rsidRDefault="00E918C5" w:rsidP="00D828F7">
      <w:pPr>
        <w:pStyle w:val="BodyText"/>
      </w:pPr>
      <w:r w:rsidRPr="00C26778">
        <w:t xml:space="preserve">This </w:t>
      </w:r>
      <w:r w:rsidRPr="00C26778">
        <w:rPr>
          <w:i/>
          <w:iCs/>
        </w:rPr>
        <w:t>Software Development Plan</w:t>
      </w:r>
      <w:r w:rsidRPr="00C26778">
        <w:t xml:space="preserve"> contains the following information:</w:t>
      </w:r>
    </w:p>
    <w:p w14:paraId="6535FDBD" w14:textId="0C5E59F9" w:rsidR="00E918C5" w:rsidRPr="00C26778" w:rsidRDefault="00E918C5" w:rsidP="00D828F7">
      <w:pPr>
        <w:pStyle w:val="BodyText"/>
        <w:numPr>
          <w:ilvl w:val="0"/>
          <w:numId w:val="48"/>
        </w:numPr>
      </w:pPr>
      <w:r w:rsidRPr="00C26778">
        <w:t>Project Overvie</w:t>
      </w:r>
      <w:r w:rsidR="00D828F7">
        <w:t xml:space="preserve">w - </w:t>
      </w:r>
      <w:r w:rsidRPr="00C26778">
        <w:t>provides a description of the project's purpose, scope, and objectives.  It also defines the deliverables that the project is expected to deliver.</w:t>
      </w:r>
    </w:p>
    <w:p w14:paraId="6354393D" w14:textId="4D19459A" w:rsidR="00E918C5" w:rsidRDefault="00E918C5" w:rsidP="00D828F7">
      <w:pPr>
        <w:pStyle w:val="BodyText"/>
        <w:numPr>
          <w:ilvl w:val="0"/>
          <w:numId w:val="48"/>
        </w:numPr>
      </w:pPr>
      <w:r w:rsidRPr="00C26778">
        <w:t xml:space="preserve">Project </w:t>
      </w:r>
      <w:r w:rsidR="00D828F7">
        <w:t xml:space="preserve">Plan - </w:t>
      </w:r>
      <w:r w:rsidRPr="00C26778">
        <w:t>describes the organizational structure of the project team.</w:t>
      </w:r>
    </w:p>
    <w:p w14:paraId="676D6D50" w14:textId="03AAC4D8" w:rsidR="00D828F7" w:rsidRPr="00C26778" w:rsidRDefault="00D828F7" w:rsidP="00D828F7">
      <w:pPr>
        <w:pStyle w:val="BodyText"/>
        <w:numPr>
          <w:ilvl w:val="0"/>
          <w:numId w:val="48"/>
        </w:numPr>
      </w:pPr>
      <w:r>
        <w:t>Team Member Information</w:t>
      </w:r>
      <w:r w:rsidR="00A45A64">
        <w:t xml:space="preserve">, </w:t>
      </w:r>
      <w:r>
        <w:t>Roles</w:t>
      </w:r>
      <w:r w:rsidR="00A45A64">
        <w:t xml:space="preserve"> Responsibilities –</w:t>
      </w:r>
      <w:r>
        <w:t xml:space="preserve"> </w:t>
      </w:r>
      <w:r w:rsidR="00A45A64">
        <w:t>describes the team members, their roles, and their responsibilities in the project</w:t>
      </w:r>
    </w:p>
    <w:p w14:paraId="554F17D2" w14:textId="77777777" w:rsidR="00E918C5" w:rsidRPr="00C26778" w:rsidRDefault="00E918C5">
      <w:pPr>
        <w:pStyle w:val="Heading1"/>
      </w:pPr>
      <w:bookmarkStart w:id="15" w:name="_Toc524312832"/>
      <w:bookmarkStart w:id="16" w:name="_Toc146390746"/>
      <w:r w:rsidRPr="00C26778">
        <w:t>Project Overview</w:t>
      </w:r>
      <w:bookmarkEnd w:id="15"/>
      <w:bookmarkEnd w:id="16"/>
      <w:r w:rsidRPr="00C26778">
        <w:t xml:space="preserve"> </w:t>
      </w:r>
    </w:p>
    <w:p w14:paraId="5651A735" w14:textId="77777777" w:rsidR="00E918C5" w:rsidRDefault="00E918C5">
      <w:pPr>
        <w:pStyle w:val="Heading2"/>
      </w:pPr>
      <w:bookmarkStart w:id="17" w:name="_Toc524312833"/>
      <w:bookmarkStart w:id="18" w:name="_Toc146390747"/>
      <w:r w:rsidRPr="00C26778">
        <w:t>Project Purpose, Scope, and Objectives</w:t>
      </w:r>
      <w:bookmarkEnd w:id="17"/>
      <w:bookmarkEnd w:id="18"/>
    </w:p>
    <w:p w14:paraId="4BE4A2BC" w14:textId="49336A2F" w:rsidR="003334BC" w:rsidRPr="00535BF2" w:rsidRDefault="003334BC" w:rsidP="003334BC">
      <w:pPr>
        <w:ind w:left="720"/>
        <w:rPr>
          <w:u w:val="single"/>
        </w:rPr>
      </w:pPr>
      <w:r w:rsidRPr="00535BF2">
        <w:rPr>
          <w:b/>
          <w:bCs/>
          <w:u w:val="single"/>
        </w:rPr>
        <w:t>Purpose</w:t>
      </w:r>
    </w:p>
    <w:p w14:paraId="1D43D220" w14:textId="60090E51" w:rsidR="003334BC" w:rsidRDefault="003334BC" w:rsidP="003334BC">
      <w:pPr>
        <w:ind w:left="720"/>
      </w:pPr>
      <w:r>
        <w:t xml:space="preserve">The primary purpose of </w:t>
      </w:r>
      <w:r w:rsidRPr="00D00708">
        <w:rPr>
          <w:i/>
          <w:iCs/>
        </w:rPr>
        <w:t>ShutterSort</w:t>
      </w:r>
      <w:r>
        <w:t xml:space="preserve"> is to simplify and streamline the process of categorizing and organizing photographs for photographers. In today's digital age, photographers often find themselves sifting through vast collections of photographs, making efficient organization paramount. </w:t>
      </w:r>
      <w:r w:rsidRPr="004D49C3">
        <w:rPr>
          <w:i/>
          <w:iCs/>
        </w:rPr>
        <w:t>ShutterSort</w:t>
      </w:r>
      <w:r>
        <w:t xml:space="preserve"> aims to alleviate this burden by automating the sorting process based on robust metadata analysis.</w:t>
      </w:r>
    </w:p>
    <w:p w14:paraId="4DE0E892" w14:textId="77777777" w:rsidR="003334BC" w:rsidRDefault="003334BC" w:rsidP="00C26A41"/>
    <w:p w14:paraId="484705CD" w14:textId="6891E7CC" w:rsidR="003334BC" w:rsidRPr="009C429A" w:rsidRDefault="003334BC" w:rsidP="003334BC">
      <w:pPr>
        <w:ind w:left="720"/>
        <w:rPr>
          <w:b/>
          <w:bCs/>
          <w:u w:val="single"/>
        </w:rPr>
      </w:pPr>
      <w:r w:rsidRPr="009C429A">
        <w:rPr>
          <w:b/>
          <w:bCs/>
          <w:u w:val="single"/>
        </w:rPr>
        <w:t>Scope</w:t>
      </w:r>
    </w:p>
    <w:p w14:paraId="5A4F0E45" w14:textId="233A1162" w:rsidR="003334BC" w:rsidRDefault="003334BC" w:rsidP="00D45A26">
      <w:pPr>
        <w:ind w:left="720"/>
      </w:pPr>
      <w:r>
        <w:t xml:space="preserve">The </w:t>
      </w:r>
      <w:r w:rsidRPr="000F6A7B">
        <w:rPr>
          <w:i/>
          <w:iCs/>
        </w:rPr>
        <w:t>ShutterSort</w:t>
      </w:r>
      <w:r>
        <w:t xml:space="preserve"> application will:</w:t>
      </w:r>
    </w:p>
    <w:p w14:paraId="25E349E8" w14:textId="2F59867E" w:rsidR="003334BC" w:rsidRDefault="003334BC" w:rsidP="00D45A26">
      <w:pPr>
        <w:numPr>
          <w:ilvl w:val="0"/>
          <w:numId w:val="48"/>
        </w:numPr>
      </w:pPr>
      <w:r>
        <w:t>Interface with various camera models and storage drives to access photographs.</w:t>
      </w:r>
    </w:p>
    <w:p w14:paraId="1B96FEC8" w14:textId="058CE101" w:rsidR="003334BC" w:rsidRDefault="003334BC" w:rsidP="00D45A26">
      <w:pPr>
        <w:numPr>
          <w:ilvl w:val="0"/>
          <w:numId w:val="48"/>
        </w:numPr>
      </w:pPr>
      <w:r>
        <w:t>Extract and analyze metadata from photographs to determine categorization criteria.</w:t>
      </w:r>
    </w:p>
    <w:p w14:paraId="0AB90CA9" w14:textId="3B7CDBEE" w:rsidR="003334BC" w:rsidRDefault="003334BC" w:rsidP="00D45A26">
      <w:pPr>
        <w:numPr>
          <w:ilvl w:val="0"/>
          <w:numId w:val="48"/>
        </w:numPr>
      </w:pPr>
      <w:r>
        <w:t>Automatically sort and categorize photographs based on the analysis.</w:t>
      </w:r>
    </w:p>
    <w:p w14:paraId="7827663D" w14:textId="52C2F28A" w:rsidR="003334BC" w:rsidRDefault="003334BC" w:rsidP="00D45A26">
      <w:pPr>
        <w:numPr>
          <w:ilvl w:val="0"/>
          <w:numId w:val="48"/>
        </w:numPr>
      </w:pPr>
      <w:r>
        <w:t>Provide a user-friendly interface for photographers to oversee and adjust the sorting process if needed.</w:t>
      </w:r>
    </w:p>
    <w:p w14:paraId="1A8A30DE" w14:textId="1F2FC721" w:rsidR="003334BC" w:rsidRDefault="003334BC" w:rsidP="00D45A26">
      <w:pPr>
        <w:numPr>
          <w:ilvl w:val="0"/>
          <w:numId w:val="48"/>
        </w:numPr>
      </w:pPr>
      <w:r>
        <w:t>Ensure compatibility with a broad range of computer operating systems to cater to a wide user base.</w:t>
      </w:r>
    </w:p>
    <w:p w14:paraId="42816E1E" w14:textId="77777777" w:rsidR="003334BC" w:rsidRDefault="003334BC" w:rsidP="003334BC">
      <w:pPr>
        <w:ind w:left="720"/>
      </w:pPr>
    </w:p>
    <w:p w14:paraId="5D300540" w14:textId="486BE994" w:rsidR="003334BC" w:rsidRPr="00D45A26" w:rsidRDefault="003334BC" w:rsidP="00D45A26">
      <w:pPr>
        <w:ind w:left="720"/>
        <w:rPr>
          <w:b/>
          <w:bCs/>
          <w:u w:val="single"/>
        </w:rPr>
      </w:pPr>
      <w:r w:rsidRPr="00D45A26">
        <w:rPr>
          <w:b/>
          <w:bCs/>
          <w:u w:val="single"/>
        </w:rPr>
        <w:t>Objectives</w:t>
      </w:r>
    </w:p>
    <w:p w14:paraId="16465486" w14:textId="58B5843C" w:rsidR="003334BC" w:rsidRDefault="003334BC" w:rsidP="00D45A26">
      <w:pPr>
        <w:numPr>
          <w:ilvl w:val="0"/>
          <w:numId w:val="48"/>
        </w:numPr>
      </w:pPr>
      <w:r>
        <w:t>Develop a reliable and efficient algorithm to analyze and categorize photographs based on metadata.</w:t>
      </w:r>
    </w:p>
    <w:p w14:paraId="23255E37" w14:textId="7407C9F6" w:rsidR="003334BC" w:rsidRDefault="003334BC" w:rsidP="00D45A26">
      <w:pPr>
        <w:numPr>
          <w:ilvl w:val="0"/>
          <w:numId w:val="48"/>
        </w:numPr>
      </w:pPr>
      <w:r>
        <w:t>Deliver a seamless user experience ensuring ease of use even for those less technically inclined.</w:t>
      </w:r>
    </w:p>
    <w:p w14:paraId="6B9C2D09" w14:textId="28FB6F30" w:rsidR="003334BC" w:rsidRDefault="003334BC" w:rsidP="00D45A26">
      <w:pPr>
        <w:numPr>
          <w:ilvl w:val="0"/>
          <w:numId w:val="48"/>
        </w:numPr>
      </w:pPr>
      <w:r>
        <w:t>Offer customization options, allowing photographers to set specific parameters for sorting.</w:t>
      </w:r>
    </w:p>
    <w:p w14:paraId="61788FEE" w14:textId="65088BA4" w:rsidR="003334BC" w:rsidRDefault="003334BC" w:rsidP="00D45A26">
      <w:pPr>
        <w:numPr>
          <w:ilvl w:val="0"/>
          <w:numId w:val="48"/>
        </w:numPr>
      </w:pPr>
      <w:r>
        <w:t>Ensure data privacy, making sure that no photo data is accessed beyond the application's primary purpose.</w:t>
      </w:r>
    </w:p>
    <w:p w14:paraId="69367965" w14:textId="512BE5CA" w:rsidR="003334BC" w:rsidRDefault="003334BC" w:rsidP="00D45A26">
      <w:pPr>
        <w:numPr>
          <w:ilvl w:val="0"/>
          <w:numId w:val="48"/>
        </w:numPr>
      </w:pPr>
      <w:r>
        <w:t>Launch a</w:t>
      </w:r>
      <w:r w:rsidR="004A63A2">
        <w:t xml:space="preserve"> finalized version by the end of this semester</w:t>
      </w:r>
      <w:r>
        <w:t>.</w:t>
      </w:r>
    </w:p>
    <w:p w14:paraId="69DC1305" w14:textId="0F2B3311" w:rsidR="003334BC" w:rsidRDefault="003334BC" w:rsidP="00D45A26">
      <w:pPr>
        <w:numPr>
          <w:ilvl w:val="0"/>
          <w:numId w:val="48"/>
        </w:numPr>
      </w:pPr>
      <w:r>
        <w:t>Finalize and release the application to the public within one year, post any required revisions based on feedback.</w:t>
      </w:r>
    </w:p>
    <w:p w14:paraId="3AD2A645" w14:textId="77777777" w:rsidR="003334BC" w:rsidRDefault="003334BC" w:rsidP="00D45A26"/>
    <w:p w14:paraId="36011556" w14:textId="3E417DC8" w:rsidR="003334BC" w:rsidRPr="003334BC" w:rsidRDefault="003334BC" w:rsidP="003334BC">
      <w:pPr>
        <w:ind w:left="720"/>
      </w:pPr>
      <w:r>
        <w:t xml:space="preserve">By achieving these objectives, </w:t>
      </w:r>
      <w:r w:rsidRPr="00D45A26">
        <w:rPr>
          <w:i/>
          <w:iCs/>
        </w:rPr>
        <w:t>ShutterSort</w:t>
      </w:r>
      <w:r>
        <w:t xml:space="preserve"> aims to become an indispensable tool in every photographer's digital toolkit, saving them time and enhancing productivity.</w:t>
      </w:r>
    </w:p>
    <w:p w14:paraId="31AB2B6C" w14:textId="77777777" w:rsidR="00E918C5" w:rsidRPr="00C26778" w:rsidRDefault="00E918C5">
      <w:pPr>
        <w:pStyle w:val="Heading2"/>
      </w:pPr>
      <w:bookmarkStart w:id="19" w:name="_Toc524312834"/>
      <w:bookmarkStart w:id="20" w:name="_Toc146390748"/>
      <w:r w:rsidRPr="00C26778">
        <w:t>Assumptions and Constraints</w:t>
      </w:r>
      <w:bookmarkEnd w:id="19"/>
      <w:bookmarkEnd w:id="20"/>
    </w:p>
    <w:p w14:paraId="78865C58" w14:textId="76DDE623" w:rsidR="00DE3CC5" w:rsidRDefault="00886E88" w:rsidP="00DE3CC5">
      <w:pPr>
        <w:ind w:left="720"/>
      </w:pPr>
      <w:r>
        <w:t>Identifying c</w:t>
      </w:r>
      <w:r w:rsidR="00DE3CC5">
        <w:t>onstraints are a very important part of any team project. The current constraints that are visible are:</w:t>
      </w:r>
    </w:p>
    <w:p w14:paraId="559186D1" w14:textId="77777777" w:rsidR="00DE3CC5" w:rsidRDefault="00DE3CC5" w:rsidP="00DE3CC5">
      <w:pPr>
        <w:numPr>
          <w:ilvl w:val="0"/>
          <w:numId w:val="48"/>
        </w:numPr>
      </w:pPr>
      <w:r w:rsidRPr="007C0682">
        <w:rPr>
          <w:b/>
          <w:bCs/>
        </w:rPr>
        <w:t>Team meeting/scheduling issues</w:t>
      </w:r>
      <w:r>
        <w:t>: everyone’s schedules are different, and thus it is hard to pinpoint an exact time that everyone can meet</w:t>
      </w:r>
    </w:p>
    <w:p w14:paraId="3C0AF812" w14:textId="3357C90C" w:rsidR="00DE3CC5" w:rsidRDefault="0040334C" w:rsidP="00DE3CC5">
      <w:pPr>
        <w:numPr>
          <w:ilvl w:val="0"/>
          <w:numId w:val="48"/>
        </w:numPr>
      </w:pPr>
      <w:r w:rsidRPr="0040334C">
        <w:rPr>
          <w:b/>
          <w:bCs/>
        </w:rPr>
        <w:t>Differing Skillsets</w:t>
      </w:r>
      <w:r w:rsidR="00DE3CC5">
        <w:t>:</w:t>
      </w:r>
      <w:r>
        <w:t xml:space="preserve"> Some members may be more experienced with languages like C++ than others</w:t>
      </w:r>
      <w:r w:rsidR="00DE3CC5">
        <w:t xml:space="preserve"> </w:t>
      </w:r>
    </w:p>
    <w:p w14:paraId="3FEDB1D0" w14:textId="1916EDFC" w:rsidR="00BD271C" w:rsidRPr="00DE3CC5" w:rsidRDefault="00BD271C" w:rsidP="00DE3CC5">
      <w:pPr>
        <w:numPr>
          <w:ilvl w:val="0"/>
          <w:numId w:val="48"/>
        </w:numPr>
      </w:pPr>
      <w:r>
        <w:rPr>
          <w:b/>
          <w:bCs/>
        </w:rPr>
        <w:t>Schooling and Other Responsibilities</w:t>
      </w:r>
      <w:r w:rsidRPr="00BD271C">
        <w:t>:</w:t>
      </w:r>
      <w:r>
        <w:t xml:space="preserve"> no one on the team cannot give their entire life to this project. </w:t>
      </w:r>
      <w:r>
        <w:lastRenderedPageBreak/>
        <w:t xml:space="preserve">Each member has different classes, </w:t>
      </w:r>
      <w:r w:rsidR="00EB4527">
        <w:t>family obligations, and other things that require attention.</w:t>
      </w:r>
    </w:p>
    <w:p w14:paraId="36A8777D" w14:textId="77777777" w:rsidR="00E918C5" w:rsidRDefault="00E918C5">
      <w:pPr>
        <w:pStyle w:val="Heading2"/>
      </w:pPr>
      <w:bookmarkStart w:id="21" w:name="_Toc524312835"/>
      <w:bookmarkStart w:id="22" w:name="_Toc146390749"/>
      <w:r w:rsidRPr="00C26778">
        <w:t>Project Deliverables</w:t>
      </w:r>
      <w:bookmarkEnd w:id="21"/>
      <w:bookmarkEnd w:id="22"/>
    </w:p>
    <w:p w14:paraId="59F361D7" w14:textId="77777777" w:rsidR="00CC67D2" w:rsidRDefault="00CC67D2" w:rsidP="00CC67D2">
      <w:pPr>
        <w:ind w:left="720"/>
      </w:pPr>
      <w:r>
        <w:t xml:space="preserve">The following list provides a breakdown of the primary artifacts and deliverables to be created and presented throughout the development of the </w:t>
      </w:r>
      <w:r w:rsidRPr="00882FD4">
        <w:rPr>
          <w:i/>
          <w:iCs/>
        </w:rPr>
        <w:t>ShutterSort</w:t>
      </w:r>
      <w:r>
        <w:t xml:space="preserve"> project within the semester:</w:t>
      </w:r>
    </w:p>
    <w:p w14:paraId="68FD5DB4" w14:textId="77777777" w:rsidR="00CC67D2" w:rsidRDefault="00CC67D2" w:rsidP="00CC67D2">
      <w:pPr>
        <w:ind w:left="720"/>
      </w:pPr>
    </w:p>
    <w:p w14:paraId="5B00B21B" w14:textId="763BED87" w:rsidR="00CC67D2" w:rsidRDefault="00CC67D2" w:rsidP="00CC67D2">
      <w:pPr>
        <w:numPr>
          <w:ilvl w:val="0"/>
          <w:numId w:val="48"/>
        </w:numPr>
      </w:pPr>
      <w:r>
        <w:t>Requirement Specifications Document:</w:t>
      </w:r>
    </w:p>
    <w:p w14:paraId="44BDAF58" w14:textId="52E1C6C0" w:rsidR="00CC67D2" w:rsidRDefault="00CC67D2" w:rsidP="00CC67D2">
      <w:pPr>
        <w:numPr>
          <w:ilvl w:val="1"/>
          <w:numId w:val="48"/>
        </w:numPr>
      </w:pPr>
      <w:r>
        <w:t xml:space="preserve">Description: A comprehensive document detailing the functional and non-functional requirements of the </w:t>
      </w:r>
      <w:r w:rsidRPr="00882FD4">
        <w:rPr>
          <w:i/>
          <w:iCs/>
        </w:rPr>
        <w:t>ShutterSort</w:t>
      </w:r>
      <w:r>
        <w:t xml:space="preserve"> application.</w:t>
      </w:r>
    </w:p>
    <w:p w14:paraId="62EADBF5" w14:textId="655C90A0" w:rsidR="00CC67D2" w:rsidRDefault="00CC67D2" w:rsidP="008562EE">
      <w:pPr>
        <w:numPr>
          <w:ilvl w:val="1"/>
          <w:numId w:val="48"/>
        </w:numPr>
      </w:pPr>
      <w:r>
        <w:t>Target Delivery Date: October 10, 2023</w:t>
      </w:r>
    </w:p>
    <w:p w14:paraId="67053F9C" w14:textId="5B1726F0" w:rsidR="00CC67D2" w:rsidRDefault="00CC67D2" w:rsidP="00CC67D2">
      <w:pPr>
        <w:numPr>
          <w:ilvl w:val="0"/>
          <w:numId w:val="48"/>
        </w:numPr>
      </w:pPr>
      <w:r>
        <w:t>Design Documents:</w:t>
      </w:r>
    </w:p>
    <w:p w14:paraId="4F663C4E" w14:textId="5E81327A" w:rsidR="00CC67D2" w:rsidRDefault="00CC67D2" w:rsidP="00CC67D2">
      <w:pPr>
        <w:numPr>
          <w:ilvl w:val="1"/>
          <w:numId w:val="48"/>
        </w:numPr>
      </w:pPr>
      <w:r>
        <w:t>Description: Incorporates wireframes, system architecture diagrams, and user interface mockups that will define the look and structure of ShutterSort.</w:t>
      </w:r>
    </w:p>
    <w:p w14:paraId="2F9470CB" w14:textId="5EFE1583" w:rsidR="00CC67D2" w:rsidRDefault="00CC67D2" w:rsidP="008562EE">
      <w:pPr>
        <w:numPr>
          <w:ilvl w:val="1"/>
          <w:numId w:val="48"/>
        </w:numPr>
      </w:pPr>
      <w:r>
        <w:t>Target Delivery Date: October 24, 2023</w:t>
      </w:r>
    </w:p>
    <w:p w14:paraId="6CB7EA7E" w14:textId="54941E0D" w:rsidR="00CC67D2" w:rsidRDefault="00CC67D2" w:rsidP="00CC67D2">
      <w:pPr>
        <w:numPr>
          <w:ilvl w:val="0"/>
          <w:numId w:val="48"/>
        </w:numPr>
      </w:pPr>
      <w:r>
        <w:t>Prototype/Beta Version:</w:t>
      </w:r>
    </w:p>
    <w:p w14:paraId="66ABE04D" w14:textId="5C1915A7" w:rsidR="00CC67D2" w:rsidRDefault="00CC67D2" w:rsidP="00CC67D2">
      <w:pPr>
        <w:numPr>
          <w:ilvl w:val="1"/>
          <w:numId w:val="48"/>
        </w:numPr>
      </w:pPr>
      <w:r>
        <w:t xml:space="preserve">Description: An initial working version of </w:t>
      </w:r>
      <w:r w:rsidRPr="00882FD4">
        <w:rPr>
          <w:i/>
          <w:iCs/>
        </w:rPr>
        <w:t>ShutterSort</w:t>
      </w:r>
      <w:r>
        <w:t xml:space="preserve"> that showcases its core features and functionalities. This will be used for preliminary testing and feedback.</w:t>
      </w:r>
    </w:p>
    <w:p w14:paraId="382B9943" w14:textId="4DB22783" w:rsidR="00CC67D2" w:rsidRDefault="00CC67D2" w:rsidP="008562EE">
      <w:pPr>
        <w:numPr>
          <w:ilvl w:val="1"/>
          <w:numId w:val="48"/>
        </w:numPr>
      </w:pPr>
      <w:r>
        <w:t>Target Delivery Date: November 14, 2023</w:t>
      </w:r>
    </w:p>
    <w:p w14:paraId="7BA3797A" w14:textId="70FCE003" w:rsidR="00CC67D2" w:rsidRDefault="00CC67D2" w:rsidP="00CC67D2">
      <w:pPr>
        <w:numPr>
          <w:ilvl w:val="0"/>
          <w:numId w:val="48"/>
        </w:numPr>
      </w:pPr>
      <w:r>
        <w:t>Testing Report:</w:t>
      </w:r>
    </w:p>
    <w:p w14:paraId="49782ADE" w14:textId="5FD95490" w:rsidR="00CC67D2" w:rsidRDefault="00CC67D2" w:rsidP="00CC67D2">
      <w:pPr>
        <w:numPr>
          <w:ilvl w:val="1"/>
          <w:numId w:val="48"/>
        </w:numPr>
      </w:pPr>
      <w:r>
        <w:t>Description: Document detailing the results of testing the prototype, including identified bugs, issues, and feedback.</w:t>
      </w:r>
    </w:p>
    <w:p w14:paraId="0D2B8A0E" w14:textId="41111BF7" w:rsidR="00CC67D2" w:rsidRDefault="00CC67D2" w:rsidP="008562EE">
      <w:pPr>
        <w:numPr>
          <w:ilvl w:val="1"/>
          <w:numId w:val="48"/>
        </w:numPr>
      </w:pPr>
      <w:r>
        <w:t>Target Delivery Date: November 28, 2023</w:t>
      </w:r>
    </w:p>
    <w:p w14:paraId="5A5BF082" w14:textId="4990828B" w:rsidR="00CC67D2" w:rsidRDefault="00CC67D2" w:rsidP="00CC67D2">
      <w:pPr>
        <w:numPr>
          <w:ilvl w:val="0"/>
          <w:numId w:val="48"/>
        </w:numPr>
      </w:pPr>
      <w:r>
        <w:t>Final Application &amp; Presentation:</w:t>
      </w:r>
    </w:p>
    <w:p w14:paraId="142698A0" w14:textId="2040FA1D" w:rsidR="00CC67D2" w:rsidRDefault="00CC67D2" w:rsidP="00CC67D2">
      <w:pPr>
        <w:numPr>
          <w:ilvl w:val="1"/>
          <w:numId w:val="48"/>
        </w:numPr>
      </w:pPr>
      <w:r>
        <w:t xml:space="preserve">Description: The completed </w:t>
      </w:r>
      <w:r w:rsidRPr="00882FD4">
        <w:rPr>
          <w:i/>
          <w:iCs/>
        </w:rPr>
        <w:t>ShutterSort</w:t>
      </w:r>
      <w:r>
        <w:t xml:space="preserve"> application accompanied by a presentation that covers its development process, features, and a demonstration.</w:t>
      </w:r>
    </w:p>
    <w:p w14:paraId="22C989B0" w14:textId="740AF49A" w:rsidR="00CC67D2" w:rsidRDefault="00CC67D2" w:rsidP="008562EE">
      <w:pPr>
        <w:numPr>
          <w:ilvl w:val="1"/>
          <w:numId w:val="48"/>
        </w:numPr>
      </w:pPr>
      <w:r>
        <w:t>Target Delivery Date: December 10, 2023</w:t>
      </w:r>
    </w:p>
    <w:p w14:paraId="28B3E1DB" w14:textId="25A66F79" w:rsidR="00CC67D2" w:rsidRDefault="00CC67D2" w:rsidP="00CC67D2">
      <w:pPr>
        <w:numPr>
          <w:ilvl w:val="0"/>
          <w:numId w:val="48"/>
        </w:numPr>
      </w:pPr>
      <w:r>
        <w:t>Documentation &amp; User Manual:</w:t>
      </w:r>
    </w:p>
    <w:p w14:paraId="17EC5BE3" w14:textId="47FFBEE9" w:rsidR="00CC67D2" w:rsidRDefault="00CC67D2" w:rsidP="00CC67D2">
      <w:pPr>
        <w:numPr>
          <w:ilvl w:val="1"/>
          <w:numId w:val="48"/>
        </w:numPr>
      </w:pPr>
      <w:r>
        <w:t xml:space="preserve">Description: A comprehensive guide detailing the usage of </w:t>
      </w:r>
      <w:r w:rsidRPr="00C24BA3">
        <w:rPr>
          <w:i/>
          <w:iCs/>
        </w:rPr>
        <w:t>ShutterSort</w:t>
      </w:r>
      <w:r>
        <w:t>, including step-by-step instructions, troubleshooting tips, and FAQs.</w:t>
      </w:r>
    </w:p>
    <w:p w14:paraId="618DD852" w14:textId="042667FE" w:rsidR="00CC67D2" w:rsidRDefault="00CC67D2" w:rsidP="00CC67D2">
      <w:pPr>
        <w:numPr>
          <w:ilvl w:val="1"/>
          <w:numId w:val="48"/>
        </w:numPr>
      </w:pPr>
      <w:r>
        <w:t>Target Delivery Date: December 12, 2023</w:t>
      </w:r>
    </w:p>
    <w:p w14:paraId="19B0BF39" w14:textId="77777777" w:rsidR="00CC67D2" w:rsidRDefault="00CC67D2" w:rsidP="00CC67D2">
      <w:pPr>
        <w:ind w:left="720"/>
      </w:pPr>
    </w:p>
    <w:p w14:paraId="367CE61C" w14:textId="17251FF4" w:rsidR="00CC67D2" w:rsidRPr="00CC67D2" w:rsidRDefault="00CC67D2" w:rsidP="00CC67D2">
      <w:pPr>
        <w:ind w:left="720"/>
      </w:pPr>
      <w:r>
        <w:t>Each deliverable will be presented upon completion for feedback and review, ensuring alignment with course expectations and requirements.</w:t>
      </w:r>
      <w:r w:rsidR="003E343E">
        <w:t xml:space="preserve"> These dates are </w:t>
      </w:r>
      <w:r w:rsidR="00996798" w:rsidRPr="00996798">
        <w:rPr>
          <w:b/>
          <w:bCs/>
          <w:i/>
          <w:iCs/>
          <w:u w:val="single"/>
        </w:rPr>
        <w:t>very</w:t>
      </w:r>
      <w:r w:rsidR="00996798">
        <w:t xml:space="preserve"> </w:t>
      </w:r>
      <w:r w:rsidR="003E343E">
        <w:t>applicable to change, as this project is in it’s earl</w:t>
      </w:r>
      <w:r w:rsidR="00CF7F12">
        <w:t>y phases.</w:t>
      </w:r>
    </w:p>
    <w:p w14:paraId="52BA3356" w14:textId="77777777" w:rsidR="00E918C5" w:rsidRPr="00C26778" w:rsidRDefault="00E918C5">
      <w:pPr>
        <w:pStyle w:val="Heading2"/>
      </w:pPr>
      <w:bookmarkStart w:id="23" w:name="_Toc524312836"/>
      <w:bookmarkStart w:id="24" w:name="_Toc146390750"/>
      <w:r w:rsidRPr="00C26778">
        <w:t>Evolution of the Software Development Plan</w:t>
      </w:r>
      <w:bookmarkEnd w:id="23"/>
      <w:bookmarkEnd w:id="24"/>
    </w:p>
    <w:p w14:paraId="40AF3003" w14:textId="463FCDBA" w:rsidR="00E918C5" w:rsidRPr="00C26778" w:rsidRDefault="00B93FB7">
      <w:pPr>
        <w:pStyle w:val="BodyText"/>
      </w:pPr>
      <w:r>
        <w:t xml:space="preserve">As with </w:t>
      </w:r>
      <w:r w:rsidR="003E0671">
        <w:t>all</w:t>
      </w:r>
      <w:r>
        <w:t xml:space="preserve"> projects, the </w:t>
      </w:r>
      <w:r w:rsidR="00E918C5" w:rsidRPr="00C26778">
        <w:rPr>
          <w:i/>
          <w:iCs/>
        </w:rPr>
        <w:t>Software Development Plan</w:t>
      </w:r>
      <w:r w:rsidR="00E918C5" w:rsidRPr="00C26778">
        <w:t xml:space="preserve"> will be revised </w:t>
      </w:r>
      <w:r w:rsidR="002D76EB">
        <w:t xml:space="preserve">throughout the project, </w:t>
      </w:r>
      <w:r w:rsidR="00B53810">
        <w:t>usually</w:t>
      </w:r>
      <w:r w:rsidR="002D76EB">
        <w:t xml:space="preserve"> </w:t>
      </w:r>
      <w:r w:rsidR="00687697">
        <w:t>at the start of each Sprint/phase.</w:t>
      </w:r>
    </w:p>
    <w:p w14:paraId="1BD1C94B" w14:textId="77777777" w:rsidR="00E918C5" w:rsidRPr="00C26778" w:rsidRDefault="00E918C5">
      <w:pPr>
        <w:pStyle w:val="Heading1"/>
      </w:pPr>
      <w:bookmarkStart w:id="25" w:name="_Toc524312837"/>
      <w:bookmarkStart w:id="26" w:name="_Toc146390751"/>
      <w:r w:rsidRPr="00C26778">
        <w:t>Project Organization</w:t>
      </w:r>
      <w:bookmarkEnd w:id="25"/>
      <w:bookmarkEnd w:id="26"/>
    </w:p>
    <w:p w14:paraId="5A2412CB" w14:textId="77777777" w:rsidR="00E918C5" w:rsidRDefault="00E918C5">
      <w:pPr>
        <w:pStyle w:val="Heading2"/>
      </w:pPr>
      <w:bookmarkStart w:id="27" w:name="_Toc524312838"/>
      <w:bookmarkStart w:id="28" w:name="_Toc146390752"/>
      <w:r w:rsidRPr="00C26778">
        <w:t>Organizational Structure</w:t>
      </w:r>
      <w:bookmarkEnd w:id="27"/>
      <w:bookmarkEnd w:id="28"/>
    </w:p>
    <w:p w14:paraId="16B1D04F" w14:textId="4CF72114" w:rsidR="00444D93" w:rsidRPr="00444D93" w:rsidRDefault="00444D93" w:rsidP="001B7E97">
      <w:pPr>
        <w:ind w:left="720"/>
      </w:pPr>
      <w:r w:rsidRPr="00444D93">
        <w:t>N/A (Describe the organizational structure of the project team, including management and other review authorities)</w:t>
      </w:r>
    </w:p>
    <w:p w14:paraId="3D398DB5" w14:textId="77777777" w:rsidR="00E918C5" w:rsidRDefault="00E918C5">
      <w:pPr>
        <w:pStyle w:val="Heading2"/>
      </w:pPr>
      <w:bookmarkStart w:id="29" w:name="_Toc524312839"/>
      <w:bookmarkStart w:id="30" w:name="_Toc146390753"/>
      <w:r w:rsidRPr="00C26778">
        <w:t>External Interfaces</w:t>
      </w:r>
      <w:bookmarkEnd w:id="29"/>
      <w:bookmarkEnd w:id="30"/>
    </w:p>
    <w:p w14:paraId="28E643A5" w14:textId="752E3834" w:rsidR="00C64393" w:rsidRPr="00C64393" w:rsidRDefault="00C64393" w:rsidP="00C64393">
      <w:pPr>
        <w:ind w:left="720"/>
      </w:pPr>
      <w:r>
        <w:t>N/A</w:t>
      </w:r>
    </w:p>
    <w:p w14:paraId="26F3C4E8" w14:textId="77777777" w:rsidR="00E918C5" w:rsidRDefault="00E918C5">
      <w:pPr>
        <w:pStyle w:val="Heading2"/>
      </w:pPr>
      <w:bookmarkStart w:id="31" w:name="_Toc524312840"/>
      <w:bookmarkStart w:id="32" w:name="_Toc146390754"/>
      <w:r w:rsidRPr="00C26778">
        <w:t>Roles and Responsibilities</w:t>
      </w:r>
      <w:bookmarkEnd w:id="31"/>
      <w:bookmarkEnd w:id="32"/>
    </w:p>
    <w:p w14:paraId="3A475700" w14:textId="18F713C3" w:rsidR="00E94C1F" w:rsidRPr="00E5548C" w:rsidRDefault="00E5548C" w:rsidP="00E5548C">
      <w:pPr>
        <w:ind w:firstLine="720"/>
        <w:rPr>
          <w:b/>
          <w:bCs/>
          <w:u w:val="single"/>
        </w:rPr>
      </w:pPr>
      <w:r w:rsidRPr="00E5548C">
        <w:rPr>
          <w:b/>
          <w:bCs/>
          <w:u w:val="single"/>
        </w:rPr>
        <w:t>Project Leader/Team Administrator</w:t>
      </w:r>
    </w:p>
    <w:p w14:paraId="5353F327" w14:textId="6C831E7A" w:rsidR="00A51120" w:rsidRDefault="00A51120" w:rsidP="00E5548C">
      <w:pPr>
        <w:numPr>
          <w:ilvl w:val="0"/>
          <w:numId w:val="48"/>
        </w:numPr>
      </w:pPr>
      <w:r>
        <w:t>Member(s): Riley Meyerkorth</w:t>
      </w:r>
    </w:p>
    <w:p w14:paraId="44A7DEAB" w14:textId="2655F3EC" w:rsidR="00A51120" w:rsidRDefault="00E5548C" w:rsidP="00A51120">
      <w:pPr>
        <w:numPr>
          <w:ilvl w:val="0"/>
          <w:numId w:val="48"/>
        </w:numPr>
      </w:pPr>
      <w:r>
        <w:t>Responsibilities</w:t>
      </w:r>
    </w:p>
    <w:p w14:paraId="0307D0C3" w14:textId="0157E77A" w:rsidR="00E5548C" w:rsidRDefault="00E5548C" w:rsidP="00E5548C">
      <w:pPr>
        <w:numPr>
          <w:ilvl w:val="1"/>
          <w:numId w:val="48"/>
        </w:numPr>
      </w:pPr>
      <w:r>
        <w:t xml:space="preserve"> </w:t>
      </w:r>
      <w:r w:rsidR="00817F70" w:rsidRPr="00817F70">
        <w:t>Oversee all project activities, ensuring tasks are being completed on time and align with</w:t>
      </w:r>
      <w:r w:rsidR="00817F70">
        <w:t xml:space="preserve"> </w:t>
      </w:r>
      <w:r w:rsidR="00817F70" w:rsidRPr="00817F70">
        <w:lastRenderedPageBreak/>
        <w:t>project objectives.</w:t>
      </w:r>
    </w:p>
    <w:p w14:paraId="4429925B" w14:textId="7FAFB4B9" w:rsidR="00E5548C" w:rsidRDefault="00EF6231" w:rsidP="00E5548C">
      <w:pPr>
        <w:numPr>
          <w:ilvl w:val="1"/>
          <w:numId w:val="48"/>
        </w:numPr>
      </w:pPr>
      <w:r w:rsidRPr="00EF6231">
        <w:t>Act as the primary point of contact between the team and any external stakeholders; facilitate team meetings and discussions.</w:t>
      </w:r>
    </w:p>
    <w:p w14:paraId="06E97EBE" w14:textId="319ED484" w:rsidR="00BD5D4F" w:rsidRDefault="00EF6231" w:rsidP="00BD5D4F">
      <w:pPr>
        <w:numPr>
          <w:ilvl w:val="1"/>
          <w:numId w:val="48"/>
        </w:numPr>
      </w:pPr>
      <w:r>
        <w:t xml:space="preserve">Allocate resources </w:t>
      </w:r>
      <w:r>
        <w:t xml:space="preserve">and members </w:t>
      </w:r>
      <w:r>
        <w:t>effectively, managing timelines and resolving any conflicts or issues that arise.</w:t>
      </w:r>
    </w:p>
    <w:p w14:paraId="2B631FAF" w14:textId="7B104425" w:rsidR="00BD5D4F" w:rsidRPr="00C32427" w:rsidRDefault="00BD5D4F" w:rsidP="00BD5D4F">
      <w:pPr>
        <w:ind w:left="720"/>
        <w:rPr>
          <w:b/>
          <w:bCs/>
          <w:u w:val="single"/>
        </w:rPr>
      </w:pPr>
      <w:r w:rsidRPr="00C32427">
        <w:rPr>
          <w:b/>
          <w:bCs/>
          <w:u w:val="single"/>
        </w:rPr>
        <w:t>Lead Developer</w:t>
      </w:r>
    </w:p>
    <w:p w14:paraId="5CB0B486" w14:textId="61645DA4" w:rsidR="00C32427" w:rsidRDefault="00C32427" w:rsidP="00B83E5E">
      <w:pPr>
        <w:numPr>
          <w:ilvl w:val="0"/>
          <w:numId w:val="48"/>
        </w:numPr>
      </w:pPr>
      <w:r>
        <w:t>Member(s): Sam Aven</w:t>
      </w:r>
    </w:p>
    <w:p w14:paraId="36FFC7E1" w14:textId="3794A5FD" w:rsidR="00B83E5E" w:rsidRDefault="00B83E5E" w:rsidP="00B83E5E">
      <w:pPr>
        <w:numPr>
          <w:ilvl w:val="0"/>
          <w:numId w:val="48"/>
        </w:numPr>
      </w:pPr>
      <w:r>
        <w:t>Responsibilities</w:t>
      </w:r>
    </w:p>
    <w:p w14:paraId="453D654F" w14:textId="24B5F4F7" w:rsidR="00D96A57" w:rsidRDefault="00DB65D4" w:rsidP="00D96A57">
      <w:pPr>
        <w:numPr>
          <w:ilvl w:val="1"/>
          <w:numId w:val="48"/>
        </w:numPr>
      </w:pPr>
      <w:r>
        <w:t>Provide technical leadership and make critical decisions on software architecture and development tools.</w:t>
      </w:r>
    </w:p>
    <w:p w14:paraId="1CE6F692" w14:textId="38D6B8F0" w:rsidR="00DB65D4" w:rsidRDefault="00DB65D4" w:rsidP="00D96A57">
      <w:pPr>
        <w:numPr>
          <w:ilvl w:val="1"/>
          <w:numId w:val="48"/>
        </w:numPr>
      </w:pPr>
      <w:r>
        <w:t>Conduct code reviews and manage the integration of different pieces of code into a coherent application.</w:t>
      </w:r>
    </w:p>
    <w:p w14:paraId="7B473751" w14:textId="22696FE9" w:rsidR="00DB65D4" w:rsidRDefault="00DB65D4" w:rsidP="00D96A57">
      <w:pPr>
        <w:numPr>
          <w:ilvl w:val="1"/>
          <w:numId w:val="48"/>
        </w:numPr>
      </w:pPr>
      <w:r>
        <w:t>Guide and support other developers, helping to resolve technical challenges and ensuring code quality.</w:t>
      </w:r>
    </w:p>
    <w:p w14:paraId="0EAB9835" w14:textId="13F5F25C" w:rsidR="00BD5D4F" w:rsidRPr="007F62CC" w:rsidRDefault="00BD5D4F" w:rsidP="00BD5D4F">
      <w:pPr>
        <w:ind w:left="720"/>
        <w:rPr>
          <w:b/>
          <w:bCs/>
          <w:u w:val="single"/>
        </w:rPr>
      </w:pPr>
      <w:r w:rsidRPr="007F62CC">
        <w:rPr>
          <w:b/>
          <w:bCs/>
          <w:u w:val="single"/>
        </w:rPr>
        <w:t>Documentation Technician</w:t>
      </w:r>
    </w:p>
    <w:p w14:paraId="2BB98DFE" w14:textId="33D39F94" w:rsidR="007F62CC" w:rsidRDefault="007F62CC" w:rsidP="00B83E5E">
      <w:pPr>
        <w:numPr>
          <w:ilvl w:val="0"/>
          <w:numId w:val="48"/>
        </w:numPr>
      </w:pPr>
      <w:r>
        <w:t>Member(s): Colin Treanor</w:t>
      </w:r>
    </w:p>
    <w:p w14:paraId="03B01679" w14:textId="2DF5047A" w:rsidR="00B83E5E" w:rsidRDefault="00B83E5E" w:rsidP="00B83E5E">
      <w:pPr>
        <w:numPr>
          <w:ilvl w:val="0"/>
          <w:numId w:val="48"/>
        </w:numPr>
      </w:pPr>
      <w:r>
        <w:t>Responsibilities</w:t>
      </w:r>
    </w:p>
    <w:p w14:paraId="34214036" w14:textId="7DD62EF2" w:rsidR="00D96A57" w:rsidRDefault="00AB2E4A" w:rsidP="00D96A57">
      <w:pPr>
        <w:numPr>
          <w:ilvl w:val="1"/>
          <w:numId w:val="48"/>
        </w:numPr>
      </w:pPr>
      <w:r>
        <w:t>Generate comprehensive documentation for the software, including user manuals, system specifications, and API documentation.</w:t>
      </w:r>
    </w:p>
    <w:p w14:paraId="12F2964D" w14:textId="18DA0DEB" w:rsidR="00AB2E4A" w:rsidRDefault="00AB2E4A" w:rsidP="00D96A57">
      <w:pPr>
        <w:numPr>
          <w:ilvl w:val="1"/>
          <w:numId w:val="48"/>
        </w:numPr>
      </w:pPr>
      <w:r>
        <w:t>Update documentation based on feedback from developers, testers, and end-users.</w:t>
      </w:r>
    </w:p>
    <w:p w14:paraId="2CF66F12" w14:textId="011B4BD7" w:rsidR="00AB2E4A" w:rsidRDefault="00AB2E4A" w:rsidP="00D96A57">
      <w:pPr>
        <w:numPr>
          <w:ilvl w:val="1"/>
          <w:numId w:val="48"/>
        </w:numPr>
      </w:pPr>
      <w:r>
        <w:t>Ensure that all documentation is clear, concise, and accessible to all relevant stakeholders.</w:t>
      </w:r>
    </w:p>
    <w:p w14:paraId="51FBFD5F" w14:textId="5CFDD164" w:rsidR="00B83E5E" w:rsidRPr="007F62CC" w:rsidRDefault="00B83E5E" w:rsidP="00B83E5E">
      <w:pPr>
        <w:ind w:left="720"/>
        <w:rPr>
          <w:b/>
          <w:bCs/>
          <w:u w:val="single"/>
        </w:rPr>
      </w:pPr>
      <w:r w:rsidRPr="007F62CC">
        <w:rPr>
          <w:b/>
          <w:bCs/>
          <w:u w:val="single"/>
        </w:rPr>
        <w:t>QA</w:t>
      </w:r>
      <w:r w:rsidR="00A3572D" w:rsidRPr="007F62CC">
        <w:rPr>
          <w:b/>
          <w:bCs/>
          <w:u w:val="single"/>
        </w:rPr>
        <w:t xml:space="preserve"> Lead</w:t>
      </w:r>
    </w:p>
    <w:p w14:paraId="016AF8E2" w14:textId="7E9D09F1" w:rsidR="007F62CC" w:rsidRDefault="007F62CC" w:rsidP="007F62CC">
      <w:pPr>
        <w:numPr>
          <w:ilvl w:val="0"/>
          <w:numId w:val="48"/>
        </w:numPr>
      </w:pPr>
      <w:r>
        <w:t>Member(s): Alex Doehring</w:t>
      </w:r>
    </w:p>
    <w:p w14:paraId="38BC068A" w14:textId="22155D77" w:rsidR="00D96A57" w:rsidRDefault="00D96A57" w:rsidP="007F62CC">
      <w:pPr>
        <w:numPr>
          <w:ilvl w:val="0"/>
          <w:numId w:val="48"/>
        </w:numPr>
      </w:pPr>
      <w:r>
        <w:t>Responsibilities</w:t>
      </w:r>
    </w:p>
    <w:p w14:paraId="69FAF19F" w14:textId="4B3AE17F" w:rsidR="00D96A57" w:rsidRDefault="00AB2E4A" w:rsidP="00D96A57">
      <w:pPr>
        <w:numPr>
          <w:ilvl w:val="1"/>
          <w:numId w:val="48"/>
        </w:numPr>
      </w:pPr>
      <w:r>
        <w:t>Develop detailed test plans to ensure software functionality, performance, security, and other aspects meet specified requirements.</w:t>
      </w:r>
    </w:p>
    <w:p w14:paraId="307B0E51" w14:textId="6239BD15" w:rsidR="00AB2E4A" w:rsidRDefault="00AB2E4A" w:rsidP="00D96A57">
      <w:pPr>
        <w:numPr>
          <w:ilvl w:val="1"/>
          <w:numId w:val="48"/>
        </w:numPr>
      </w:pPr>
      <w:r>
        <w:t>Identify, document, and report bugs and issues found during testing.</w:t>
      </w:r>
    </w:p>
    <w:p w14:paraId="0451603E" w14:textId="092FBEE6" w:rsidR="00AB2E4A" w:rsidRDefault="00AB2E4A" w:rsidP="00D96A57">
      <w:pPr>
        <w:numPr>
          <w:ilvl w:val="1"/>
          <w:numId w:val="48"/>
        </w:numPr>
      </w:pPr>
      <w:r>
        <w:t>Oversee the overall quality of the final product, ensuring that it meets the established quality standards.</w:t>
      </w:r>
    </w:p>
    <w:p w14:paraId="6AD7E24F" w14:textId="537596FD" w:rsidR="00A3572D" w:rsidRPr="00D96A57" w:rsidRDefault="00B91913" w:rsidP="00B83E5E">
      <w:pPr>
        <w:ind w:left="720"/>
        <w:rPr>
          <w:b/>
          <w:bCs/>
          <w:u w:val="single"/>
        </w:rPr>
      </w:pPr>
      <w:r w:rsidRPr="00D96A57">
        <w:rPr>
          <w:b/>
          <w:bCs/>
          <w:u w:val="single"/>
        </w:rPr>
        <w:t xml:space="preserve">Front-End </w:t>
      </w:r>
      <w:r w:rsidR="00A51120" w:rsidRPr="00D96A57">
        <w:rPr>
          <w:b/>
          <w:bCs/>
          <w:u w:val="single"/>
        </w:rPr>
        <w:t>Lead</w:t>
      </w:r>
    </w:p>
    <w:p w14:paraId="23A5F1B2" w14:textId="0AA79A78" w:rsidR="007F62CC" w:rsidRDefault="007F62CC" w:rsidP="007F62CC">
      <w:pPr>
        <w:numPr>
          <w:ilvl w:val="0"/>
          <w:numId w:val="48"/>
        </w:numPr>
      </w:pPr>
      <w:r>
        <w:t>Member(s): Ryland Edwards</w:t>
      </w:r>
    </w:p>
    <w:p w14:paraId="1FA74926" w14:textId="550CE310" w:rsidR="00D96A57" w:rsidRDefault="00D96A57" w:rsidP="007F62CC">
      <w:pPr>
        <w:numPr>
          <w:ilvl w:val="0"/>
          <w:numId w:val="48"/>
        </w:numPr>
      </w:pPr>
      <w:r>
        <w:t>Responsibilities</w:t>
      </w:r>
    </w:p>
    <w:p w14:paraId="5BF0376F" w14:textId="0291B204" w:rsidR="00C9103F" w:rsidRDefault="00553B45" w:rsidP="00D96A57">
      <w:pPr>
        <w:numPr>
          <w:ilvl w:val="1"/>
          <w:numId w:val="48"/>
        </w:numPr>
      </w:pPr>
      <w:r>
        <w:t>Lead the design and development of the user interface and user experience.</w:t>
      </w:r>
    </w:p>
    <w:p w14:paraId="1A1F7147" w14:textId="3262CD72" w:rsidR="00553B45" w:rsidRDefault="00553B45" w:rsidP="00D96A57">
      <w:pPr>
        <w:numPr>
          <w:ilvl w:val="1"/>
          <w:numId w:val="48"/>
        </w:numPr>
      </w:pPr>
      <w:r>
        <w:t>Ensure the front-end is optimized for performance, usability, and accessibility.</w:t>
      </w:r>
    </w:p>
    <w:p w14:paraId="5220EE70" w14:textId="014E5B9C" w:rsidR="00553B45" w:rsidRDefault="00553B45" w:rsidP="00D96A57">
      <w:pPr>
        <w:numPr>
          <w:ilvl w:val="1"/>
          <w:numId w:val="48"/>
        </w:numPr>
      </w:pPr>
      <w:r>
        <w:t>Ensure compatibility across various devices.</w:t>
      </w:r>
    </w:p>
    <w:p w14:paraId="7DAF069F" w14:textId="7D61DF06" w:rsidR="00C32427" w:rsidRPr="00D96A57" w:rsidRDefault="00C32427" w:rsidP="00B83E5E">
      <w:pPr>
        <w:ind w:left="720"/>
        <w:rPr>
          <w:b/>
          <w:bCs/>
          <w:u w:val="single"/>
        </w:rPr>
      </w:pPr>
      <w:r w:rsidRPr="00D96A57">
        <w:rPr>
          <w:b/>
          <w:bCs/>
          <w:u w:val="single"/>
        </w:rPr>
        <w:t>Creative Director</w:t>
      </w:r>
    </w:p>
    <w:p w14:paraId="157C12B2" w14:textId="3995FDB2" w:rsidR="00C32427" w:rsidRDefault="00C32427" w:rsidP="00C32427">
      <w:pPr>
        <w:numPr>
          <w:ilvl w:val="0"/>
          <w:numId w:val="48"/>
        </w:numPr>
      </w:pPr>
      <w:r>
        <w:t>Member(s): Nicholas</w:t>
      </w:r>
      <w:r w:rsidR="007F62CC">
        <w:t xml:space="preserve"> Holmes</w:t>
      </w:r>
    </w:p>
    <w:p w14:paraId="08DBBCD8" w14:textId="46ADD023" w:rsidR="007F62CC" w:rsidRDefault="007F62CC" w:rsidP="00C32427">
      <w:pPr>
        <w:numPr>
          <w:ilvl w:val="0"/>
          <w:numId w:val="48"/>
        </w:numPr>
      </w:pPr>
      <w:r>
        <w:t>Responsibilities</w:t>
      </w:r>
    </w:p>
    <w:p w14:paraId="14850B91" w14:textId="45A876AD" w:rsidR="00D96A57" w:rsidRDefault="00C9103F" w:rsidP="00D96A57">
      <w:pPr>
        <w:numPr>
          <w:ilvl w:val="1"/>
          <w:numId w:val="48"/>
        </w:numPr>
      </w:pPr>
      <w:r>
        <w:t>Define and oversee the visual identity and aesthetics of the application, ensuring a coherent and appealing design.</w:t>
      </w:r>
    </w:p>
    <w:p w14:paraId="5DCAFEE9" w14:textId="417903A3" w:rsidR="00C9103F" w:rsidRDefault="00C9103F" w:rsidP="00D96A57">
      <w:pPr>
        <w:numPr>
          <w:ilvl w:val="1"/>
          <w:numId w:val="48"/>
        </w:numPr>
      </w:pPr>
      <w:r>
        <w:t>Ensure consistency in visual elements and branding across all user-facing materials.</w:t>
      </w:r>
    </w:p>
    <w:p w14:paraId="795BE16A" w14:textId="73737EB9" w:rsidR="00C9103F" w:rsidRDefault="00553B45" w:rsidP="00D96A57">
      <w:pPr>
        <w:numPr>
          <w:ilvl w:val="1"/>
          <w:numId w:val="48"/>
        </w:numPr>
      </w:pPr>
      <w:r>
        <w:t>Collaborate with the Front-End Lead and other team members to incorporate design elements effectively and gather feedback.</w:t>
      </w:r>
    </w:p>
    <w:p w14:paraId="45D9BD37" w14:textId="6996D7E5" w:rsidR="00A51120" w:rsidRPr="00D96A57" w:rsidRDefault="00A51120" w:rsidP="00B83E5E">
      <w:pPr>
        <w:ind w:left="720"/>
        <w:rPr>
          <w:b/>
          <w:bCs/>
          <w:u w:val="single"/>
        </w:rPr>
      </w:pPr>
      <w:r w:rsidRPr="00D96A57">
        <w:rPr>
          <w:b/>
          <w:bCs/>
          <w:u w:val="single"/>
        </w:rPr>
        <w:t>Developer</w:t>
      </w:r>
    </w:p>
    <w:p w14:paraId="72CF752D" w14:textId="55D2A81A" w:rsidR="00D96A57" w:rsidRDefault="00D96A57" w:rsidP="00D96A57">
      <w:pPr>
        <w:numPr>
          <w:ilvl w:val="0"/>
          <w:numId w:val="48"/>
        </w:numPr>
      </w:pPr>
      <w:r>
        <w:t>Member(s): All</w:t>
      </w:r>
    </w:p>
    <w:p w14:paraId="1FD607D0" w14:textId="71806A3A" w:rsidR="00D96A57" w:rsidRDefault="00D96A57" w:rsidP="00D96A57">
      <w:pPr>
        <w:numPr>
          <w:ilvl w:val="0"/>
          <w:numId w:val="48"/>
        </w:numPr>
      </w:pPr>
      <w:r>
        <w:t>Responsibilities</w:t>
      </w:r>
    </w:p>
    <w:p w14:paraId="33DB0A9C" w14:textId="3CB9270D" w:rsidR="00BD5D4F" w:rsidRDefault="007A4AE8" w:rsidP="006E7106">
      <w:pPr>
        <w:numPr>
          <w:ilvl w:val="1"/>
          <w:numId w:val="48"/>
        </w:numPr>
      </w:pPr>
      <w:r>
        <w:t>Develop clean, efficient, and maintainable code based on specified requirements and design.</w:t>
      </w:r>
    </w:p>
    <w:p w14:paraId="728815AF" w14:textId="0B4DDADB" w:rsidR="007A4AE8" w:rsidRDefault="007A4AE8" w:rsidP="006E7106">
      <w:pPr>
        <w:numPr>
          <w:ilvl w:val="1"/>
          <w:numId w:val="48"/>
        </w:numPr>
      </w:pPr>
      <w:r>
        <w:t>Solve complex programming challenges and contribute to the application's functionality.</w:t>
      </w:r>
    </w:p>
    <w:p w14:paraId="35B1D4BC" w14:textId="007C962E" w:rsidR="007A4AE8" w:rsidRDefault="007A4AE8" w:rsidP="006E7106">
      <w:pPr>
        <w:numPr>
          <w:ilvl w:val="1"/>
          <w:numId w:val="48"/>
        </w:numPr>
      </w:pPr>
      <w:r>
        <w:t>Work closely with other team members, particularly the Lead Developer, to integrate individual components and communicate progress and challenges.</w:t>
      </w:r>
    </w:p>
    <w:p w14:paraId="34493078" w14:textId="77777777" w:rsidR="00902EB2" w:rsidRDefault="00902EB2" w:rsidP="00902EB2">
      <w:pPr>
        <w:ind w:left="1440"/>
      </w:pPr>
    </w:p>
    <w:p w14:paraId="09C490C7" w14:textId="64225D70" w:rsidR="0025355D" w:rsidRPr="00B32025" w:rsidRDefault="00D06EB2" w:rsidP="00E5548C">
      <w:pPr>
        <w:ind w:left="720"/>
      </w:pPr>
      <w:r>
        <w:rPr>
          <w:i/>
          <w:iCs/>
        </w:rPr>
        <w:t>*</w:t>
      </w:r>
      <w:r w:rsidR="006D5E5E" w:rsidRPr="00CD5D59">
        <w:rPr>
          <w:i/>
          <w:iCs/>
        </w:rPr>
        <w:t>These roles may be rotated throughout the time of the project’s completion</w:t>
      </w:r>
    </w:p>
    <w:p w14:paraId="3FA11848" w14:textId="77777777" w:rsidR="00E918C5" w:rsidRPr="00C26778" w:rsidRDefault="00E918C5">
      <w:pPr>
        <w:pStyle w:val="Heading1"/>
      </w:pPr>
      <w:bookmarkStart w:id="33" w:name="_Toc524312841"/>
      <w:bookmarkStart w:id="34" w:name="_Toc146390755"/>
      <w:r w:rsidRPr="00C26778">
        <w:lastRenderedPageBreak/>
        <w:t>Management Process</w:t>
      </w:r>
      <w:bookmarkEnd w:id="33"/>
      <w:bookmarkEnd w:id="34"/>
    </w:p>
    <w:p w14:paraId="222D58A0" w14:textId="77777777" w:rsidR="00E918C5" w:rsidRPr="00C26778" w:rsidRDefault="00E918C5">
      <w:pPr>
        <w:pStyle w:val="Heading2"/>
      </w:pPr>
      <w:bookmarkStart w:id="35" w:name="_Toc524312842"/>
      <w:bookmarkStart w:id="36" w:name="_Toc146390756"/>
      <w:r w:rsidRPr="00C26778">
        <w:t>Project Estimates</w:t>
      </w:r>
      <w:bookmarkEnd w:id="35"/>
      <w:bookmarkEnd w:id="36"/>
    </w:p>
    <w:p w14:paraId="40ADBD21" w14:textId="558E69A4" w:rsidR="00E918C5" w:rsidRPr="00A714E9" w:rsidRDefault="00755586">
      <w:pPr>
        <w:pStyle w:val="infoblue0"/>
        <w:rPr>
          <w:b/>
          <w:bCs/>
          <w:i w:val="0"/>
          <w:iCs w:val="0"/>
          <w:color w:val="auto"/>
        </w:rPr>
      </w:pPr>
      <w:r w:rsidRPr="00A714E9">
        <w:rPr>
          <w:b/>
          <w:bCs/>
          <w:i w:val="0"/>
          <w:iCs w:val="0"/>
          <w:color w:val="auto"/>
        </w:rPr>
        <w:t>N/A</w:t>
      </w:r>
    </w:p>
    <w:p w14:paraId="643D6E02" w14:textId="77777777" w:rsidR="00E918C5" w:rsidRDefault="00E918C5">
      <w:pPr>
        <w:pStyle w:val="Heading2"/>
      </w:pPr>
      <w:bookmarkStart w:id="37" w:name="_Toc524312843"/>
      <w:bookmarkStart w:id="38" w:name="_Toc146390757"/>
      <w:r w:rsidRPr="00C26778">
        <w:t>Project Plan</w:t>
      </w:r>
      <w:bookmarkEnd w:id="37"/>
      <w:bookmarkEnd w:id="38"/>
    </w:p>
    <w:p w14:paraId="7D85DAF0" w14:textId="7BD144EA" w:rsidR="00B827C6" w:rsidRPr="00B827C6" w:rsidRDefault="00B827C6" w:rsidP="00B827C6">
      <w:pPr>
        <w:ind w:left="720"/>
      </w:pPr>
      <w:r>
        <w:t>N/A</w:t>
      </w:r>
    </w:p>
    <w:p w14:paraId="047A2748" w14:textId="77777777" w:rsidR="00E918C5" w:rsidRDefault="00E918C5">
      <w:pPr>
        <w:pStyle w:val="Heading3"/>
      </w:pPr>
      <w:bookmarkStart w:id="39" w:name="_Toc524312844"/>
      <w:r w:rsidRPr="00C26778">
        <w:t xml:space="preserve">Phase Plan </w:t>
      </w:r>
      <w:bookmarkEnd w:id="39"/>
    </w:p>
    <w:p w14:paraId="0EB8AAAD" w14:textId="3F1D421C" w:rsidR="00C64200" w:rsidRPr="00C64200" w:rsidRDefault="00C64200" w:rsidP="00C64200">
      <w:pPr>
        <w:ind w:left="720"/>
      </w:pPr>
      <w:r w:rsidRPr="00C64200">
        <w:t>N/A (when it comes to the coding, if we decide to incrementally program, this is the best place to describe each iteration of the process)</w:t>
      </w:r>
    </w:p>
    <w:p w14:paraId="73F26E26" w14:textId="77777777" w:rsidR="00E918C5" w:rsidRDefault="00E918C5">
      <w:pPr>
        <w:pStyle w:val="Heading3"/>
      </w:pPr>
      <w:bookmarkStart w:id="40" w:name="_Toc524312845"/>
      <w:r w:rsidRPr="00C26778">
        <w:t>Iteration Objectives</w:t>
      </w:r>
      <w:bookmarkEnd w:id="40"/>
    </w:p>
    <w:p w14:paraId="01046A81" w14:textId="1AA9EA7E" w:rsidR="00305A88" w:rsidRPr="00305A88" w:rsidRDefault="00305A88" w:rsidP="00305A88">
      <w:pPr>
        <w:ind w:left="720"/>
      </w:pPr>
      <w:r>
        <w:t>N/A (</w:t>
      </w:r>
      <w:r w:rsidRPr="00C26778">
        <w:t xml:space="preserve">Briefly list the objectives to be accomplished for each of the iterations and Refer to the related </w:t>
      </w:r>
      <w:r w:rsidRPr="00C26778">
        <w:rPr>
          <w:b/>
          <w:bCs/>
        </w:rPr>
        <w:t>Iteration Plan Documents</w:t>
      </w:r>
      <w:r w:rsidRPr="00C26778">
        <w:t xml:space="preserve"> for more details</w:t>
      </w:r>
      <w:r>
        <w:t>)</w:t>
      </w:r>
    </w:p>
    <w:p w14:paraId="4A5CCE4E" w14:textId="77777777" w:rsidR="00E918C5" w:rsidRDefault="00E918C5">
      <w:pPr>
        <w:pStyle w:val="Heading3"/>
      </w:pPr>
      <w:bookmarkStart w:id="41" w:name="_Toc524312846"/>
      <w:r w:rsidRPr="00C26778">
        <w:t>Releases</w:t>
      </w:r>
      <w:bookmarkEnd w:id="41"/>
    </w:p>
    <w:p w14:paraId="3FF85BE5" w14:textId="60460FDC" w:rsidR="00305A88" w:rsidRPr="00305A88" w:rsidRDefault="00305A88" w:rsidP="00305A88">
      <w:pPr>
        <w:ind w:left="720"/>
      </w:pPr>
      <w:r>
        <w:t>N/A</w:t>
      </w:r>
    </w:p>
    <w:p w14:paraId="31E5FF14" w14:textId="77777777" w:rsidR="00E918C5" w:rsidRDefault="00E918C5">
      <w:pPr>
        <w:pStyle w:val="Heading3"/>
      </w:pPr>
      <w:bookmarkStart w:id="42" w:name="_Toc524312847"/>
      <w:r w:rsidRPr="00C26778">
        <w:t>Project Schedule</w:t>
      </w:r>
      <w:bookmarkEnd w:id="42"/>
    </w:p>
    <w:p w14:paraId="5FB5E014" w14:textId="542D366B" w:rsidR="00196058" w:rsidRPr="00196058" w:rsidRDefault="00BC2FC1" w:rsidP="00196058">
      <w:pPr>
        <w:ind w:firstLine="720"/>
      </w:pPr>
      <w:r>
        <w:t>This project is d</w:t>
      </w:r>
      <w:r w:rsidR="00196058" w:rsidRPr="00196058">
        <w:t>ue at the end of the semester</w:t>
      </w:r>
      <w:r>
        <w:t xml:space="preserve"> in December 2023.</w:t>
      </w:r>
    </w:p>
    <w:p w14:paraId="05654F0C" w14:textId="77777777" w:rsidR="00E918C5" w:rsidRDefault="00E918C5">
      <w:pPr>
        <w:pStyle w:val="Heading3"/>
      </w:pPr>
      <w:bookmarkStart w:id="43" w:name="_Toc524312848"/>
      <w:r w:rsidRPr="00C26778">
        <w:t>Project Resourcing</w:t>
      </w:r>
      <w:bookmarkEnd w:id="43"/>
    </w:p>
    <w:p w14:paraId="58BDC8BE" w14:textId="68200251" w:rsidR="00910665" w:rsidRDefault="00910665" w:rsidP="00910665">
      <w:pPr>
        <w:ind w:left="720"/>
      </w:pPr>
      <w:r>
        <w:t>Team members of the project are expected to have the following:</w:t>
      </w:r>
    </w:p>
    <w:p w14:paraId="5739ED2B" w14:textId="77777777" w:rsidR="00910665" w:rsidRDefault="00910665" w:rsidP="00910665">
      <w:pPr>
        <w:numPr>
          <w:ilvl w:val="0"/>
          <w:numId w:val="48"/>
        </w:numPr>
      </w:pPr>
      <w:r>
        <w:t>T</w:t>
      </w:r>
      <w:r w:rsidR="00256ABE" w:rsidRPr="00256ABE">
        <w:t>aken EECS 268</w:t>
      </w:r>
    </w:p>
    <w:p w14:paraId="4ADAD03A" w14:textId="774B58B4" w:rsidR="00256ABE" w:rsidRPr="00256ABE" w:rsidRDefault="00A17523" w:rsidP="00910665">
      <w:pPr>
        <w:numPr>
          <w:ilvl w:val="0"/>
          <w:numId w:val="48"/>
        </w:numPr>
      </w:pPr>
      <w:r>
        <w:t>Availability</w:t>
      </w:r>
      <w:r w:rsidR="00256ABE" w:rsidRPr="00256ABE">
        <w:t xml:space="preserve"> to be present at most </w:t>
      </w:r>
      <w:r w:rsidR="004135E6" w:rsidRPr="00256ABE">
        <w:t>meetings</w:t>
      </w:r>
    </w:p>
    <w:p w14:paraId="1FAB50E0" w14:textId="77777777" w:rsidR="00E918C5" w:rsidRPr="00C26778" w:rsidRDefault="00E918C5">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46390758"/>
      <w:bookmarkEnd w:id="0"/>
      <w:bookmarkEnd w:id="2"/>
      <w:bookmarkEnd w:id="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14:paraId="6E85C08F" w14:textId="77777777" w:rsidR="00E918C5" w:rsidRPr="00C26778" w:rsidRDefault="00E918C5" w:rsidP="00443638">
      <w:pPr>
        <w:pStyle w:val="Heading2"/>
        <w:rPr>
          <w:rStyle w:val="Strong"/>
        </w:rPr>
      </w:pPr>
      <w:bookmarkStart w:id="67" w:name="_Toc447095912"/>
      <w:bookmarkStart w:id="68" w:name="_Toc146390759"/>
      <w:r w:rsidRPr="00C26778">
        <w:rPr>
          <w:rStyle w:val="Strong"/>
        </w:rPr>
        <w:t>Quality Control</w:t>
      </w:r>
      <w:bookmarkEnd w:id="67"/>
      <w:bookmarkEnd w:id="68"/>
    </w:p>
    <w:p w14:paraId="750DE400" w14:textId="2A382EAE" w:rsidR="00E918C5" w:rsidRPr="001210B8" w:rsidRDefault="008515D7" w:rsidP="001210B8">
      <w:pPr>
        <w:pStyle w:val="BodyText"/>
        <w:rPr>
          <w:rStyle w:val="Strong"/>
          <w:b w:val="0"/>
          <w:bCs w:val="0"/>
        </w:rPr>
      </w:pPr>
      <w:bookmarkStart w:id="69" w:name="_Toc447095913"/>
      <w:r>
        <w:t>N/A</w:t>
      </w:r>
    </w:p>
    <w:p w14:paraId="30F0C093" w14:textId="77777777" w:rsidR="00E918C5" w:rsidRPr="00C26778" w:rsidRDefault="00E918C5" w:rsidP="00443638">
      <w:pPr>
        <w:pStyle w:val="Heading2"/>
        <w:rPr>
          <w:rStyle w:val="Strong"/>
        </w:rPr>
      </w:pPr>
      <w:bookmarkStart w:id="70" w:name="_Toc146390760"/>
      <w:r w:rsidRPr="00C26778">
        <w:rPr>
          <w:rStyle w:val="Strong"/>
        </w:rPr>
        <w:t xml:space="preserve">Reporting </w:t>
      </w:r>
      <w:bookmarkEnd w:id="69"/>
      <w:r w:rsidRPr="00C26778">
        <w:rPr>
          <w:rStyle w:val="Strong"/>
        </w:rPr>
        <w:t>and Measurement</w:t>
      </w:r>
      <w:bookmarkEnd w:id="70"/>
    </w:p>
    <w:p w14:paraId="569C9705" w14:textId="4ECB1F12" w:rsidR="00E918C5" w:rsidRPr="00C26778" w:rsidRDefault="007E7A81" w:rsidP="00DD1DB6">
      <w:pPr>
        <w:pStyle w:val="BodyText"/>
        <w:rPr>
          <w:rStyle w:val="Strong"/>
        </w:rPr>
      </w:pPr>
      <w:r w:rsidRPr="00D9739D">
        <w:rPr>
          <w:b/>
          <w:bCs/>
        </w:rPr>
        <w:t>N/A</w:t>
      </w:r>
      <w:bookmarkStart w:id="71" w:name="_Toc447095915"/>
    </w:p>
    <w:p w14:paraId="505A734E" w14:textId="77777777" w:rsidR="00E918C5" w:rsidRDefault="00E918C5" w:rsidP="00443638">
      <w:pPr>
        <w:pStyle w:val="Heading2"/>
        <w:rPr>
          <w:rStyle w:val="Strong"/>
        </w:rPr>
      </w:pPr>
      <w:bookmarkStart w:id="72" w:name="_Toc146390761"/>
      <w:r w:rsidRPr="00C26778">
        <w:rPr>
          <w:rStyle w:val="Strong"/>
        </w:rPr>
        <w:t>Risk Management</w:t>
      </w:r>
      <w:bookmarkEnd w:id="72"/>
      <w:r w:rsidRPr="00C26778">
        <w:rPr>
          <w:rStyle w:val="Strong"/>
        </w:rPr>
        <w:t xml:space="preserve"> </w:t>
      </w:r>
      <w:bookmarkEnd w:id="71"/>
    </w:p>
    <w:p w14:paraId="39066508" w14:textId="2F00B442" w:rsidR="00E918C5" w:rsidRPr="000C32DE" w:rsidRDefault="002B6C64" w:rsidP="000C32DE">
      <w:pPr>
        <w:pStyle w:val="BodyText"/>
        <w:rPr>
          <w:b/>
          <w:bCs/>
        </w:rPr>
      </w:pPr>
      <w:r w:rsidRPr="001045DE">
        <w:rPr>
          <w:b/>
          <w:bCs/>
        </w:rPr>
        <w:t xml:space="preserve">The biggest risk is </w:t>
      </w:r>
      <w:r>
        <w:rPr>
          <w:b/>
          <w:bCs/>
        </w:rPr>
        <w:t>a team member who is key</w:t>
      </w:r>
      <w:r w:rsidRPr="001045DE">
        <w:rPr>
          <w:b/>
          <w:bCs/>
        </w:rPr>
        <w:t xml:space="preserve"> to </w:t>
      </w:r>
      <w:r>
        <w:rPr>
          <w:b/>
          <w:bCs/>
        </w:rPr>
        <w:t xml:space="preserve">the </w:t>
      </w:r>
      <w:r w:rsidRPr="001045DE">
        <w:rPr>
          <w:b/>
          <w:bCs/>
        </w:rPr>
        <w:t xml:space="preserve">project </w:t>
      </w:r>
      <w:r>
        <w:rPr>
          <w:b/>
          <w:bCs/>
        </w:rPr>
        <w:t>leaving</w:t>
      </w:r>
      <w:r w:rsidR="000C32DE">
        <w:rPr>
          <w:b/>
          <w:bCs/>
        </w:rPr>
        <w:t xml:space="preserve"> or </w:t>
      </w:r>
      <w:r w:rsidRPr="001045DE">
        <w:rPr>
          <w:b/>
          <w:bCs/>
        </w:rPr>
        <w:t>drop</w:t>
      </w:r>
      <w:r>
        <w:rPr>
          <w:b/>
          <w:bCs/>
        </w:rPr>
        <w:t>ping</w:t>
      </w:r>
      <w:r w:rsidRPr="001045DE">
        <w:rPr>
          <w:b/>
          <w:bCs/>
        </w:rPr>
        <w:t xml:space="preserve"> the course</w:t>
      </w:r>
      <w:bookmarkStart w:id="73" w:name="_Toc447095916"/>
      <w:r w:rsidR="000C32DE">
        <w:rPr>
          <w:b/>
          <w:bCs/>
        </w:rPr>
        <w:t xml:space="preserve"> </w:t>
      </w:r>
      <w:r>
        <w:t>(</w:t>
      </w:r>
      <w:r w:rsidR="00E918C5" w:rsidRPr="00C26778">
        <w:t>Risks will be identified in Inception Phase using the steps identified in the RUP for Small Projects activity “Identify and Assess Risks”. Project risk is evaluated at least once per iteration and documented in this table.</w:t>
      </w:r>
      <w:r>
        <w:t>)</w:t>
      </w:r>
      <w:r w:rsidR="00E918C5" w:rsidRPr="00C26778">
        <w:t xml:space="preserve"> </w:t>
      </w:r>
    </w:p>
    <w:p w14:paraId="09C4A039" w14:textId="77777777" w:rsidR="00E918C5" w:rsidRPr="00C26778" w:rsidRDefault="00E918C5" w:rsidP="00443638">
      <w:pPr>
        <w:pStyle w:val="Heading2"/>
        <w:rPr>
          <w:rStyle w:val="Strong"/>
        </w:rPr>
      </w:pPr>
      <w:bookmarkStart w:id="74" w:name="_Toc146390762"/>
      <w:r w:rsidRPr="00C26778">
        <w:rPr>
          <w:rStyle w:val="Strong"/>
        </w:rPr>
        <w:t>Configuration Management</w:t>
      </w:r>
      <w:bookmarkEnd w:id="74"/>
    </w:p>
    <w:p w14:paraId="31276FED" w14:textId="4498B902" w:rsidR="00E918C5" w:rsidRPr="00B273EB" w:rsidRDefault="006E3642" w:rsidP="00B273EB">
      <w:pPr>
        <w:pStyle w:val="BodyText"/>
        <w:rPr>
          <w:b/>
          <w:bCs/>
          <w:szCs w:val="24"/>
        </w:rPr>
      </w:pPr>
      <w:r>
        <w:t xml:space="preserve">The change requests and versions will be controlled </w:t>
      </w:r>
      <w:r w:rsidR="00436541">
        <w:t>automatically via a GitHub repository.</w:t>
      </w:r>
      <w:bookmarkStart w:id="75" w:name="_Toc447095917"/>
      <w:bookmarkStart w:id="76" w:name="_Toc512930369"/>
      <w:bookmarkStart w:id="77" w:name="_Toc447095932"/>
      <w:bookmarkStart w:id="78" w:name="_Toc512930370"/>
      <w:bookmarkStart w:id="79" w:name="_Toc513004381"/>
      <w:bookmarkEnd w:id="73"/>
      <w:bookmarkEnd w:id="75"/>
      <w:bookmarkEnd w:id="76"/>
      <w:bookmarkEnd w:id="77"/>
      <w:bookmarkEnd w:id="78"/>
    </w:p>
    <w:p w14:paraId="50FD99EF" w14:textId="77777777" w:rsidR="00E918C5" w:rsidRPr="00C26778" w:rsidRDefault="00E918C5">
      <w:pPr>
        <w:pStyle w:val="Heading1"/>
      </w:pPr>
      <w:bookmarkStart w:id="80" w:name="_Toc146390763"/>
      <w:r w:rsidRPr="00C26778">
        <w:t>Annexes</w:t>
      </w:r>
      <w:bookmarkEnd w:id="79"/>
      <w:bookmarkEnd w:id="80"/>
    </w:p>
    <w:p w14:paraId="2D44ACE1" w14:textId="77777777" w:rsidR="00E918C5" w:rsidRPr="00C26778" w:rsidRDefault="00E918C5">
      <w:pPr>
        <w:pStyle w:val="BodyText"/>
      </w:pPr>
      <w:r w:rsidRPr="00C26778">
        <w:t>The project will follow the UPEDU process.</w:t>
      </w:r>
    </w:p>
    <w:p w14:paraId="74C00C5A" w14:textId="60FAC089" w:rsidR="00E918C5" w:rsidRDefault="00E918C5" w:rsidP="00DD6820">
      <w:pPr>
        <w:pStyle w:val="BodyText"/>
      </w:pPr>
      <w:r w:rsidRPr="00C26778">
        <w:t>Other applicable process plans are listed in the references section, including Programming Guidelines.</w:t>
      </w:r>
    </w:p>
    <w:p w14:paraId="2B59D7A8" w14:textId="3D6E291E" w:rsidR="008B5BE3" w:rsidRDefault="008B5BE3" w:rsidP="00DD6820">
      <w:pPr>
        <w:pStyle w:val="BodyText"/>
      </w:pPr>
      <w:r>
        <w:t>All current availability</w:t>
      </w:r>
      <w:r w:rsidR="00A41B05">
        <w:t xml:space="preserve"> for team members</w:t>
      </w:r>
      <w:r>
        <w:t xml:space="preserve"> can be found visually on this website:</w:t>
      </w:r>
      <w:r w:rsidR="006E6860">
        <w:t xml:space="preserve"> </w:t>
      </w:r>
      <w:hyperlink r:id="rId9" w:history="1">
        <w:r w:rsidR="006E6860" w:rsidRPr="004F5787">
          <w:rPr>
            <w:rStyle w:val="Hyperlink"/>
          </w:rPr>
          <w:t>https://www.when2meet.com/?21207301-fWDO2</w:t>
        </w:r>
      </w:hyperlink>
      <w:r w:rsidR="006E6860">
        <w:t xml:space="preserve"> </w:t>
      </w:r>
    </w:p>
    <w:p w14:paraId="0BFF41B5" w14:textId="3DD580B5" w:rsidR="002A4709" w:rsidRPr="00325A8F" w:rsidRDefault="003341EC" w:rsidP="005126B4">
      <w:pPr>
        <w:pStyle w:val="Heading2"/>
      </w:pPr>
      <w:bookmarkStart w:id="81" w:name="_Toc146390764"/>
      <w:r w:rsidRPr="00325A8F">
        <w:lastRenderedPageBreak/>
        <w:t xml:space="preserve">Team Member </w:t>
      </w:r>
      <w:r w:rsidR="00157325" w:rsidRPr="00325A8F">
        <w:t>Profiles</w:t>
      </w:r>
      <w:bookmarkEnd w:id="81"/>
    </w:p>
    <w:p w14:paraId="185AFC6E" w14:textId="08286B65" w:rsidR="002A4709" w:rsidRDefault="002D265A" w:rsidP="00790333">
      <w:pPr>
        <w:pStyle w:val="Heading3"/>
      </w:pPr>
      <w:r>
        <w:t>Riley Meyerkorth</w:t>
      </w:r>
    </w:p>
    <w:p w14:paraId="53D38B18" w14:textId="616B4C7D" w:rsidR="00D858CF" w:rsidRPr="007826A3" w:rsidRDefault="00D858CF" w:rsidP="00D858CF">
      <w:pPr>
        <w:pStyle w:val="BodyText"/>
        <w:numPr>
          <w:ilvl w:val="0"/>
          <w:numId w:val="46"/>
        </w:numPr>
      </w:pPr>
      <w:r w:rsidRPr="007826A3">
        <w:rPr>
          <w:u w:val="single"/>
        </w:rPr>
        <w:t>Pronouns</w:t>
      </w:r>
      <w:r w:rsidRPr="007826A3">
        <w:t>: He/Him</w:t>
      </w:r>
    </w:p>
    <w:p w14:paraId="4E13A895" w14:textId="45736566" w:rsidR="002A4709" w:rsidRPr="007826A3" w:rsidRDefault="002A4709" w:rsidP="002A4709">
      <w:pPr>
        <w:pStyle w:val="BodyText"/>
        <w:numPr>
          <w:ilvl w:val="0"/>
          <w:numId w:val="46"/>
        </w:numPr>
      </w:pPr>
      <w:r w:rsidRPr="007826A3">
        <w:rPr>
          <w:u w:val="single"/>
        </w:rPr>
        <w:t>Skills</w:t>
      </w:r>
      <w:r w:rsidR="002D265A" w:rsidRPr="007826A3">
        <w:t xml:space="preserve">: </w:t>
      </w:r>
      <w:r w:rsidR="009654AF" w:rsidRPr="007826A3">
        <w:t>Python, C, C++, C#, SQL, Java</w:t>
      </w:r>
      <w:r w:rsidR="00C30407" w:rsidRPr="007826A3">
        <w:t>, Swift</w:t>
      </w:r>
      <w:r w:rsidR="00E83F9F" w:rsidRPr="007826A3">
        <w:t>, HTML, CSS, JavaScript, Qt</w:t>
      </w:r>
    </w:p>
    <w:p w14:paraId="0FA927F8" w14:textId="589CC61E" w:rsidR="002A4709" w:rsidRPr="007826A3" w:rsidRDefault="004500ED" w:rsidP="002A4709">
      <w:pPr>
        <w:pStyle w:val="BodyText"/>
        <w:numPr>
          <w:ilvl w:val="0"/>
          <w:numId w:val="46"/>
        </w:numPr>
      </w:pPr>
      <w:r w:rsidRPr="007826A3">
        <w:rPr>
          <w:u w:val="single"/>
        </w:rPr>
        <w:t>Availability</w:t>
      </w:r>
      <w:r w:rsidR="00BF3E15" w:rsidRPr="007826A3">
        <w:t>:</w:t>
      </w:r>
    </w:p>
    <w:p w14:paraId="0FCE46B2" w14:textId="7D4A1010" w:rsidR="00314E66" w:rsidRPr="007826A3" w:rsidRDefault="00314E66" w:rsidP="00314E66">
      <w:pPr>
        <w:pStyle w:val="BodyText"/>
        <w:numPr>
          <w:ilvl w:val="1"/>
          <w:numId w:val="46"/>
        </w:numPr>
      </w:pPr>
      <w:r w:rsidRPr="007826A3">
        <w:t xml:space="preserve">Sunday: </w:t>
      </w:r>
      <w:r w:rsidR="007D2A85" w:rsidRPr="007826A3">
        <w:t>11:00AM – 10:00PM</w:t>
      </w:r>
    </w:p>
    <w:p w14:paraId="3CB6448E" w14:textId="02338836" w:rsidR="00314E66" w:rsidRPr="007826A3" w:rsidRDefault="00314E66" w:rsidP="00314E66">
      <w:pPr>
        <w:pStyle w:val="BodyText"/>
        <w:numPr>
          <w:ilvl w:val="1"/>
          <w:numId w:val="46"/>
        </w:numPr>
      </w:pPr>
      <w:r w:rsidRPr="007826A3">
        <w:t xml:space="preserve">Monday: </w:t>
      </w:r>
      <w:r w:rsidR="00EC4825" w:rsidRPr="007826A3">
        <w:t>2:30PM – 10:00PM</w:t>
      </w:r>
    </w:p>
    <w:p w14:paraId="41C8258C" w14:textId="5945B85F" w:rsidR="00314E66" w:rsidRPr="007826A3" w:rsidRDefault="00314E66" w:rsidP="00314E66">
      <w:pPr>
        <w:pStyle w:val="BodyText"/>
        <w:numPr>
          <w:ilvl w:val="1"/>
          <w:numId w:val="46"/>
        </w:numPr>
      </w:pPr>
      <w:r w:rsidRPr="007826A3">
        <w:t xml:space="preserve">Tuesday: </w:t>
      </w:r>
      <w:r w:rsidR="00D404E2" w:rsidRPr="007826A3">
        <w:t>4:30PM – 10:00PM</w:t>
      </w:r>
    </w:p>
    <w:p w14:paraId="0C0499ED" w14:textId="38F27DF8" w:rsidR="00314E66" w:rsidRPr="007826A3" w:rsidRDefault="00314E66" w:rsidP="00314E66">
      <w:pPr>
        <w:pStyle w:val="BodyText"/>
        <w:numPr>
          <w:ilvl w:val="1"/>
          <w:numId w:val="46"/>
        </w:numPr>
      </w:pPr>
      <w:r w:rsidRPr="007826A3">
        <w:t xml:space="preserve">Wednesday: </w:t>
      </w:r>
      <w:r w:rsidR="00217C62" w:rsidRPr="007826A3">
        <w:t>5:00PM – 10:00PM</w:t>
      </w:r>
    </w:p>
    <w:p w14:paraId="3F6B77A4" w14:textId="2CF2931F" w:rsidR="00314E66" w:rsidRPr="007826A3" w:rsidRDefault="00314E66" w:rsidP="00314E66">
      <w:pPr>
        <w:pStyle w:val="BodyText"/>
        <w:numPr>
          <w:ilvl w:val="1"/>
          <w:numId w:val="46"/>
        </w:numPr>
      </w:pPr>
      <w:r w:rsidRPr="007826A3">
        <w:t xml:space="preserve">Thursday: </w:t>
      </w:r>
      <w:r w:rsidR="00217C62" w:rsidRPr="007826A3">
        <w:t xml:space="preserve">10:00AM – 12:00PM, </w:t>
      </w:r>
      <w:r w:rsidR="00CD27F9" w:rsidRPr="007826A3">
        <w:t>4:30PM – 10:00PM</w:t>
      </w:r>
    </w:p>
    <w:p w14:paraId="39ADA8E4" w14:textId="4EAFFBB0" w:rsidR="00314E66" w:rsidRPr="007826A3" w:rsidRDefault="00314E66" w:rsidP="00314E66">
      <w:pPr>
        <w:pStyle w:val="BodyText"/>
        <w:numPr>
          <w:ilvl w:val="1"/>
          <w:numId w:val="46"/>
        </w:numPr>
      </w:pPr>
      <w:r w:rsidRPr="007826A3">
        <w:t xml:space="preserve">Friday: </w:t>
      </w:r>
      <w:r w:rsidR="00CD27F9" w:rsidRPr="007826A3">
        <w:t xml:space="preserve">9:00AM – 11:00AM, </w:t>
      </w:r>
      <w:r w:rsidR="006D39DB" w:rsidRPr="007826A3">
        <w:t>3:00PM – 10:00PM</w:t>
      </w:r>
    </w:p>
    <w:p w14:paraId="0857928C" w14:textId="427C068B" w:rsidR="00314E66" w:rsidRPr="007826A3" w:rsidRDefault="00314E66" w:rsidP="00314E66">
      <w:pPr>
        <w:pStyle w:val="BodyText"/>
        <w:numPr>
          <w:ilvl w:val="1"/>
          <w:numId w:val="46"/>
        </w:numPr>
      </w:pPr>
      <w:r w:rsidRPr="007826A3">
        <w:t xml:space="preserve">Saturday: </w:t>
      </w:r>
      <w:r w:rsidR="006D39DB" w:rsidRPr="007826A3">
        <w:t>10:00AM – 10:00PM</w:t>
      </w:r>
    </w:p>
    <w:p w14:paraId="4087A320" w14:textId="7EA4CD07" w:rsidR="002A4709" w:rsidRPr="007826A3" w:rsidRDefault="002A4709" w:rsidP="002A4709">
      <w:pPr>
        <w:pStyle w:val="BodyText"/>
        <w:numPr>
          <w:ilvl w:val="0"/>
          <w:numId w:val="46"/>
        </w:numPr>
      </w:pPr>
      <w:r w:rsidRPr="007826A3">
        <w:rPr>
          <w:u w:val="single"/>
        </w:rPr>
        <w:t>Contact Information</w:t>
      </w:r>
      <w:r w:rsidR="00BF3E15" w:rsidRPr="007826A3">
        <w:t xml:space="preserve">: </w:t>
      </w:r>
    </w:p>
    <w:p w14:paraId="2F054C23" w14:textId="21A6C789" w:rsidR="00314E66" w:rsidRPr="007826A3" w:rsidRDefault="00314E66" w:rsidP="00314E66">
      <w:pPr>
        <w:pStyle w:val="BodyText"/>
        <w:numPr>
          <w:ilvl w:val="1"/>
          <w:numId w:val="46"/>
        </w:numPr>
      </w:pPr>
      <w:hyperlink r:id="rId10" w:history="1">
        <w:r w:rsidRPr="007826A3">
          <w:rPr>
            <w:rStyle w:val="Hyperlink"/>
          </w:rPr>
          <w:t>rileymeyerkorth@gmail.com</w:t>
        </w:r>
      </w:hyperlink>
    </w:p>
    <w:p w14:paraId="2872B709" w14:textId="357AB18F" w:rsidR="00314E66" w:rsidRPr="007826A3" w:rsidRDefault="00314E66" w:rsidP="00314E66">
      <w:pPr>
        <w:pStyle w:val="BodyText"/>
        <w:numPr>
          <w:ilvl w:val="1"/>
          <w:numId w:val="46"/>
        </w:numPr>
      </w:pPr>
      <w:r w:rsidRPr="007826A3">
        <w:t>+1 (785) 242-7245</w:t>
      </w:r>
    </w:p>
    <w:p w14:paraId="7CFB1E42" w14:textId="70C76257" w:rsidR="002A4709" w:rsidRPr="007826A3" w:rsidRDefault="002A4709" w:rsidP="002A4709">
      <w:pPr>
        <w:pStyle w:val="BodyText"/>
        <w:numPr>
          <w:ilvl w:val="0"/>
          <w:numId w:val="46"/>
        </w:numPr>
      </w:pPr>
      <w:r w:rsidRPr="007826A3">
        <w:rPr>
          <w:u w:val="single"/>
        </w:rPr>
        <w:t>Related Classes/Courses</w:t>
      </w:r>
      <w:r w:rsidR="00BF3E15" w:rsidRPr="007826A3">
        <w:t xml:space="preserve">: EECS 168, EECS 268, EECS 140, </w:t>
      </w:r>
      <w:r w:rsidR="00314E66" w:rsidRPr="007826A3">
        <w:t xml:space="preserve">EECS 210, </w:t>
      </w:r>
      <w:r w:rsidR="00BF3E15" w:rsidRPr="007826A3">
        <w:t xml:space="preserve">EECS </w:t>
      </w:r>
      <w:r w:rsidR="00314E66" w:rsidRPr="007826A3">
        <w:t>348</w:t>
      </w:r>
    </w:p>
    <w:p w14:paraId="0D549ADF" w14:textId="3390B36B" w:rsidR="00381CAF" w:rsidRPr="007826A3" w:rsidRDefault="00381CAF" w:rsidP="002A4709">
      <w:pPr>
        <w:pStyle w:val="BodyText"/>
        <w:numPr>
          <w:ilvl w:val="0"/>
          <w:numId w:val="46"/>
        </w:numPr>
      </w:pPr>
      <w:r w:rsidRPr="007826A3">
        <w:rPr>
          <w:u w:val="single"/>
        </w:rPr>
        <w:t>Website</w:t>
      </w:r>
      <w:r w:rsidRPr="007826A3">
        <w:t xml:space="preserve">: </w:t>
      </w:r>
      <w:hyperlink r:id="rId11" w:history="1">
        <w:r w:rsidRPr="007826A3">
          <w:rPr>
            <w:rStyle w:val="Hyperlink"/>
          </w:rPr>
          <w:t>https://restlessmedicine.com</w:t>
        </w:r>
      </w:hyperlink>
    </w:p>
    <w:p w14:paraId="1889043C" w14:textId="4DC1FA74" w:rsidR="00790333" w:rsidRDefault="0059404D" w:rsidP="0059404D">
      <w:pPr>
        <w:pStyle w:val="Heading3"/>
      </w:pPr>
      <w:r>
        <w:t>Sam Aven</w:t>
      </w:r>
    </w:p>
    <w:p w14:paraId="7AB5D4B8" w14:textId="77777777" w:rsidR="0059404D" w:rsidRPr="007826A3" w:rsidRDefault="0059404D" w:rsidP="0059404D">
      <w:pPr>
        <w:pStyle w:val="BodyText"/>
        <w:numPr>
          <w:ilvl w:val="0"/>
          <w:numId w:val="46"/>
        </w:numPr>
      </w:pPr>
      <w:r w:rsidRPr="007826A3">
        <w:rPr>
          <w:u w:val="single"/>
        </w:rPr>
        <w:t>Pronouns</w:t>
      </w:r>
      <w:r w:rsidRPr="007826A3">
        <w:t>: He/Him</w:t>
      </w:r>
    </w:p>
    <w:p w14:paraId="2CAE9BFE" w14:textId="6DC6B2AE" w:rsidR="0059404D" w:rsidRPr="007826A3" w:rsidRDefault="0059404D" w:rsidP="0059404D">
      <w:pPr>
        <w:pStyle w:val="BodyText"/>
        <w:numPr>
          <w:ilvl w:val="0"/>
          <w:numId w:val="46"/>
        </w:numPr>
      </w:pPr>
      <w:r w:rsidRPr="007826A3">
        <w:rPr>
          <w:u w:val="single"/>
        </w:rPr>
        <w:t>Skills</w:t>
      </w:r>
      <w:r w:rsidRPr="007826A3">
        <w:t>: Python, C, C++, C</w:t>
      </w:r>
      <w:r w:rsidR="00E153DB">
        <w:t>#,</w:t>
      </w:r>
      <w:r w:rsidRPr="007826A3">
        <w:t xml:space="preserve"> Java, Swift, </w:t>
      </w:r>
      <w:r w:rsidR="002A641A">
        <w:t xml:space="preserve">SQL, Ruby, </w:t>
      </w:r>
      <w:r w:rsidRPr="007826A3">
        <w:t>HTML, CSS, JavaScript,</w:t>
      </w:r>
      <w:r w:rsidR="002A641A">
        <w:t xml:space="preserve"> Liquid</w:t>
      </w:r>
    </w:p>
    <w:p w14:paraId="41A33092" w14:textId="77777777" w:rsidR="0059404D" w:rsidRPr="007826A3" w:rsidRDefault="0059404D" w:rsidP="0059404D">
      <w:pPr>
        <w:pStyle w:val="BodyText"/>
        <w:numPr>
          <w:ilvl w:val="0"/>
          <w:numId w:val="46"/>
        </w:numPr>
      </w:pPr>
      <w:r w:rsidRPr="007826A3">
        <w:rPr>
          <w:u w:val="single"/>
        </w:rPr>
        <w:t>Availability</w:t>
      </w:r>
      <w:r w:rsidRPr="007826A3">
        <w:t>:</w:t>
      </w:r>
    </w:p>
    <w:p w14:paraId="2C8B2DF4" w14:textId="1C8E3A16" w:rsidR="0059404D" w:rsidRPr="007826A3" w:rsidRDefault="0059404D" w:rsidP="0059404D">
      <w:pPr>
        <w:pStyle w:val="BodyText"/>
        <w:numPr>
          <w:ilvl w:val="1"/>
          <w:numId w:val="46"/>
        </w:numPr>
      </w:pPr>
      <w:r w:rsidRPr="007826A3">
        <w:t xml:space="preserve">Sunday: </w:t>
      </w:r>
      <w:r w:rsidR="00420A06">
        <w:t xml:space="preserve">8:00AM – 12:45PM, </w:t>
      </w:r>
      <w:r w:rsidR="005B458B">
        <w:t>4:30PM – 10:00PM</w:t>
      </w:r>
    </w:p>
    <w:p w14:paraId="726EA61B" w14:textId="656DB961" w:rsidR="0059404D" w:rsidRPr="007826A3" w:rsidRDefault="0059404D" w:rsidP="0059404D">
      <w:pPr>
        <w:pStyle w:val="BodyText"/>
        <w:numPr>
          <w:ilvl w:val="1"/>
          <w:numId w:val="46"/>
        </w:numPr>
      </w:pPr>
      <w:r w:rsidRPr="007826A3">
        <w:t xml:space="preserve">Monday: </w:t>
      </w:r>
      <w:r w:rsidR="005B458B">
        <w:t xml:space="preserve">8:00AM – 10:00AM, </w:t>
      </w:r>
      <w:r w:rsidR="004E0560">
        <w:t>3:45PM – 10:00PM</w:t>
      </w:r>
    </w:p>
    <w:p w14:paraId="19E74A0E" w14:textId="4BF52BEF" w:rsidR="0059404D" w:rsidRPr="007826A3" w:rsidRDefault="0059404D" w:rsidP="0059404D">
      <w:pPr>
        <w:pStyle w:val="BodyText"/>
        <w:numPr>
          <w:ilvl w:val="1"/>
          <w:numId w:val="46"/>
        </w:numPr>
      </w:pPr>
      <w:r w:rsidRPr="007826A3">
        <w:t xml:space="preserve">Tuesday: </w:t>
      </w:r>
      <w:r w:rsidR="004E0560">
        <w:t xml:space="preserve">8:00AM – 10:00AM, </w:t>
      </w:r>
      <w:r w:rsidR="004774FC">
        <w:t>6:45PM – 10:00PM</w:t>
      </w:r>
    </w:p>
    <w:p w14:paraId="5910B275" w14:textId="78D218CA" w:rsidR="0059404D" w:rsidRPr="007826A3" w:rsidRDefault="0059404D" w:rsidP="0059404D">
      <w:pPr>
        <w:pStyle w:val="BodyText"/>
        <w:numPr>
          <w:ilvl w:val="1"/>
          <w:numId w:val="46"/>
        </w:numPr>
      </w:pPr>
      <w:r w:rsidRPr="007826A3">
        <w:t xml:space="preserve">Wednesday: </w:t>
      </w:r>
      <w:r w:rsidR="004774FC">
        <w:t>4:00PM – 10:00PM</w:t>
      </w:r>
    </w:p>
    <w:p w14:paraId="709B1542" w14:textId="10B0493F" w:rsidR="0059404D" w:rsidRPr="007826A3" w:rsidRDefault="0059404D" w:rsidP="0059404D">
      <w:pPr>
        <w:pStyle w:val="BodyText"/>
        <w:numPr>
          <w:ilvl w:val="1"/>
          <w:numId w:val="46"/>
        </w:numPr>
      </w:pPr>
      <w:r w:rsidRPr="007826A3">
        <w:t xml:space="preserve">Thursday: </w:t>
      </w:r>
      <w:r w:rsidR="00583FC2">
        <w:t>8:00AM – 12:15PM, 5:00PM – 10:00PM</w:t>
      </w:r>
    </w:p>
    <w:p w14:paraId="088B6E41" w14:textId="7623102D" w:rsidR="0059404D" w:rsidRPr="007826A3" w:rsidRDefault="0059404D" w:rsidP="0059404D">
      <w:pPr>
        <w:pStyle w:val="BodyText"/>
        <w:numPr>
          <w:ilvl w:val="1"/>
          <w:numId w:val="46"/>
        </w:numPr>
      </w:pPr>
      <w:r w:rsidRPr="007826A3">
        <w:t xml:space="preserve">Friday: </w:t>
      </w:r>
      <w:r w:rsidR="00A41C44">
        <w:t xml:space="preserve">8:00AM – 10:00AM, </w:t>
      </w:r>
      <w:r w:rsidR="00195F03">
        <w:t>1:45PM – 9:15PM, 9:45PM – 10:00PM</w:t>
      </w:r>
    </w:p>
    <w:p w14:paraId="68116F08" w14:textId="00496A43" w:rsidR="0059404D" w:rsidRPr="007826A3" w:rsidRDefault="0059404D" w:rsidP="0059404D">
      <w:pPr>
        <w:pStyle w:val="BodyText"/>
        <w:numPr>
          <w:ilvl w:val="1"/>
          <w:numId w:val="46"/>
        </w:numPr>
      </w:pPr>
      <w:r w:rsidRPr="007826A3">
        <w:t xml:space="preserve">Saturday: </w:t>
      </w:r>
      <w:r w:rsidR="009B6861">
        <w:t>8:00AM – 9:15PM, 9:45PM – 10:00PM</w:t>
      </w:r>
    </w:p>
    <w:p w14:paraId="7FDD6151" w14:textId="77777777" w:rsidR="0059404D" w:rsidRPr="007826A3" w:rsidRDefault="0059404D" w:rsidP="0059404D">
      <w:pPr>
        <w:pStyle w:val="BodyText"/>
        <w:numPr>
          <w:ilvl w:val="0"/>
          <w:numId w:val="46"/>
        </w:numPr>
      </w:pPr>
      <w:r w:rsidRPr="007826A3">
        <w:rPr>
          <w:u w:val="single"/>
        </w:rPr>
        <w:t>Contact Information</w:t>
      </w:r>
      <w:r w:rsidRPr="007826A3">
        <w:t xml:space="preserve">: </w:t>
      </w:r>
    </w:p>
    <w:p w14:paraId="15A014EA" w14:textId="5338BD11" w:rsidR="00973696" w:rsidRDefault="00973696" w:rsidP="0059404D">
      <w:pPr>
        <w:pStyle w:val="BodyText"/>
        <w:numPr>
          <w:ilvl w:val="1"/>
          <w:numId w:val="46"/>
        </w:numPr>
      </w:pPr>
      <w:hyperlink r:id="rId12" w:history="1">
        <w:r w:rsidRPr="004F5787">
          <w:rPr>
            <w:rStyle w:val="Hyperlink"/>
          </w:rPr>
          <w:t>samjaven33@gmail.com</w:t>
        </w:r>
      </w:hyperlink>
    </w:p>
    <w:p w14:paraId="7C4B8CF6" w14:textId="2AB49653" w:rsidR="00973696" w:rsidRDefault="00973696" w:rsidP="0059404D">
      <w:pPr>
        <w:pStyle w:val="BodyText"/>
        <w:numPr>
          <w:ilvl w:val="1"/>
          <w:numId w:val="46"/>
        </w:numPr>
      </w:pPr>
      <w:r>
        <w:t>+1 (</w:t>
      </w:r>
      <w:r>
        <w:t>636</w:t>
      </w:r>
      <w:r>
        <w:t xml:space="preserve">) </w:t>
      </w:r>
      <w:r>
        <w:t>368</w:t>
      </w:r>
      <w:r>
        <w:t>-</w:t>
      </w:r>
      <w:r>
        <w:t>5880</w:t>
      </w:r>
    </w:p>
    <w:p w14:paraId="6BFFC688" w14:textId="77777777" w:rsidR="0059404D" w:rsidRPr="007826A3" w:rsidRDefault="0059404D" w:rsidP="0059404D">
      <w:pPr>
        <w:pStyle w:val="BodyText"/>
        <w:numPr>
          <w:ilvl w:val="0"/>
          <w:numId w:val="46"/>
        </w:numPr>
      </w:pPr>
      <w:r w:rsidRPr="007826A3">
        <w:rPr>
          <w:u w:val="single"/>
        </w:rPr>
        <w:t>Related Classes/Courses</w:t>
      </w:r>
      <w:r w:rsidRPr="007826A3">
        <w:t>: EECS 168, EECS 268, EECS 140, EECS 210, EECS 348</w:t>
      </w:r>
    </w:p>
    <w:p w14:paraId="4E704724" w14:textId="6CF7C84A" w:rsidR="0059404D" w:rsidRDefault="0059404D" w:rsidP="0059404D">
      <w:pPr>
        <w:pStyle w:val="BodyText"/>
        <w:numPr>
          <w:ilvl w:val="0"/>
          <w:numId w:val="46"/>
        </w:numPr>
      </w:pPr>
      <w:r w:rsidRPr="007826A3">
        <w:rPr>
          <w:u w:val="single"/>
        </w:rPr>
        <w:t>Website</w:t>
      </w:r>
      <w:r w:rsidRPr="007826A3">
        <w:t xml:space="preserve">: </w:t>
      </w:r>
    </w:p>
    <w:p w14:paraId="3CC13ACD" w14:textId="502C2D3E" w:rsidR="00D20DE8" w:rsidRPr="007826A3" w:rsidRDefault="000607D4" w:rsidP="000607D4">
      <w:pPr>
        <w:pStyle w:val="Heading3"/>
      </w:pPr>
      <w:r>
        <w:t>Ryland Edwards</w:t>
      </w:r>
    </w:p>
    <w:p w14:paraId="319694FD" w14:textId="77777777" w:rsidR="0060576C" w:rsidRPr="007826A3" w:rsidRDefault="0060576C" w:rsidP="0060576C">
      <w:pPr>
        <w:pStyle w:val="BodyText"/>
        <w:numPr>
          <w:ilvl w:val="0"/>
          <w:numId w:val="46"/>
        </w:numPr>
      </w:pPr>
      <w:r w:rsidRPr="007826A3">
        <w:rPr>
          <w:u w:val="single"/>
        </w:rPr>
        <w:t>Pronouns</w:t>
      </w:r>
      <w:r w:rsidRPr="007826A3">
        <w:t>: He/Him</w:t>
      </w:r>
    </w:p>
    <w:p w14:paraId="78DE8A5E" w14:textId="58A4BF1F" w:rsidR="0060576C" w:rsidRPr="007826A3" w:rsidRDefault="0060576C" w:rsidP="0060576C">
      <w:pPr>
        <w:pStyle w:val="BodyText"/>
        <w:numPr>
          <w:ilvl w:val="0"/>
          <w:numId w:val="46"/>
        </w:numPr>
      </w:pPr>
      <w:r w:rsidRPr="007826A3">
        <w:rPr>
          <w:u w:val="single"/>
        </w:rPr>
        <w:lastRenderedPageBreak/>
        <w:t>Skills</w:t>
      </w:r>
      <w:r w:rsidRPr="007826A3">
        <w:t>: Python, HTML, CSS, JavaScript</w:t>
      </w:r>
    </w:p>
    <w:p w14:paraId="0C6F3DE6" w14:textId="77777777" w:rsidR="0060576C" w:rsidRPr="007826A3" w:rsidRDefault="0060576C" w:rsidP="0060576C">
      <w:pPr>
        <w:pStyle w:val="BodyText"/>
        <w:numPr>
          <w:ilvl w:val="0"/>
          <w:numId w:val="46"/>
        </w:numPr>
      </w:pPr>
      <w:r w:rsidRPr="007826A3">
        <w:rPr>
          <w:u w:val="single"/>
        </w:rPr>
        <w:t>Availability</w:t>
      </w:r>
      <w:r w:rsidRPr="007826A3">
        <w:t>:</w:t>
      </w:r>
    </w:p>
    <w:p w14:paraId="22A65CE0" w14:textId="29D7635D" w:rsidR="0060576C" w:rsidRPr="007826A3" w:rsidRDefault="0060576C" w:rsidP="0060576C">
      <w:pPr>
        <w:pStyle w:val="BodyText"/>
        <w:numPr>
          <w:ilvl w:val="1"/>
          <w:numId w:val="46"/>
        </w:numPr>
      </w:pPr>
      <w:r w:rsidRPr="007826A3">
        <w:t xml:space="preserve">Sunday: </w:t>
      </w:r>
      <w:r w:rsidR="007616D2">
        <w:t>5:00PM – 9:30PM</w:t>
      </w:r>
    </w:p>
    <w:p w14:paraId="6345B951" w14:textId="3191E52F" w:rsidR="0060576C" w:rsidRPr="007826A3" w:rsidRDefault="0060576C" w:rsidP="0060576C">
      <w:pPr>
        <w:pStyle w:val="BodyText"/>
        <w:numPr>
          <w:ilvl w:val="1"/>
          <w:numId w:val="46"/>
        </w:numPr>
      </w:pPr>
      <w:r w:rsidRPr="007826A3">
        <w:t xml:space="preserve">Monday: </w:t>
      </w:r>
      <w:r w:rsidR="00B827EF">
        <w:t>4:00PM – 5:30PM</w:t>
      </w:r>
    </w:p>
    <w:p w14:paraId="04E33E42" w14:textId="5D3E1D74" w:rsidR="0060576C" w:rsidRPr="007826A3" w:rsidRDefault="0060576C" w:rsidP="0060576C">
      <w:pPr>
        <w:pStyle w:val="BodyText"/>
        <w:numPr>
          <w:ilvl w:val="1"/>
          <w:numId w:val="46"/>
        </w:numPr>
      </w:pPr>
      <w:r w:rsidRPr="007826A3">
        <w:t xml:space="preserve">Tuesday: </w:t>
      </w:r>
      <w:r w:rsidR="00347D99">
        <w:t>9:15AM – 12:00PM</w:t>
      </w:r>
    </w:p>
    <w:p w14:paraId="1CD817AF" w14:textId="265A4F5D" w:rsidR="0060576C" w:rsidRPr="007826A3" w:rsidRDefault="0060576C" w:rsidP="0060576C">
      <w:pPr>
        <w:pStyle w:val="BodyText"/>
        <w:numPr>
          <w:ilvl w:val="1"/>
          <w:numId w:val="46"/>
        </w:numPr>
      </w:pPr>
      <w:r w:rsidRPr="007826A3">
        <w:t xml:space="preserve">Wednesday: </w:t>
      </w:r>
      <w:r w:rsidR="00BD6760">
        <w:t>N/A</w:t>
      </w:r>
    </w:p>
    <w:p w14:paraId="291166C6" w14:textId="7D19CD8E" w:rsidR="0060576C" w:rsidRPr="007826A3" w:rsidRDefault="0060576C" w:rsidP="0060576C">
      <w:pPr>
        <w:pStyle w:val="BodyText"/>
        <w:numPr>
          <w:ilvl w:val="1"/>
          <w:numId w:val="46"/>
        </w:numPr>
      </w:pPr>
      <w:r w:rsidRPr="007826A3">
        <w:t xml:space="preserve">Thursday: </w:t>
      </w:r>
      <w:r w:rsidR="00BD6760">
        <w:t>N/A</w:t>
      </w:r>
    </w:p>
    <w:p w14:paraId="1BA07760" w14:textId="77BE028C" w:rsidR="0060576C" w:rsidRPr="007826A3" w:rsidRDefault="0060576C" w:rsidP="0060576C">
      <w:pPr>
        <w:pStyle w:val="BodyText"/>
        <w:numPr>
          <w:ilvl w:val="1"/>
          <w:numId w:val="46"/>
        </w:numPr>
      </w:pPr>
      <w:r w:rsidRPr="007826A3">
        <w:t xml:space="preserve">Friday: </w:t>
      </w:r>
      <w:r w:rsidR="0092467C">
        <w:t>9:30AM – 12:00PM</w:t>
      </w:r>
    </w:p>
    <w:p w14:paraId="76104F40" w14:textId="0255AD05" w:rsidR="0060576C" w:rsidRPr="007826A3" w:rsidRDefault="0060576C" w:rsidP="0060576C">
      <w:pPr>
        <w:pStyle w:val="BodyText"/>
        <w:numPr>
          <w:ilvl w:val="1"/>
          <w:numId w:val="46"/>
        </w:numPr>
      </w:pPr>
      <w:r w:rsidRPr="007826A3">
        <w:t xml:space="preserve">Saturday: </w:t>
      </w:r>
      <w:r w:rsidR="008E39F9">
        <w:t>12:00PM – 5:00PM</w:t>
      </w:r>
    </w:p>
    <w:p w14:paraId="6ABD3EFC" w14:textId="77777777" w:rsidR="0060576C" w:rsidRPr="007826A3" w:rsidRDefault="0060576C" w:rsidP="0060576C">
      <w:pPr>
        <w:pStyle w:val="BodyText"/>
        <w:numPr>
          <w:ilvl w:val="0"/>
          <w:numId w:val="46"/>
        </w:numPr>
      </w:pPr>
      <w:r w:rsidRPr="007826A3">
        <w:rPr>
          <w:u w:val="single"/>
        </w:rPr>
        <w:t>Contact Information</w:t>
      </w:r>
      <w:r w:rsidRPr="007826A3">
        <w:t xml:space="preserve">: </w:t>
      </w:r>
    </w:p>
    <w:p w14:paraId="417B8F8E" w14:textId="4CA3B2B5" w:rsidR="0060576C" w:rsidRDefault="0060576C" w:rsidP="0060576C">
      <w:pPr>
        <w:pStyle w:val="BodyText"/>
        <w:numPr>
          <w:ilvl w:val="1"/>
          <w:numId w:val="46"/>
        </w:numPr>
      </w:pPr>
      <w:hyperlink r:id="rId13" w:history="1">
        <w:r w:rsidRPr="004F5787">
          <w:rPr>
            <w:rStyle w:val="Hyperlink"/>
          </w:rPr>
          <w:t>rylandcedwards@gmail.com</w:t>
        </w:r>
      </w:hyperlink>
    </w:p>
    <w:p w14:paraId="4CE81C6C" w14:textId="01587EF2" w:rsidR="0060576C" w:rsidRDefault="0060576C" w:rsidP="0060576C">
      <w:pPr>
        <w:pStyle w:val="BodyText"/>
        <w:numPr>
          <w:ilvl w:val="1"/>
          <w:numId w:val="46"/>
        </w:numPr>
      </w:pPr>
      <w:r>
        <w:t>+</w:t>
      </w:r>
      <w:r>
        <w:t>1 (</w:t>
      </w:r>
      <w:r>
        <w:t>913</w:t>
      </w:r>
      <w:r>
        <w:t xml:space="preserve">) </w:t>
      </w:r>
      <w:r>
        <w:t>401</w:t>
      </w:r>
      <w:r>
        <w:t>-</w:t>
      </w:r>
      <w:r>
        <w:t>5751</w:t>
      </w:r>
    </w:p>
    <w:p w14:paraId="7F9734C5" w14:textId="77777777" w:rsidR="0060576C" w:rsidRPr="007826A3" w:rsidRDefault="0060576C" w:rsidP="0060576C">
      <w:pPr>
        <w:pStyle w:val="BodyText"/>
        <w:numPr>
          <w:ilvl w:val="0"/>
          <w:numId w:val="46"/>
        </w:numPr>
      </w:pPr>
      <w:r w:rsidRPr="007826A3">
        <w:rPr>
          <w:u w:val="single"/>
        </w:rPr>
        <w:t>Related Classes/Courses</w:t>
      </w:r>
      <w:r w:rsidRPr="007826A3">
        <w:t>: EECS 168, EECS 268, EECS 140, EECS 210, EECS 348</w:t>
      </w:r>
    </w:p>
    <w:p w14:paraId="66D06C17" w14:textId="77777777" w:rsidR="0060576C" w:rsidRDefault="0060576C" w:rsidP="0060576C">
      <w:pPr>
        <w:pStyle w:val="BodyText"/>
        <w:numPr>
          <w:ilvl w:val="0"/>
          <w:numId w:val="46"/>
        </w:numPr>
      </w:pPr>
      <w:r w:rsidRPr="007826A3">
        <w:rPr>
          <w:u w:val="single"/>
        </w:rPr>
        <w:t>Website</w:t>
      </w:r>
      <w:r w:rsidRPr="007826A3">
        <w:t xml:space="preserve">: </w:t>
      </w:r>
    </w:p>
    <w:p w14:paraId="3D9AE7A7" w14:textId="73E35956" w:rsidR="0059404D" w:rsidRDefault="00E15F7E" w:rsidP="00E15F7E">
      <w:pPr>
        <w:pStyle w:val="Heading3"/>
      </w:pPr>
      <w:r>
        <w:t>Nicholas Holmes</w:t>
      </w:r>
    </w:p>
    <w:p w14:paraId="525958A5" w14:textId="77777777" w:rsidR="00E15F7E" w:rsidRPr="007826A3" w:rsidRDefault="00E15F7E" w:rsidP="00E15F7E">
      <w:pPr>
        <w:pStyle w:val="BodyText"/>
        <w:numPr>
          <w:ilvl w:val="0"/>
          <w:numId w:val="46"/>
        </w:numPr>
      </w:pPr>
      <w:r w:rsidRPr="007826A3">
        <w:rPr>
          <w:u w:val="single"/>
        </w:rPr>
        <w:t>Pronouns</w:t>
      </w:r>
      <w:r w:rsidRPr="007826A3">
        <w:t>: He/Him</w:t>
      </w:r>
    </w:p>
    <w:p w14:paraId="48AA8EB4" w14:textId="7E3279E3" w:rsidR="00E15F7E" w:rsidRPr="007826A3" w:rsidRDefault="00E15F7E" w:rsidP="00E15F7E">
      <w:pPr>
        <w:pStyle w:val="BodyText"/>
        <w:numPr>
          <w:ilvl w:val="0"/>
          <w:numId w:val="46"/>
        </w:numPr>
      </w:pPr>
      <w:r w:rsidRPr="007826A3">
        <w:rPr>
          <w:u w:val="single"/>
        </w:rPr>
        <w:t>Skills</w:t>
      </w:r>
      <w:r w:rsidRPr="007826A3">
        <w:t xml:space="preserve">: Python, </w:t>
      </w:r>
      <w:r w:rsidR="0076223F">
        <w:t>Excel</w:t>
      </w:r>
      <w:r w:rsidR="004D3830">
        <w:t xml:space="preserve"> (expert</w:t>
      </w:r>
      <w:r w:rsidR="00D079B3">
        <w:t>ise</w:t>
      </w:r>
      <w:r w:rsidR="004D3830">
        <w:t>)</w:t>
      </w:r>
    </w:p>
    <w:p w14:paraId="52316449" w14:textId="77777777" w:rsidR="00E15F7E" w:rsidRPr="007826A3" w:rsidRDefault="00E15F7E" w:rsidP="00E15F7E">
      <w:pPr>
        <w:pStyle w:val="BodyText"/>
        <w:numPr>
          <w:ilvl w:val="0"/>
          <w:numId w:val="46"/>
        </w:numPr>
      </w:pPr>
      <w:r w:rsidRPr="007826A3">
        <w:rPr>
          <w:u w:val="single"/>
        </w:rPr>
        <w:t>Availability</w:t>
      </w:r>
      <w:r w:rsidRPr="007826A3">
        <w:t>:</w:t>
      </w:r>
    </w:p>
    <w:p w14:paraId="4BE116A4" w14:textId="044929C2" w:rsidR="00E15F7E" w:rsidRPr="007826A3" w:rsidRDefault="00E15F7E" w:rsidP="00E15F7E">
      <w:pPr>
        <w:pStyle w:val="BodyText"/>
        <w:numPr>
          <w:ilvl w:val="1"/>
          <w:numId w:val="46"/>
        </w:numPr>
      </w:pPr>
      <w:r w:rsidRPr="007826A3">
        <w:t xml:space="preserve">Sunday: </w:t>
      </w:r>
      <w:r w:rsidR="00E74940">
        <w:t>4:00PM – 8:00PM</w:t>
      </w:r>
    </w:p>
    <w:p w14:paraId="152E6E6B" w14:textId="541C6A2E" w:rsidR="00E15F7E" w:rsidRPr="007826A3" w:rsidRDefault="00E15F7E" w:rsidP="00E15F7E">
      <w:pPr>
        <w:pStyle w:val="BodyText"/>
        <w:numPr>
          <w:ilvl w:val="1"/>
          <w:numId w:val="46"/>
        </w:numPr>
      </w:pPr>
      <w:r w:rsidRPr="007826A3">
        <w:t xml:space="preserve">Monday: </w:t>
      </w:r>
      <w:r w:rsidR="004C4FA9">
        <w:t>10:00AM – 1:00PM, 5:00PM – 8:00PM</w:t>
      </w:r>
    </w:p>
    <w:p w14:paraId="314EB45F" w14:textId="14B11F28" w:rsidR="00E15F7E" w:rsidRPr="007826A3" w:rsidRDefault="00E15F7E" w:rsidP="00E15F7E">
      <w:pPr>
        <w:pStyle w:val="BodyText"/>
        <w:numPr>
          <w:ilvl w:val="1"/>
          <w:numId w:val="46"/>
        </w:numPr>
      </w:pPr>
      <w:r w:rsidRPr="007826A3">
        <w:t xml:space="preserve">Tuesday: </w:t>
      </w:r>
      <w:r w:rsidR="009C653D">
        <w:t>9:00AM – 11:00AM, 7:00PM – 9:00PM</w:t>
      </w:r>
    </w:p>
    <w:p w14:paraId="336A6E83" w14:textId="6849B903" w:rsidR="00E15F7E" w:rsidRPr="007826A3" w:rsidRDefault="00E15F7E" w:rsidP="00E15F7E">
      <w:pPr>
        <w:pStyle w:val="BodyText"/>
        <w:numPr>
          <w:ilvl w:val="1"/>
          <w:numId w:val="46"/>
        </w:numPr>
      </w:pPr>
      <w:r w:rsidRPr="007826A3">
        <w:t xml:space="preserve">Wednesday: </w:t>
      </w:r>
      <w:r w:rsidR="002838F7">
        <w:t>10:00AM – 1:00PM, 5:00PM – 8:00PM</w:t>
      </w:r>
    </w:p>
    <w:p w14:paraId="151E74CE" w14:textId="41EA843B" w:rsidR="00E15F7E" w:rsidRPr="007826A3" w:rsidRDefault="00E15F7E" w:rsidP="00E15F7E">
      <w:pPr>
        <w:pStyle w:val="BodyText"/>
        <w:numPr>
          <w:ilvl w:val="1"/>
          <w:numId w:val="46"/>
        </w:numPr>
      </w:pPr>
      <w:r w:rsidRPr="007826A3">
        <w:t xml:space="preserve">Thursday: </w:t>
      </w:r>
      <w:r w:rsidR="0063700D">
        <w:t>7:00PM – 9:00PM</w:t>
      </w:r>
    </w:p>
    <w:p w14:paraId="4C73B4D0" w14:textId="6D89D649" w:rsidR="00E15F7E" w:rsidRPr="007826A3" w:rsidRDefault="00E15F7E" w:rsidP="00E15F7E">
      <w:pPr>
        <w:pStyle w:val="BodyText"/>
        <w:numPr>
          <w:ilvl w:val="1"/>
          <w:numId w:val="46"/>
        </w:numPr>
      </w:pPr>
      <w:r w:rsidRPr="007826A3">
        <w:t xml:space="preserve">Friday: </w:t>
      </w:r>
      <w:r w:rsidR="00682DEF">
        <w:t>N/A</w:t>
      </w:r>
    </w:p>
    <w:p w14:paraId="0DEC6F53" w14:textId="5DA30169" w:rsidR="00E15F7E" w:rsidRPr="007826A3" w:rsidRDefault="00E15F7E" w:rsidP="00E15F7E">
      <w:pPr>
        <w:pStyle w:val="BodyText"/>
        <w:numPr>
          <w:ilvl w:val="1"/>
          <w:numId w:val="46"/>
        </w:numPr>
      </w:pPr>
      <w:r w:rsidRPr="007826A3">
        <w:t xml:space="preserve">Saturday: </w:t>
      </w:r>
      <w:r w:rsidR="00682DEF">
        <w:t>N/A</w:t>
      </w:r>
    </w:p>
    <w:p w14:paraId="42777BE0" w14:textId="77777777" w:rsidR="00E15F7E" w:rsidRPr="007826A3" w:rsidRDefault="00E15F7E" w:rsidP="00E15F7E">
      <w:pPr>
        <w:pStyle w:val="BodyText"/>
        <w:numPr>
          <w:ilvl w:val="0"/>
          <w:numId w:val="46"/>
        </w:numPr>
      </w:pPr>
      <w:r w:rsidRPr="007826A3">
        <w:rPr>
          <w:u w:val="single"/>
        </w:rPr>
        <w:t>Contact Information</w:t>
      </w:r>
      <w:r w:rsidRPr="007826A3">
        <w:t xml:space="preserve">: </w:t>
      </w:r>
    </w:p>
    <w:p w14:paraId="4E81905F" w14:textId="492BEC6A" w:rsidR="00350EC8" w:rsidRDefault="00350EC8" w:rsidP="00E15F7E">
      <w:pPr>
        <w:pStyle w:val="BodyText"/>
        <w:numPr>
          <w:ilvl w:val="1"/>
          <w:numId w:val="46"/>
        </w:numPr>
      </w:pPr>
      <w:hyperlink r:id="rId14" w:history="1">
        <w:r w:rsidRPr="004F5787">
          <w:rPr>
            <w:rStyle w:val="Hyperlink"/>
          </w:rPr>
          <w:t>nmholmes@ku.edu</w:t>
        </w:r>
      </w:hyperlink>
    </w:p>
    <w:p w14:paraId="069582A2" w14:textId="08C4E775" w:rsidR="00E15F7E" w:rsidRDefault="00E15F7E" w:rsidP="00E15F7E">
      <w:pPr>
        <w:pStyle w:val="BodyText"/>
        <w:numPr>
          <w:ilvl w:val="1"/>
          <w:numId w:val="46"/>
        </w:numPr>
      </w:pPr>
      <w:r>
        <w:t xml:space="preserve">+1 </w:t>
      </w:r>
      <w:r w:rsidR="00350EC8">
        <w:t>(</w:t>
      </w:r>
      <w:r w:rsidR="00350EC8">
        <w:t>785</w:t>
      </w:r>
      <w:r w:rsidR="00350EC8">
        <w:t xml:space="preserve">) </w:t>
      </w:r>
      <w:r w:rsidR="00350EC8">
        <w:t>479-1419</w:t>
      </w:r>
    </w:p>
    <w:p w14:paraId="30C14304" w14:textId="77777777" w:rsidR="00E15F7E" w:rsidRPr="007826A3" w:rsidRDefault="00E15F7E" w:rsidP="00E15F7E">
      <w:pPr>
        <w:pStyle w:val="BodyText"/>
        <w:numPr>
          <w:ilvl w:val="0"/>
          <w:numId w:val="46"/>
        </w:numPr>
      </w:pPr>
      <w:r w:rsidRPr="007826A3">
        <w:rPr>
          <w:u w:val="single"/>
        </w:rPr>
        <w:t>Related Classes/Courses</w:t>
      </w:r>
      <w:r w:rsidRPr="007826A3">
        <w:t>: EECS 168, EECS 268, EECS 140, EECS 210, EECS 348</w:t>
      </w:r>
    </w:p>
    <w:p w14:paraId="0134B2D8" w14:textId="77777777" w:rsidR="00E15F7E" w:rsidRDefault="00E15F7E" w:rsidP="00E15F7E">
      <w:pPr>
        <w:pStyle w:val="BodyText"/>
        <w:numPr>
          <w:ilvl w:val="0"/>
          <w:numId w:val="46"/>
        </w:numPr>
      </w:pPr>
      <w:r w:rsidRPr="007826A3">
        <w:rPr>
          <w:u w:val="single"/>
        </w:rPr>
        <w:t>Website</w:t>
      </w:r>
      <w:r w:rsidRPr="007826A3">
        <w:t xml:space="preserve">: </w:t>
      </w:r>
    </w:p>
    <w:p w14:paraId="536EBFA3" w14:textId="54022CA6" w:rsidR="00A20937" w:rsidRDefault="00B3190A" w:rsidP="00B3190A">
      <w:pPr>
        <w:pStyle w:val="Heading3"/>
      </w:pPr>
      <w:r>
        <w:t>Colin Treanor</w:t>
      </w:r>
    </w:p>
    <w:p w14:paraId="5C70F6B5" w14:textId="77777777" w:rsidR="00B3190A" w:rsidRPr="007826A3" w:rsidRDefault="00B3190A" w:rsidP="00B3190A">
      <w:pPr>
        <w:pStyle w:val="BodyText"/>
        <w:numPr>
          <w:ilvl w:val="0"/>
          <w:numId w:val="46"/>
        </w:numPr>
      </w:pPr>
      <w:r w:rsidRPr="007826A3">
        <w:rPr>
          <w:u w:val="single"/>
        </w:rPr>
        <w:t>Pronouns</w:t>
      </w:r>
      <w:r w:rsidRPr="007826A3">
        <w:t>: He/Him</w:t>
      </w:r>
    </w:p>
    <w:p w14:paraId="74B552CB" w14:textId="3F0F0A2F" w:rsidR="00B3190A" w:rsidRPr="007826A3" w:rsidRDefault="00B3190A" w:rsidP="00B3190A">
      <w:pPr>
        <w:pStyle w:val="BodyText"/>
        <w:numPr>
          <w:ilvl w:val="0"/>
          <w:numId w:val="46"/>
        </w:numPr>
      </w:pPr>
      <w:r w:rsidRPr="007826A3">
        <w:rPr>
          <w:u w:val="single"/>
        </w:rPr>
        <w:t>Skills</w:t>
      </w:r>
      <w:r w:rsidRPr="007826A3">
        <w:t>: Python</w:t>
      </w:r>
    </w:p>
    <w:p w14:paraId="6B363C2A" w14:textId="77777777" w:rsidR="00B3190A" w:rsidRPr="007826A3" w:rsidRDefault="00B3190A" w:rsidP="00B3190A">
      <w:pPr>
        <w:pStyle w:val="BodyText"/>
        <w:numPr>
          <w:ilvl w:val="0"/>
          <w:numId w:val="46"/>
        </w:numPr>
      </w:pPr>
      <w:r w:rsidRPr="007826A3">
        <w:rPr>
          <w:u w:val="single"/>
        </w:rPr>
        <w:t>Availability</w:t>
      </w:r>
      <w:r w:rsidRPr="007826A3">
        <w:t>:</w:t>
      </w:r>
    </w:p>
    <w:p w14:paraId="1AAF125E" w14:textId="7E7DDA06" w:rsidR="00B3190A" w:rsidRPr="007826A3" w:rsidRDefault="00B3190A" w:rsidP="00B3190A">
      <w:pPr>
        <w:pStyle w:val="BodyText"/>
        <w:numPr>
          <w:ilvl w:val="1"/>
          <w:numId w:val="46"/>
        </w:numPr>
      </w:pPr>
      <w:r w:rsidRPr="007826A3">
        <w:t xml:space="preserve">Sunday: </w:t>
      </w:r>
      <w:r w:rsidR="001765FA">
        <w:t>8:00AM – 10:00PM</w:t>
      </w:r>
    </w:p>
    <w:p w14:paraId="49606468" w14:textId="50F7B81F" w:rsidR="00B3190A" w:rsidRPr="007826A3" w:rsidRDefault="00B3190A" w:rsidP="00B3190A">
      <w:pPr>
        <w:pStyle w:val="BodyText"/>
        <w:numPr>
          <w:ilvl w:val="1"/>
          <w:numId w:val="46"/>
        </w:numPr>
      </w:pPr>
      <w:r w:rsidRPr="007826A3">
        <w:lastRenderedPageBreak/>
        <w:t xml:space="preserve">Monday: </w:t>
      </w:r>
      <w:r w:rsidR="003C1C1D">
        <w:t>5:15PM – 10:00PM</w:t>
      </w:r>
    </w:p>
    <w:p w14:paraId="11F8D5D5" w14:textId="61E8A06D" w:rsidR="00B3190A" w:rsidRPr="007826A3" w:rsidRDefault="00B3190A" w:rsidP="00B3190A">
      <w:pPr>
        <w:pStyle w:val="BodyText"/>
        <w:numPr>
          <w:ilvl w:val="1"/>
          <w:numId w:val="46"/>
        </w:numPr>
      </w:pPr>
      <w:r w:rsidRPr="007826A3">
        <w:t xml:space="preserve">Tuesday: </w:t>
      </w:r>
      <w:r w:rsidR="003C1C1D">
        <w:t>3:45PM – 10:00PM</w:t>
      </w:r>
    </w:p>
    <w:p w14:paraId="122FFD03" w14:textId="1434DC89" w:rsidR="00B3190A" w:rsidRPr="007826A3" w:rsidRDefault="00B3190A" w:rsidP="00B3190A">
      <w:pPr>
        <w:pStyle w:val="BodyText"/>
        <w:numPr>
          <w:ilvl w:val="1"/>
          <w:numId w:val="46"/>
        </w:numPr>
      </w:pPr>
      <w:r w:rsidRPr="007826A3">
        <w:t xml:space="preserve">Wednesday: </w:t>
      </w:r>
      <w:r w:rsidR="003C1C1D">
        <w:t>5:45PM – 10:00PM</w:t>
      </w:r>
    </w:p>
    <w:p w14:paraId="560A0B25" w14:textId="522227C1" w:rsidR="00B3190A" w:rsidRPr="007826A3" w:rsidRDefault="00B3190A" w:rsidP="00B3190A">
      <w:pPr>
        <w:pStyle w:val="BodyText"/>
        <w:numPr>
          <w:ilvl w:val="1"/>
          <w:numId w:val="46"/>
        </w:numPr>
      </w:pPr>
      <w:r w:rsidRPr="007826A3">
        <w:t xml:space="preserve">Thursday: </w:t>
      </w:r>
      <w:r w:rsidR="009B5F0B">
        <w:t>4:00PM – 10:00PM</w:t>
      </w:r>
    </w:p>
    <w:p w14:paraId="5A5A66FA" w14:textId="2174707B" w:rsidR="00B3190A" w:rsidRPr="007826A3" w:rsidRDefault="00B3190A" w:rsidP="00B3190A">
      <w:pPr>
        <w:pStyle w:val="BodyText"/>
        <w:numPr>
          <w:ilvl w:val="1"/>
          <w:numId w:val="46"/>
        </w:numPr>
      </w:pPr>
      <w:r w:rsidRPr="007826A3">
        <w:t xml:space="preserve">Friday: </w:t>
      </w:r>
      <w:r w:rsidR="009B5F0B">
        <w:t>5:30PM – 10:00PM</w:t>
      </w:r>
    </w:p>
    <w:p w14:paraId="592D6B2C" w14:textId="6D256F14" w:rsidR="00B3190A" w:rsidRPr="007826A3" w:rsidRDefault="00B3190A" w:rsidP="00B3190A">
      <w:pPr>
        <w:pStyle w:val="BodyText"/>
        <w:numPr>
          <w:ilvl w:val="1"/>
          <w:numId w:val="46"/>
        </w:numPr>
      </w:pPr>
      <w:r w:rsidRPr="007826A3">
        <w:t xml:space="preserve">Saturday: </w:t>
      </w:r>
      <w:r w:rsidR="00CB3B84">
        <w:t>8:00AM – 10:00PM</w:t>
      </w:r>
    </w:p>
    <w:p w14:paraId="3E755578" w14:textId="77777777" w:rsidR="00B3190A" w:rsidRPr="007826A3" w:rsidRDefault="00B3190A" w:rsidP="00B3190A">
      <w:pPr>
        <w:pStyle w:val="BodyText"/>
        <w:numPr>
          <w:ilvl w:val="0"/>
          <w:numId w:val="46"/>
        </w:numPr>
      </w:pPr>
      <w:r w:rsidRPr="007826A3">
        <w:rPr>
          <w:u w:val="single"/>
        </w:rPr>
        <w:t>Contact Information</w:t>
      </w:r>
      <w:r w:rsidRPr="007826A3">
        <w:t xml:space="preserve">: </w:t>
      </w:r>
    </w:p>
    <w:p w14:paraId="4177036A" w14:textId="329B149B" w:rsidR="00097719" w:rsidRDefault="00097719" w:rsidP="00B3190A">
      <w:pPr>
        <w:pStyle w:val="BodyText"/>
        <w:numPr>
          <w:ilvl w:val="1"/>
          <w:numId w:val="46"/>
        </w:numPr>
      </w:pPr>
      <w:hyperlink r:id="rId15" w:history="1">
        <w:r w:rsidRPr="004F5787">
          <w:rPr>
            <w:rStyle w:val="Hyperlink"/>
          </w:rPr>
          <w:t>colin.treanor@ku.edu</w:t>
        </w:r>
      </w:hyperlink>
    </w:p>
    <w:p w14:paraId="1E176EC4" w14:textId="614C26BD" w:rsidR="00B3190A" w:rsidRDefault="00B3190A" w:rsidP="00B3190A">
      <w:pPr>
        <w:pStyle w:val="BodyText"/>
        <w:numPr>
          <w:ilvl w:val="1"/>
          <w:numId w:val="46"/>
        </w:numPr>
      </w:pPr>
      <w:r>
        <w:t xml:space="preserve">+1 </w:t>
      </w:r>
      <w:r w:rsidR="00097719">
        <w:t>(</w:t>
      </w:r>
      <w:r w:rsidR="00097719">
        <w:t>708</w:t>
      </w:r>
      <w:r w:rsidR="00097719">
        <w:t xml:space="preserve">) </w:t>
      </w:r>
      <w:r w:rsidR="00097719">
        <w:t>770</w:t>
      </w:r>
      <w:r w:rsidR="00097719">
        <w:t>-</w:t>
      </w:r>
      <w:r w:rsidR="00097719">
        <w:t>0812</w:t>
      </w:r>
    </w:p>
    <w:p w14:paraId="0401144C" w14:textId="77777777" w:rsidR="00B3190A" w:rsidRPr="007826A3" w:rsidRDefault="00B3190A" w:rsidP="00B3190A">
      <w:pPr>
        <w:pStyle w:val="BodyText"/>
        <w:numPr>
          <w:ilvl w:val="0"/>
          <w:numId w:val="46"/>
        </w:numPr>
      </w:pPr>
      <w:r w:rsidRPr="007826A3">
        <w:rPr>
          <w:u w:val="single"/>
        </w:rPr>
        <w:t>Related Classes/Courses</w:t>
      </w:r>
      <w:r w:rsidRPr="007826A3">
        <w:t>: EECS 168, EECS 268, EECS 140, EECS 210, EECS 348</w:t>
      </w:r>
    </w:p>
    <w:p w14:paraId="387458D7" w14:textId="77777777" w:rsidR="00B3190A" w:rsidRDefault="00B3190A" w:rsidP="00B3190A">
      <w:pPr>
        <w:pStyle w:val="BodyText"/>
        <w:numPr>
          <w:ilvl w:val="0"/>
          <w:numId w:val="46"/>
        </w:numPr>
      </w:pPr>
      <w:r w:rsidRPr="007826A3">
        <w:rPr>
          <w:u w:val="single"/>
        </w:rPr>
        <w:t>Website</w:t>
      </w:r>
      <w:r w:rsidRPr="007826A3">
        <w:t xml:space="preserve">: </w:t>
      </w:r>
    </w:p>
    <w:p w14:paraId="75098151" w14:textId="6A93A96E" w:rsidR="00B3190A" w:rsidRDefault="005B1095" w:rsidP="005B1095">
      <w:pPr>
        <w:pStyle w:val="Heading3"/>
      </w:pPr>
      <w:r>
        <w:t>Alex Doehring</w:t>
      </w:r>
    </w:p>
    <w:p w14:paraId="487FEBF4" w14:textId="77777777" w:rsidR="005B1095" w:rsidRPr="007826A3" w:rsidRDefault="005B1095" w:rsidP="005B1095">
      <w:pPr>
        <w:pStyle w:val="BodyText"/>
        <w:numPr>
          <w:ilvl w:val="0"/>
          <w:numId w:val="46"/>
        </w:numPr>
      </w:pPr>
      <w:r w:rsidRPr="007826A3">
        <w:rPr>
          <w:u w:val="single"/>
        </w:rPr>
        <w:t>Pronouns</w:t>
      </w:r>
      <w:r w:rsidRPr="007826A3">
        <w:t>: He/Him</w:t>
      </w:r>
    </w:p>
    <w:p w14:paraId="6E8BBA0B" w14:textId="51D21CA0" w:rsidR="005B1095" w:rsidRPr="007826A3" w:rsidRDefault="005B1095" w:rsidP="005B1095">
      <w:pPr>
        <w:pStyle w:val="BodyText"/>
        <w:numPr>
          <w:ilvl w:val="0"/>
          <w:numId w:val="46"/>
        </w:numPr>
      </w:pPr>
      <w:r w:rsidRPr="007826A3">
        <w:rPr>
          <w:u w:val="single"/>
        </w:rPr>
        <w:t>Skills</w:t>
      </w:r>
      <w:r w:rsidRPr="007826A3">
        <w:t>: Python</w:t>
      </w:r>
      <w:r>
        <w:t>, C, C++, Java</w:t>
      </w:r>
    </w:p>
    <w:p w14:paraId="016D2000" w14:textId="77777777" w:rsidR="005B1095" w:rsidRPr="007826A3" w:rsidRDefault="005B1095" w:rsidP="005B1095">
      <w:pPr>
        <w:pStyle w:val="BodyText"/>
        <w:numPr>
          <w:ilvl w:val="0"/>
          <w:numId w:val="46"/>
        </w:numPr>
      </w:pPr>
      <w:r w:rsidRPr="007826A3">
        <w:rPr>
          <w:u w:val="single"/>
        </w:rPr>
        <w:t>Availability</w:t>
      </w:r>
      <w:r w:rsidRPr="007826A3">
        <w:t>:</w:t>
      </w:r>
    </w:p>
    <w:p w14:paraId="527157F8" w14:textId="0BF3DAFA" w:rsidR="005B1095" w:rsidRPr="007826A3" w:rsidRDefault="005B1095" w:rsidP="005B1095">
      <w:pPr>
        <w:pStyle w:val="BodyText"/>
        <w:numPr>
          <w:ilvl w:val="1"/>
          <w:numId w:val="46"/>
        </w:numPr>
      </w:pPr>
      <w:r w:rsidRPr="007826A3">
        <w:t xml:space="preserve">Sunday: </w:t>
      </w:r>
      <w:r w:rsidR="00964DC7">
        <w:t>4:45PM – 10:00PM</w:t>
      </w:r>
    </w:p>
    <w:p w14:paraId="6148B93B" w14:textId="04809126" w:rsidR="005B1095" w:rsidRPr="007826A3" w:rsidRDefault="005B1095" w:rsidP="005B1095">
      <w:pPr>
        <w:pStyle w:val="BodyText"/>
        <w:numPr>
          <w:ilvl w:val="1"/>
          <w:numId w:val="46"/>
        </w:numPr>
      </w:pPr>
      <w:r w:rsidRPr="007826A3">
        <w:t xml:space="preserve">Monday: </w:t>
      </w:r>
      <w:r w:rsidR="00964DC7">
        <w:t xml:space="preserve">8:00AM – 10:30AM, </w:t>
      </w:r>
      <w:r w:rsidR="00E747FD">
        <w:t>4:15PM – 10:00PM</w:t>
      </w:r>
    </w:p>
    <w:p w14:paraId="3DF70691" w14:textId="23A40B12" w:rsidR="005B1095" w:rsidRPr="007826A3" w:rsidRDefault="005B1095" w:rsidP="005B1095">
      <w:pPr>
        <w:pStyle w:val="BodyText"/>
        <w:numPr>
          <w:ilvl w:val="1"/>
          <w:numId w:val="46"/>
        </w:numPr>
      </w:pPr>
      <w:r w:rsidRPr="007826A3">
        <w:t xml:space="preserve">Tuesday: </w:t>
      </w:r>
      <w:r w:rsidR="00E747FD">
        <w:t xml:space="preserve">8:00AM – 10:30AM, </w:t>
      </w:r>
      <w:r w:rsidR="00C11C60">
        <w:t>4:15PM – 10:00PM</w:t>
      </w:r>
    </w:p>
    <w:p w14:paraId="48C3C55D" w14:textId="1C698BB7" w:rsidR="005B1095" w:rsidRPr="007826A3" w:rsidRDefault="005B1095" w:rsidP="005B1095">
      <w:pPr>
        <w:pStyle w:val="BodyText"/>
        <w:numPr>
          <w:ilvl w:val="1"/>
          <w:numId w:val="46"/>
        </w:numPr>
      </w:pPr>
      <w:r w:rsidRPr="007826A3">
        <w:t xml:space="preserve">Wednesday: </w:t>
      </w:r>
      <w:r w:rsidR="00C11C60">
        <w:t>8:00AM – 10:30AM</w:t>
      </w:r>
      <w:r w:rsidR="00C11C60">
        <w:t>, 3:30PM – 10:00PM</w:t>
      </w:r>
    </w:p>
    <w:p w14:paraId="19774EB7" w14:textId="709DAFC5" w:rsidR="005B1095" w:rsidRPr="007826A3" w:rsidRDefault="005B1095" w:rsidP="005B1095">
      <w:pPr>
        <w:pStyle w:val="BodyText"/>
        <w:numPr>
          <w:ilvl w:val="1"/>
          <w:numId w:val="46"/>
        </w:numPr>
      </w:pPr>
      <w:r w:rsidRPr="007826A3">
        <w:t xml:space="preserve">Thursday: </w:t>
      </w:r>
      <w:r w:rsidR="00D36D34">
        <w:t xml:space="preserve">8:00AM – 10:30AM, </w:t>
      </w:r>
      <w:r w:rsidR="00D36D34">
        <w:t>6:00</w:t>
      </w:r>
      <w:r w:rsidR="00D36D34">
        <w:t>PM – 10:00PM</w:t>
      </w:r>
    </w:p>
    <w:p w14:paraId="1113725D" w14:textId="05DF0F51" w:rsidR="005B1095" w:rsidRPr="007826A3" w:rsidRDefault="005B1095" w:rsidP="005B1095">
      <w:pPr>
        <w:pStyle w:val="BodyText"/>
        <w:numPr>
          <w:ilvl w:val="1"/>
          <w:numId w:val="46"/>
        </w:numPr>
      </w:pPr>
      <w:r w:rsidRPr="007826A3">
        <w:t xml:space="preserve">Friday: </w:t>
      </w:r>
      <w:r w:rsidR="00D36D34">
        <w:t>8:00AM – 10:30AM</w:t>
      </w:r>
    </w:p>
    <w:p w14:paraId="32170FE2" w14:textId="4E30A68B" w:rsidR="005B1095" w:rsidRPr="007826A3" w:rsidRDefault="005B1095" w:rsidP="005B1095">
      <w:pPr>
        <w:pStyle w:val="BodyText"/>
        <w:numPr>
          <w:ilvl w:val="1"/>
          <w:numId w:val="46"/>
        </w:numPr>
      </w:pPr>
      <w:r w:rsidRPr="007826A3">
        <w:t xml:space="preserve">Saturday: </w:t>
      </w:r>
      <w:r w:rsidR="00164178">
        <w:t>1:00PM – 4:00PM</w:t>
      </w:r>
    </w:p>
    <w:p w14:paraId="39C9307C" w14:textId="77777777" w:rsidR="005B1095" w:rsidRPr="007826A3" w:rsidRDefault="005B1095" w:rsidP="005B1095">
      <w:pPr>
        <w:pStyle w:val="BodyText"/>
        <w:numPr>
          <w:ilvl w:val="0"/>
          <w:numId w:val="46"/>
        </w:numPr>
      </w:pPr>
      <w:r w:rsidRPr="007826A3">
        <w:rPr>
          <w:u w:val="single"/>
        </w:rPr>
        <w:t>Contact Information</w:t>
      </w:r>
      <w:r w:rsidRPr="007826A3">
        <w:t xml:space="preserve">: </w:t>
      </w:r>
    </w:p>
    <w:p w14:paraId="04BFC0E9" w14:textId="23D30DA7" w:rsidR="005B1095" w:rsidRDefault="005B1095" w:rsidP="005B1095">
      <w:pPr>
        <w:pStyle w:val="BodyText"/>
        <w:numPr>
          <w:ilvl w:val="1"/>
          <w:numId w:val="46"/>
        </w:numPr>
      </w:pPr>
      <w:hyperlink r:id="rId16" w:history="1">
        <w:r w:rsidRPr="004F5787">
          <w:rPr>
            <w:rStyle w:val="Hyperlink"/>
          </w:rPr>
          <w:t>alexdoehring@ku.edu</w:t>
        </w:r>
      </w:hyperlink>
    </w:p>
    <w:p w14:paraId="58A4CD01" w14:textId="15C7F388" w:rsidR="005B1095" w:rsidRDefault="005B1095" w:rsidP="005B1095">
      <w:pPr>
        <w:pStyle w:val="BodyText"/>
        <w:numPr>
          <w:ilvl w:val="1"/>
          <w:numId w:val="46"/>
        </w:numPr>
      </w:pPr>
      <w:r>
        <w:t xml:space="preserve">+1 </w:t>
      </w:r>
      <w:r>
        <w:t>(</w:t>
      </w:r>
      <w:r>
        <w:t>636</w:t>
      </w:r>
      <w:r>
        <w:t xml:space="preserve">) </w:t>
      </w:r>
      <w:r>
        <w:t>578</w:t>
      </w:r>
      <w:r>
        <w:t>-</w:t>
      </w:r>
      <w:r>
        <w:t>6375</w:t>
      </w:r>
    </w:p>
    <w:p w14:paraId="45598963" w14:textId="77777777" w:rsidR="005B1095" w:rsidRPr="007826A3" w:rsidRDefault="005B1095" w:rsidP="005B1095">
      <w:pPr>
        <w:pStyle w:val="BodyText"/>
        <w:numPr>
          <w:ilvl w:val="0"/>
          <w:numId w:val="46"/>
        </w:numPr>
      </w:pPr>
      <w:r w:rsidRPr="007826A3">
        <w:rPr>
          <w:u w:val="single"/>
        </w:rPr>
        <w:t>Related Classes/Courses</w:t>
      </w:r>
      <w:r w:rsidRPr="007826A3">
        <w:t>: EECS 168, EECS 268, EECS 140, EECS 210, EECS 348</w:t>
      </w:r>
    </w:p>
    <w:p w14:paraId="16F875A2" w14:textId="77777777" w:rsidR="005B1095" w:rsidRDefault="005B1095" w:rsidP="005B1095">
      <w:pPr>
        <w:pStyle w:val="BodyText"/>
        <w:numPr>
          <w:ilvl w:val="0"/>
          <w:numId w:val="46"/>
        </w:numPr>
      </w:pPr>
      <w:r w:rsidRPr="007826A3">
        <w:rPr>
          <w:u w:val="single"/>
        </w:rPr>
        <w:t>Website</w:t>
      </w:r>
      <w:r w:rsidRPr="007826A3">
        <w:t xml:space="preserve">: </w:t>
      </w:r>
    </w:p>
    <w:p w14:paraId="18FAD294" w14:textId="77777777" w:rsidR="005B1095" w:rsidRPr="005B1095" w:rsidRDefault="005B1095" w:rsidP="005B1095"/>
    <w:p w14:paraId="06FA7B50" w14:textId="77777777" w:rsidR="00E15F7E" w:rsidRPr="00E15F7E" w:rsidRDefault="00E15F7E" w:rsidP="00E15F7E"/>
    <w:sectPr w:rsidR="00E15F7E" w:rsidRPr="00E15F7E">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9FB74" w14:textId="77777777" w:rsidR="00CA2021" w:rsidRDefault="00CA2021">
      <w:pPr>
        <w:spacing w:line="240" w:lineRule="auto"/>
      </w:pPr>
      <w:r>
        <w:separator/>
      </w:r>
    </w:p>
  </w:endnote>
  <w:endnote w:type="continuationSeparator" w:id="0">
    <w:p w14:paraId="60BFB7E5" w14:textId="77777777" w:rsidR="00CA2021" w:rsidRDefault="00CA20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5000785B"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5C0FE"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99870B"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08ABF9D1" w14:textId="77777777">
      <w:tc>
        <w:tcPr>
          <w:tcW w:w="3162" w:type="dxa"/>
          <w:tcBorders>
            <w:top w:val="nil"/>
            <w:left w:val="nil"/>
            <w:bottom w:val="nil"/>
            <w:right w:val="nil"/>
          </w:tcBorders>
        </w:tcPr>
        <w:p w14:paraId="0E8B50F4" w14:textId="77777777" w:rsidR="00C251DF" w:rsidRDefault="00C251DF">
          <w:pPr>
            <w:ind w:right="360"/>
          </w:pPr>
          <w:r>
            <w:t>Confidential</w:t>
          </w:r>
        </w:p>
      </w:tc>
      <w:tc>
        <w:tcPr>
          <w:tcW w:w="3162" w:type="dxa"/>
          <w:tcBorders>
            <w:top w:val="nil"/>
            <w:left w:val="nil"/>
            <w:bottom w:val="nil"/>
            <w:right w:val="nil"/>
          </w:tcBorders>
        </w:tcPr>
        <w:p w14:paraId="11AD4835" w14:textId="301C320C" w:rsidR="00C251DF" w:rsidRDefault="00C251DF">
          <w:pPr>
            <w:jc w:val="center"/>
          </w:pPr>
          <w:r>
            <w:sym w:font="Symbol" w:char="F0D3"/>
          </w:r>
          <w:r w:rsidR="00F9642E">
            <w:t xml:space="preserve"> </w:t>
          </w:r>
          <w:r w:rsidR="00541787">
            <w:t>C.R.R.A.N.k.S</w:t>
          </w:r>
          <w:r>
            <w:t>,</w:t>
          </w:r>
          <w:r w:rsidR="00F9642E">
            <w:t xml:space="preserve"> </w:t>
          </w:r>
          <w:r>
            <w:fldChar w:fldCharType="begin"/>
          </w:r>
          <w:r>
            <w:instrText xml:space="preserve"> DATE \@ "yyyy" </w:instrText>
          </w:r>
          <w:r>
            <w:fldChar w:fldCharType="separate"/>
          </w:r>
          <w:r w:rsidR="0092047B">
            <w:rPr>
              <w:noProof/>
            </w:rPr>
            <w:t>2023</w:t>
          </w:r>
          <w:r>
            <w:fldChar w:fldCharType="end"/>
          </w:r>
        </w:p>
      </w:tc>
      <w:tc>
        <w:tcPr>
          <w:tcW w:w="3162" w:type="dxa"/>
          <w:tcBorders>
            <w:top w:val="nil"/>
            <w:left w:val="nil"/>
            <w:bottom w:val="nil"/>
            <w:right w:val="nil"/>
          </w:tcBorders>
        </w:tcPr>
        <w:p w14:paraId="3FB7C922"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489B7FF2"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0EF19"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4E2" w14:textId="77777777" w:rsidR="00CA2021" w:rsidRDefault="00CA2021">
      <w:pPr>
        <w:spacing w:line="240" w:lineRule="auto"/>
      </w:pPr>
      <w:r>
        <w:separator/>
      </w:r>
    </w:p>
  </w:footnote>
  <w:footnote w:type="continuationSeparator" w:id="0">
    <w:p w14:paraId="2D0E00AE" w14:textId="77777777" w:rsidR="00CA2021" w:rsidRDefault="00CA20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CE1A4" w14:textId="77777777" w:rsidR="00C251DF" w:rsidRDefault="00C251DF">
    <w:pPr>
      <w:rPr>
        <w:sz w:val="24"/>
      </w:rPr>
    </w:pPr>
  </w:p>
  <w:p w14:paraId="315900D5" w14:textId="77777777" w:rsidR="00C251DF" w:rsidRDefault="00C251DF">
    <w:pPr>
      <w:pBdr>
        <w:top w:val="single" w:sz="6" w:space="1" w:color="auto"/>
      </w:pBdr>
      <w:rPr>
        <w:sz w:val="24"/>
      </w:rPr>
    </w:pPr>
  </w:p>
  <w:p w14:paraId="3E81C452" w14:textId="205167D9" w:rsidR="00C251DF" w:rsidRDefault="00541787">
    <w:pPr>
      <w:pBdr>
        <w:bottom w:val="single" w:sz="6" w:space="1" w:color="auto"/>
      </w:pBdr>
      <w:jc w:val="right"/>
      <w:rPr>
        <w:rFonts w:ascii="Arial" w:hAnsi="Arial"/>
        <w:b/>
        <w:sz w:val="36"/>
      </w:rPr>
    </w:pPr>
    <w:r>
      <w:rPr>
        <w:rFonts w:ascii="Arial" w:hAnsi="Arial"/>
        <w:b/>
        <w:sz w:val="36"/>
      </w:rPr>
      <w:t>C.R.R.A.N.k.S</w:t>
    </w:r>
  </w:p>
  <w:p w14:paraId="13554892" w14:textId="77777777" w:rsidR="00C251DF" w:rsidRDefault="00C251DF">
    <w:pPr>
      <w:pBdr>
        <w:bottom w:val="single" w:sz="6" w:space="1" w:color="auto"/>
      </w:pBdr>
      <w:jc w:val="right"/>
      <w:rPr>
        <w:sz w:val="24"/>
      </w:rPr>
    </w:pPr>
  </w:p>
  <w:p w14:paraId="49CDC728"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745022AE" w14:textId="77777777">
      <w:tc>
        <w:tcPr>
          <w:tcW w:w="6379" w:type="dxa"/>
        </w:tcPr>
        <w:p w14:paraId="03FBF1D1" w14:textId="45F5F81E" w:rsidR="00C251DF" w:rsidRDefault="004432A2">
          <w:fldSimple w:instr=" SUBJECT  \* MERGEFORMAT ">
            <w:r w:rsidR="00BC3003">
              <w:t>ShutterSort</w:t>
            </w:r>
          </w:fldSimple>
        </w:p>
      </w:tc>
      <w:tc>
        <w:tcPr>
          <w:tcW w:w="3179" w:type="dxa"/>
        </w:tcPr>
        <w:p w14:paraId="73789745" w14:textId="14978C2A" w:rsidR="00C251DF" w:rsidRDefault="00C251DF">
          <w:pPr>
            <w:tabs>
              <w:tab w:val="left" w:pos="1135"/>
            </w:tabs>
            <w:spacing w:before="40"/>
            <w:ind w:right="68"/>
          </w:pPr>
          <w:r>
            <w:t xml:space="preserve"> Version:</w:t>
          </w:r>
          <w:r w:rsidR="00F93AEA">
            <w:t xml:space="preserve"> </w:t>
          </w:r>
          <w:r w:rsidR="000C3E89">
            <w:t>0</w:t>
          </w:r>
          <w:r>
            <w:t>.</w:t>
          </w:r>
          <w:r w:rsidR="000C3E89">
            <w:t>1</w:t>
          </w:r>
        </w:p>
      </w:tc>
    </w:tr>
    <w:tr w:rsidR="00C251DF" w14:paraId="2E2B3E89" w14:textId="77777777">
      <w:tc>
        <w:tcPr>
          <w:tcW w:w="6379" w:type="dxa"/>
        </w:tcPr>
        <w:p w14:paraId="414F6DB7" w14:textId="77777777" w:rsidR="00C251DF" w:rsidRDefault="004432A2">
          <w:fldSimple w:instr=" TITLE  \* MERGEFORMAT ">
            <w:r w:rsidR="00CA2021">
              <w:t>Software Development Plan</w:t>
            </w:r>
          </w:fldSimple>
        </w:p>
      </w:tc>
      <w:tc>
        <w:tcPr>
          <w:tcW w:w="3179" w:type="dxa"/>
        </w:tcPr>
        <w:p w14:paraId="1F30CCBD" w14:textId="4A3E118C" w:rsidR="00C251DF" w:rsidRDefault="00C251DF">
          <w:r>
            <w:t xml:space="preserve"> Date: </w:t>
          </w:r>
          <w:r w:rsidR="005F2597">
            <w:t>21</w:t>
          </w:r>
          <w:r>
            <w:t>/</w:t>
          </w:r>
          <w:r w:rsidR="005F2597">
            <w:t>09</w:t>
          </w:r>
          <w:r>
            <w:t>/</w:t>
          </w:r>
          <w:r w:rsidR="005F2597">
            <w:t>23</w:t>
          </w:r>
        </w:p>
      </w:tc>
    </w:tr>
    <w:tr w:rsidR="00C251DF" w14:paraId="5741F5EA" w14:textId="77777777">
      <w:tc>
        <w:tcPr>
          <w:tcW w:w="9558" w:type="dxa"/>
          <w:gridSpan w:val="2"/>
        </w:tcPr>
        <w:p w14:paraId="4C0AD95F" w14:textId="77777777" w:rsidR="00C251DF" w:rsidRDefault="00C251DF">
          <w:r>
            <w:t>&lt;document identifier&gt;</w:t>
          </w:r>
        </w:p>
      </w:tc>
    </w:tr>
  </w:tbl>
  <w:p w14:paraId="1883FB23"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94EA7"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3FF6AD1"/>
    <w:multiLevelType w:val="multilevel"/>
    <w:tmpl w:val="2160C07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7"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E5F666F"/>
    <w:multiLevelType w:val="hybridMultilevel"/>
    <w:tmpl w:val="E8940D84"/>
    <w:lvl w:ilvl="0" w:tplc="B0C297B8">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AEF6F83"/>
    <w:multiLevelType w:val="hybridMultilevel"/>
    <w:tmpl w:val="3850C41E"/>
    <w:lvl w:ilvl="0" w:tplc="F042C85E">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3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66390498">
    <w:abstractNumId w:val="0"/>
  </w:num>
  <w:num w:numId="2" w16cid:durableId="115730170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801267772">
    <w:abstractNumId w:val="39"/>
  </w:num>
  <w:num w:numId="4" w16cid:durableId="97137475">
    <w:abstractNumId w:val="7"/>
  </w:num>
  <w:num w:numId="5" w16cid:durableId="1172068054">
    <w:abstractNumId w:val="12"/>
  </w:num>
  <w:num w:numId="6" w16cid:durableId="664168830">
    <w:abstractNumId w:val="32"/>
  </w:num>
  <w:num w:numId="7" w16cid:durableId="1600527160">
    <w:abstractNumId w:val="38"/>
  </w:num>
  <w:num w:numId="8" w16cid:durableId="1736119694">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572130034">
    <w:abstractNumId w:val="35"/>
  </w:num>
  <w:num w:numId="10" w16cid:durableId="744180416">
    <w:abstractNumId w:val="33"/>
  </w:num>
  <w:num w:numId="11" w16cid:durableId="2101023601">
    <w:abstractNumId w:val="5"/>
  </w:num>
  <w:num w:numId="12" w16cid:durableId="92633470">
    <w:abstractNumId w:val="22"/>
  </w:num>
  <w:num w:numId="13" w16cid:durableId="1007363755">
    <w:abstractNumId w:val="44"/>
  </w:num>
  <w:num w:numId="14" w16cid:durableId="668294833">
    <w:abstractNumId w:val="31"/>
  </w:num>
  <w:num w:numId="15" w16cid:durableId="88427400">
    <w:abstractNumId w:val="30"/>
  </w:num>
  <w:num w:numId="16" w16cid:durableId="1388453548">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949581260">
    <w:abstractNumId w:val="2"/>
  </w:num>
  <w:num w:numId="18" w16cid:durableId="952176308">
    <w:abstractNumId w:val="42"/>
  </w:num>
  <w:num w:numId="19" w16cid:durableId="828326847">
    <w:abstractNumId w:val="8"/>
  </w:num>
  <w:num w:numId="20" w16cid:durableId="1125318666">
    <w:abstractNumId w:val="23"/>
  </w:num>
  <w:num w:numId="21" w16cid:durableId="931553526">
    <w:abstractNumId w:val="21"/>
  </w:num>
  <w:num w:numId="22" w16cid:durableId="397441660">
    <w:abstractNumId w:val="41"/>
  </w:num>
  <w:num w:numId="23" w16cid:durableId="1016348737">
    <w:abstractNumId w:val="20"/>
  </w:num>
  <w:num w:numId="24" w16cid:durableId="1078550328">
    <w:abstractNumId w:val="14"/>
  </w:num>
  <w:num w:numId="25" w16cid:durableId="898174031">
    <w:abstractNumId w:val="40"/>
  </w:num>
  <w:num w:numId="26" w16cid:durableId="1423801025">
    <w:abstractNumId w:val="27"/>
  </w:num>
  <w:num w:numId="27" w16cid:durableId="434135825">
    <w:abstractNumId w:val="17"/>
  </w:num>
  <w:num w:numId="28" w16cid:durableId="1077558892">
    <w:abstractNumId w:val="25"/>
  </w:num>
  <w:num w:numId="29" w16cid:durableId="107822277">
    <w:abstractNumId w:val="19"/>
  </w:num>
  <w:num w:numId="30" w16cid:durableId="213784347">
    <w:abstractNumId w:val="37"/>
  </w:num>
  <w:num w:numId="31" w16cid:durableId="608005361">
    <w:abstractNumId w:val="13"/>
  </w:num>
  <w:num w:numId="32" w16cid:durableId="674573726">
    <w:abstractNumId w:val="11"/>
  </w:num>
  <w:num w:numId="33" w16cid:durableId="867110689">
    <w:abstractNumId w:val="9"/>
  </w:num>
  <w:num w:numId="34" w16cid:durableId="627778950">
    <w:abstractNumId w:val="34"/>
  </w:num>
  <w:num w:numId="35" w16cid:durableId="1315993139">
    <w:abstractNumId w:val="18"/>
  </w:num>
  <w:num w:numId="36" w16cid:durableId="1234003175">
    <w:abstractNumId w:val="26"/>
  </w:num>
  <w:num w:numId="37" w16cid:durableId="1089892560">
    <w:abstractNumId w:val="6"/>
  </w:num>
  <w:num w:numId="38" w16cid:durableId="938373038">
    <w:abstractNumId w:val="29"/>
  </w:num>
  <w:num w:numId="39" w16cid:durableId="985164647">
    <w:abstractNumId w:val="16"/>
  </w:num>
  <w:num w:numId="40" w16cid:durableId="340085571">
    <w:abstractNumId w:val="3"/>
  </w:num>
  <w:num w:numId="41" w16cid:durableId="538395895">
    <w:abstractNumId w:val="36"/>
  </w:num>
  <w:num w:numId="42" w16cid:durableId="72507093">
    <w:abstractNumId w:val="45"/>
  </w:num>
  <w:num w:numId="43" w16cid:durableId="1482650712">
    <w:abstractNumId w:val="24"/>
  </w:num>
  <w:num w:numId="44" w16cid:durableId="913128408">
    <w:abstractNumId w:val="43"/>
  </w:num>
  <w:num w:numId="45" w16cid:durableId="95181376">
    <w:abstractNumId w:val="10"/>
  </w:num>
  <w:num w:numId="46" w16cid:durableId="1671828876">
    <w:abstractNumId w:val="15"/>
  </w:num>
  <w:num w:numId="47" w16cid:durableId="1105733707">
    <w:abstractNumId w:val="4"/>
  </w:num>
  <w:num w:numId="48" w16cid:durableId="203136856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2021"/>
    <w:rsid w:val="000109DE"/>
    <w:rsid w:val="00025AB5"/>
    <w:rsid w:val="00037AE9"/>
    <w:rsid w:val="000607D4"/>
    <w:rsid w:val="00062EFD"/>
    <w:rsid w:val="000640E1"/>
    <w:rsid w:val="0008733F"/>
    <w:rsid w:val="00090822"/>
    <w:rsid w:val="00097719"/>
    <w:rsid w:val="000A50C1"/>
    <w:rsid w:val="000B7E51"/>
    <w:rsid w:val="000C32DE"/>
    <w:rsid w:val="000C3E89"/>
    <w:rsid w:val="000F12BD"/>
    <w:rsid w:val="000F4C90"/>
    <w:rsid w:val="000F6A7B"/>
    <w:rsid w:val="001045DE"/>
    <w:rsid w:val="001122E4"/>
    <w:rsid w:val="001210B8"/>
    <w:rsid w:val="00157325"/>
    <w:rsid w:val="00164178"/>
    <w:rsid w:val="00167B49"/>
    <w:rsid w:val="00173EAE"/>
    <w:rsid w:val="001765FA"/>
    <w:rsid w:val="00195F03"/>
    <w:rsid w:val="00196058"/>
    <w:rsid w:val="001B7313"/>
    <w:rsid w:val="001B7E97"/>
    <w:rsid w:val="001D4DF4"/>
    <w:rsid w:val="001F792C"/>
    <w:rsid w:val="00204FC6"/>
    <w:rsid w:val="002144BA"/>
    <w:rsid w:val="00214FD2"/>
    <w:rsid w:val="00217C62"/>
    <w:rsid w:val="0023465C"/>
    <w:rsid w:val="0025355D"/>
    <w:rsid w:val="00256ABE"/>
    <w:rsid w:val="00281FAD"/>
    <w:rsid w:val="002838F7"/>
    <w:rsid w:val="002938F1"/>
    <w:rsid w:val="002A3AD1"/>
    <w:rsid w:val="002A4709"/>
    <w:rsid w:val="002A641A"/>
    <w:rsid w:val="002B6C64"/>
    <w:rsid w:val="002D265A"/>
    <w:rsid w:val="002D76EB"/>
    <w:rsid w:val="002E4E0E"/>
    <w:rsid w:val="00305A88"/>
    <w:rsid w:val="00314E66"/>
    <w:rsid w:val="00325A8F"/>
    <w:rsid w:val="003334BC"/>
    <w:rsid w:val="003341EC"/>
    <w:rsid w:val="00335FA8"/>
    <w:rsid w:val="00347D99"/>
    <w:rsid w:val="00350EC8"/>
    <w:rsid w:val="003625AE"/>
    <w:rsid w:val="00381CAF"/>
    <w:rsid w:val="003C1C1D"/>
    <w:rsid w:val="003E0671"/>
    <w:rsid w:val="003E343E"/>
    <w:rsid w:val="003F2513"/>
    <w:rsid w:val="0040334C"/>
    <w:rsid w:val="00411459"/>
    <w:rsid w:val="004135E6"/>
    <w:rsid w:val="004179A2"/>
    <w:rsid w:val="00420A06"/>
    <w:rsid w:val="00436541"/>
    <w:rsid w:val="004432A2"/>
    <w:rsid w:val="00443638"/>
    <w:rsid w:val="00444D93"/>
    <w:rsid w:val="004500ED"/>
    <w:rsid w:val="00454B6E"/>
    <w:rsid w:val="00460DF4"/>
    <w:rsid w:val="004774FC"/>
    <w:rsid w:val="004A63A2"/>
    <w:rsid w:val="004C4FA9"/>
    <w:rsid w:val="004C52AB"/>
    <w:rsid w:val="004D3830"/>
    <w:rsid w:val="004D49C3"/>
    <w:rsid w:val="004E00B8"/>
    <w:rsid w:val="004E0560"/>
    <w:rsid w:val="005126B4"/>
    <w:rsid w:val="00515E1D"/>
    <w:rsid w:val="00516A92"/>
    <w:rsid w:val="0052780D"/>
    <w:rsid w:val="005340F9"/>
    <w:rsid w:val="00535BF2"/>
    <w:rsid w:val="00541787"/>
    <w:rsid w:val="005427C6"/>
    <w:rsid w:val="00546B7C"/>
    <w:rsid w:val="00553B45"/>
    <w:rsid w:val="00583FC2"/>
    <w:rsid w:val="005857A0"/>
    <w:rsid w:val="0059404D"/>
    <w:rsid w:val="005950B4"/>
    <w:rsid w:val="005B1095"/>
    <w:rsid w:val="005B458B"/>
    <w:rsid w:val="005D1D0F"/>
    <w:rsid w:val="005F2597"/>
    <w:rsid w:val="0060576C"/>
    <w:rsid w:val="0060718A"/>
    <w:rsid w:val="00617CEB"/>
    <w:rsid w:val="006327C2"/>
    <w:rsid w:val="0063700D"/>
    <w:rsid w:val="00657058"/>
    <w:rsid w:val="006658CB"/>
    <w:rsid w:val="00682DEF"/>
    <w:rsid w:val="00687697"/>
    <w:rsid w:val="00697D8D"/>
    <w:rsid w:val="006D2904"/>
    <w:rsid w:val="006D39DB"/>
    <w:rsid w:val="006D5E5E"/>
    <w:rsid w:val="006E3642"/>
    <w:rsid w:val="006E6860"/>
    <w:rsid w:val="006E7106"/>
    <w:rsid w:val="00713C5C"/>
    <w:rsid w:val="00736117"/>
    <w:rsid w:val="00754091"/>
    <w:rsid w:val="00755586"/>
    <w:rsid w:val="007616D2"/>
    <w:rsid w:val="0076223F"/>
    <w:rsid w:val="007725D3"/>
    <w:rsid w:val="007826A3"/>
    <w:rsid w:val="00790333"/>
    <w:rsid w:val="007A4AE8"/>
    <w:rsid w:val="007B3720"/>
    <w:rsid w:val="007C0682"/>
    <w:rsid w:val="007D2A85"/>
    <w:rsid w:val="007D535D"/>
    <w:rsid w:val="007E7A81"/>
    <w:rsid w:val="007F62CC"/>
    <w:rsid w:val="0081519B"/>
    <w:rsid w:val="00817F70"/>
    <w:rsid w:val="008345DD"/>
    <w:rsid w:val="008515D7"/>
    <w:rsid w:val="008562EE"/>
    <w:rsid w:val="00864266"/>
    <w:rsid w:val="00877635"/>
    <w:rsid w:val="00882FD4"/>
    <w:rsid w:val="00886E88"/>
    <w:rsid w:val="008A6710"/>
    <w:rsid w:val="008B35A5"/>
    <w:rsid w:val="008B5BE3"/>
    <w:rsid w:val="008D29F8"/>
    <w:rsid w:val="008E39F9"/>
    <w:rsid w:val="008E64B7"/>
    <w:rsid w:val="008F35BC"/>
    <w:rsid w:val="008F69F9"/>
    <w:rsid w:val="00901164"/>
    <w:rsid w:val="00902EB2"/>
    <w:rsid w:val="00910665"/>
    <w:rsid w:val="0091624F"/>
    <w:rsid w:val="0092047B"/>
    <w:rsid w:val="0092467C"/>
    <w:rsid w:val="00934F67"/>
    <w:rsid w:val="00964DC7"/>
    <w:rsid w:val="009654AF"/>
    <w:rsid w:val="0097033F"/>
    <w:rsid w:val="00973696"/>
    <w:rsid w:val="0097435E"/>
    <w:rsid w:val="00996798"/>
    <w:rsid w:val="0099703C"/>
    <w:rsid w:val="009B5F0B"/>
    <w:rsid w:val="009B61D5"/>
    <w:rsid w:val="009B6861"/>
    <w:rsid w:val="009B7E9C"/>
    <w:rsid w:val="009C0619"/>
    <w:rsid w:val="009C429A"/>
    <w:rsid w:val="009C653D"/>
    <w:rsid w:val="009E0DF1"/>
    <w:rsid w:val="00A17523"/>
    <w:rsid w:val="00A20937"/>
    <w:rsid w:val="00A3572D"/>
    <w:rsid w:val="00A41B05"/>
    <w:rsid w:val="00A41C44"/>
    <w:rsid w:val="00A45A64"/>
    <w:rsid w:val="00A51120"/>
    <w:rsid w:val="00A61F96"/>
    <w:rsid w:val="00A714E9"/>
    <w:rsid w:val="00A903F0"/>
    <w:rsid w:val="00AB2E4A"/>
    <w:rsid w:val="00AD630C"/>
    <w:rsid w:val="00B273EB"/>
    <w:rsid w:val="00B3190A"/>
    <w:rsid w:val="00B32025"/>
    <w:rsid w:val="00B40756"/>
    <w:rsid w:val="00B41898"/>
    <w:rsid w:val="00B53810"/>
    <w:rsid w:val="00B57E25"/>
    <w:rsid w:val="00B661DB"/>
    <w:rsid w:val="00B827C6"/>
    <w:rsid w:val="00B827EF"/>
    <w:rsid w:val="00B83E5E"/>
    <w:rsid w:val="00B91913"/>
    <w:rsid w:val="00B93FB7"/>
    <w:rsid w:val="00BA491A"/>
    <w:rsid w:val="00BC2FC1"/>
    <w:rsid w:val="00BC3003"/>
    <w:rsid w:val="00BD271C"/>
    <w:rsid w:val="00BD3518"/>
    <w:rsid w:val="00BD5D4F"/>
    <w:rsid w:val="00BD6760"/>
    <w:rsid w:val="00BF206E"/>
    <w:rsid w:val="00BF3E15"/>
    <w:rsid w:val="00BF53FC"/>
    <w:rsid w:val="00C0462A"/>
    <w:rsid w:val="00C11C60"/>
    <w:rsid w:val="00C17A38"/>
    <w:rsid w:val="00C24BA3"/>
    <w:rsid w:val="00C251DF"/>
    <w:rsid w:val="00C26778"/>
    <w:rsid w:val="00C26A41"/>
    <w:rsid w:val="00C30407"/>
    <w:rsid w:val="00C32427"/>
    <w:rsid w:val="00C33622"/>
    <w:rsid w:val="00C64200"/>
    <w:rsid w:val="00C64393"/>
    <w:rsid w:val="00C8193C"/>
    <w:rsid w:val="00C9103F"/>
    <w:rsid w:val="00CA00A5"/>
    <w:rsid w:val="00CA2021"/>
    <w:rsid w:val="00CB3B84"/>
    <w:rsid w:val="00CC67D2"/>
    <w:rsid w:val="00CD27F9"/>
    <w:rsid w:val="00CD5D59"/>
    <w:rsid w:val="00CE1BCE"/>
    <w:rsid w:val="00CF7F12"/>
    <w:rsid w:val="00D00708"/>
    <w:rsid w:val="00D06EB2"/>
    <w:rsid w:val="00D079B3"/>
    <w:rsid w:val="00D20DE8"/>
    <w:rsid w:val="00D24456"/>
    <w:rsid w:val="00D36D34"/>
    <w:rsid w:val="00D404E2"/>
    <w:rsid w:val="00D45A26"/>
    <w:rsid w:val="00D7572C"/>
    <w:rsid w:val="00D828F7"/>
    <w:rsid w:val="00D858CF"/>
    <w:rsid w:val="00D96A57"/>
    <w:rsid w:val="00D9739D"/>
    <w:rsid w:val="00DB65D4"/>
    <w:rsid w:val="00DD1DB6"/>
    <w:rsid w:val="00DD6820"/>
    <w:rsid w:val="00DE3CC5"/>
    <w:rsid w:val="00DE6468"/>
    <w:rsid w:val="00E153DB"/>
    <w:rsid w:val="00E15E53"/>
    <w:rsid w:val="00E15F7E"/>
    <w:rsid w:val="00E175F7"/>
    <w:rsid w:val="00E43991"/>
    <w:rsid w:val="00E54896"/>
    <w:rsid w:val="00E5548C"/>
    <w:rsid w:val="00E747FD"/>
    <w:rsid w:val="00E74940"/>
    <w:rsid w:val="00E83F9F"/>
    <w:rsid w:val="00E918C5"/>
    <w:rsid w:val="00E94C1F"/>
    <w:rsid w:val="00EB4527"/>
    <w:rsid w:val="00EC4825"/>
    <w:rsid w:val="00EC5052"/>
    <w:rsid w:val="00EC5A02"/>
    <w:rsid w:val="00EE2E81"/>
    <w:rsid w:val="00EF6231"/>
    <w:rsid w:val="00F04AE5"/>
    <w:rsid w:val="00F4400B"/>
    <w:rsid w:val="00F70F1E"/>
    <w:rsid w:val="00F74D48"/>
    <w:rsid w:val="00F93AEA"/>
    <w:rsid w:val="00F9642E"/>
    <w:rsid w:val="00FC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EEC5C26"/>
  <w15:chartTrackingRefBased/>
  <w15:docId w15:val="{9964EAC8-1C56-4F1B-9043-021DD12B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uiPriority w:val="22"/>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314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10890">
      <w:bodyDiv w:val="1"/>
      <w:marLeft w:val="0"/>
      <w:marRight w:val="0"/>
      <w:marTop w:val="0"/>
      <w:marBottom w:val="0"/>
      <w:divBdr>
        <w:top w:val="none" w:sz="0" w:space="0" w:color="auto"/>
        <w:left w:val="none" w:sz="0" w:space="0" w:color="auto"/>
        <w:bottom w:val="none" w:sz="0" w:space="0" w:color="auto"/>
        <w:right w:val="none" w:sz="0" w:space="0" w:color="auto"/>
      </w:divBdr>
    </w:div>
    <w:div w:id="182942096">
      <w:bodyDiv w:val="1"/>
      <w:marLeft w:val="0"/>
      <w:marRight w:val="0"/>
      <w:marTop w:val="0"/>
      <w:marBottom w:val="0"/>
      <w:divBdr>
        <w:top w:val="none" w:sz="0" w:space="0" w:color="auto"/>
        <w:left w:val="none" w:sz="0" w:space="0" w:color="auto"/>
        <w:bottom w:val="none" w:sz="0" w:space="0" w:color="auto"/>
        <w:right w:val="none" w:sz="0" w:space="0" w:color="auto"/>
      </w:divBdr>
    </w:div>
    <w:div w:id="225920154">
      <w:bodyDiv w:val="1"/>
      <w:marLeft w:val="0"/>
      <w:marRight w:val="0"/>
      <w:marTop w:val="0"/>
      <w:marBottom w:val="0"/>
      <w:divBdr>
        <w:top w:val="none" w:sz="0" w:space="0" w:color="auto"/>
        <w:left w:val="none" w:sz="0" w:space="0" w:color="auto"/>
        <w:bottom w:val="none" w:sz="0" w:space="0" w:color="auto"/>
        <w:right w:val="none" w:sz="0" w:space="0" w:color="auto"/>
      </w:divBdr>
    </w:div>
    <w:div w:id="824588139">
      <w:bodyDiv w:val="1"/>
      <w:marLeft w:val="0"/>
      <w:marRight w:val="0"/>
      <w:marTop w:val="0"/>
      <w:marBottom w:val="0"/>
      <w:divBdr>
        <w:top w:val="none" w:sz="0" w:space="0" w:color="auto"/>
        <w:left w:val="none" w:sz="0" w:space="0" w:color="auto"/>
        <w:bottom w:val="none" w:sz="0" w:space="0" w:color="auto"/>
        <w:right w:val="none" w:sz="0" w:space="0" w:color="auto"/>
      </w:divBdr>
    </w:div>
    <w:div w:id="900555603">
      <w:bodyDiv w:val="1"/>
      <w:marLeft w:val="0"/>
      <w:marRight w:val="0"/>
      <w:marTop w:val="0"/>
      <w:marBottom w:val="0"/>
      <w:divBdr>
        <w:top w:val="none" w:sz="0" w:space="0" w:color="auto"/>
        <w:left w:val="none" w:sz="0" w:space="0" w:color="auto"/>
        <w:bottom w:val="none" w:sz="0" w:space="0" w:color="auto"/>
        <w:right w:val="none" w:sz="0" w:space="0" w:color="auto"/>
      </w:divBdr>
    </w:div>
    <w:div w:id="1076560781">
      <w:bodyDiv w:val="1"/>
      <w:marLeft w:val="0"/>
      <w:marRight w:val="0"/>
      <w:marTop w:val="0"/>
      <w:marBottom w:val="0"/>
      <w:divBdr>
        <w:top w:val="none" w:sz="0" w:space="0" w:color="auto"/>
        <w:left w:val="none" w:sz="0" w:space="0" w:color="auto"/>
        <w:bottom w:val="none" w:sz="0" w:space="0" w:color="auto"/>
        <w:right w:val="none" w:sz="0" w:space="0" w:color="auto"/>
      </w:divBdr>
    </w:div>
    <w:div w:id="1244417086">
      <w:bodyDiv w:val="1"/>
      <w:marLeft w:val="0"/>
      <w:marRight w:val="0"/>
      <w:marTop w:val="0"/>
      <w:marBottom w:val="0"/>
      <w:divBdr>
        <w:top w:val="none" w:sz="0" w:space="0" w:color="auto"/>
        <w:left w:val="none" w:sz="0" w:space="0" w:color="auto"/>
        <w:bottom w:val="none" w:sz="0" w:space="0" w:color="auto"/>
        <w:right w:val="none" w:sz="0" w:space="0" w:color="auto"/>
      </w:divBdr>
    </w:div>
    <w:div w:id="1333727634">
      <w:bodyDiv w:val="1"/>
      <w:marLeft w:val="0"/>
      <w:marRight w:val="0"/>
      <w:marTop w:val="0"/>
      <w:marBottom w:val="0"/>
      <w:divBdr>
        <w:top w:val="none" w:sz="0" w:space="0" w:color="auto"/>
        <w:left w:val="none" w:sz="0" w:space="0" w:color="auto"/>
        <w:bottom w:val="none" w:sz="0" w:space="0" w:color="auto"/>
        <w:right w:val="none" w:sz="0" w:space="0" w:color="auto"/>
      </w:divBdr>
    </w:div>
    <w:div w:id="1355691515">
      <w:bodyDiv w:val="1"/>
      <w:marLeft w:val="0"/>
      <w:marRight w:val="0"/>
      <w:marTop w:val="0"/>
      <w:marBottom w:val="0"/>
      <w:divBdr>
        <w:top w:val="none" w:sz="0" w:space="0" w:color="auto"/>
        <w:left w:val="none" w:sz="0" w:space="0" w:color="auto"/>
        <w:bottom w:val="none" w:sz="0" w:space="0" w:color="auto"/>
        <w:right w:val="none" w:sz="0" w:space="0" w:color="auto"/>
      </w:divBdr>
    </w:div>
    <w:div w:id="1826700173">
      <w:bodyDiv w:val="1"/>
      <w:marLeft w:val="0"/>
      <w:marRight w:val="0"/>
      <w:marTop w:val="0"/>
      <w:marBottom w:val="0"/>
      <w:divBdr>
        <w:top w:val="none" w:sz="0" w:space="0" w:color="auto"/>
        <w:left w:val="none" w:sz="0" w:space="0" w:color="auto"/>
        <w:bottom w:val="none" w:sz="0" w:space="0" w:color="auto"/>
        <w:right w:val="none" w:sz="0" w:space="0" w:color="auto"/>
      </w:divBdr>
    </w:div>
    <w:div w:id="193582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rylandcedwards@gmail.co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mailto:samjaven33@gmail.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mailto:alexdoehring@ku.edu"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tlessmedicine.com" TargetMode="External"/><Relationship Id="rId5" Type="http://schemas.openxmlformats.org/officeDocument/2006/relationships/footnotes" Target="footnotes.xml"/><Relationship Id="rId15" Type="http://schemas.openxmlformats.org/officeDocument/2006/relationships/hyperlink" Target="mailto:colin.treanor@ku.edu" TargetMode="External"/><Relationship Id="rId10" Type="http://schemas.openxmlformats.org/officeDocument/2006/relationships/hyperlink" Target="mailto:rileymeyerkorth@gmail.com"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when2meet.com/?21207301-fWDO2" TargetMode="External"/><Relationship Id="rId14" Type="http://schemas.openxmlformats.org/officeDocument/2006/relationships/hyperlink" Target="mailto:nmholmes@ku.edu"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ley\Downloads\01-Project-Plan(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01-Project-Plan(1)</Template>
  <TotalTime>376</TotalTime>
  <Pages>11</Pages>
  <Words>2632</Words>
  <Characters>15008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17605</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ShutterSort</dc:subject>
  <dc:creator>Riley Meyerkorth</dc:creator>
  <cp:keywords/>
  <dc:description/>
  <cp:lastModifiedBy>Riley Meyerkorth</cp:lastModifiedBy>
  <cp:revision>266</cp:revision>
  <cp:lastPrinted>1900-01-01T06:00:00Z</cp:lastPrinted>
  <dcterms:created xsi:type="dcterms:W3CDTF">2023-09-12T19:05:00Z</dcterms:created>
  <dcterms:modified xsi:type="dcterms:W3CDTF">2023-09-24T00:45:00Z</dcterms:modified>
</cp:coreProperties>
</file>