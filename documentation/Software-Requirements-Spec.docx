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21A1C324" w:rsidR="00464E62" w:rsidRPr="00F17758" w:rsidRDefault="00015B33">
      <w:pPr>
        <w:pStyle w:val="Title"/>
        <w:jc w:val="right"/>
      </w:pPr>
      <w:r>
        <w:t>ShutterSort</w:t>
      </w:r>
    </w:p>
    <w:p w14:paraId="4B0FA4A4" w14:textId="77777777" w:rsidR="00464E62" w:rsidRPr="00F17758" w:rsidRDefault="00580CD9">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658CBFE3" w:rsidR="00464E62" w:rsidRPr="00F17758" w:rsidRDefault="00464E62">
      <w:pPr>
        <w:pStyle w:val="Title"/>
        <w:jc w:val="right"/>
        <w:rPr>
          <w:sz w:val="28"/>
        </w:rPr>
      </w:pPr>
      <w:r w:rsidRPr="00F17758">
        <w:rPr>
          <w:sz w:val="28"/>
        </w:rPr>
        <w:t xml:space="preserve">Version </w:t>
      </w:r>
      <w:r w:rsidR="002F2734">
        <w:rPr>
          <w:sz w:val="28"/>
        </w:rPr>
        <w:t>0.1</w:t>
      </w:r>
    </w:p>
    <w:p w14:paraId="3E645F69" w14:textId="77777777" w:rsidR="00464E62" w:rsidRPr="00F17758" w:rsidRDefault="00464E62">
      <w:pPr>
        <w:pStyle w:val="Title"/>
        <w:rPr>
          <w:sz w:val="28"/>
        </w:rPr>
      </w:pPr>
    </w:p>
    <w:p w14:paraId="5994C85B" w14:textId="77777777" w:rsidR="00464E62" w:rsidRPr="00F17758" w:rsidRDefault="00464E62" w:rsidP="00945FEB">
      <w:pPr>
        <w:pStyle w:val="BodyText"/>
        <w:ind w:left="0"/>
      </w:pPr>
    </w:p>
    <w:p w14:paraId="3BD72D5D" w14:textId="77777777" w:rsidR="00464E62" w:rsidRPr="00F17758" w:rsidRDefault="00464E62">
      <w:pPr>
        <w:pStyle w:val="BodyText"/>
        <w:sectPr w:rsidR="00464E62" w:rsidRPr="00F17758">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25A080EC" w:rsidR="00464E62" w:rsidRPr="00F17758" w:rsidRDefault="00A34AD9">
            <w:pPr>
              <w:pStyle w:val="Tabletext"/>
            </w:pPr>
            <w:r>
              <w:t>11/10/2023</w:t>
            </w:r>
          </w:p>
        </w:tc>
        <w:tc>
          <w:tcPr>
            <w:tcW w:w="1152" w:type="dxa"/>
          </w:tcPr>
          <w:p w14:paraId="0672783B" w14:textId="298A21E4" w:rsidR="00464E62" w:rsidRPr="00F17758" w:rsidRDefault="002F2734">
            <w:pPr>
              <w:pStyle w:val="Tabletext"/>
            </w:pPr>
            <w:r>
              <w:t>0.1</w:t>
            </w:r>
          </w:p>
        </w:tc>
        <w:tc>
          <w:tcPr>
            <w:tcW w:w="3744" w:type="dxa"/>
          </w:tcPr>
          <w:p w14:paraId="707B2AB3" w14:textId="6D2D2351" w:rsidR="00464E62" w:rsidRPr="00F17758" w:rsidRDefault="00A34AD9">
            <w:pPr>
              <w:pStyle w:val="Tabletext"/>
            </w:pPr>
            <w:r>
              <w:t>The first iteration of the document</w:t>
            </w:r>
            <w:r w:rsidR="00C47B7E">
              <w:t>.</w:t>
            </w:r>
          </w:p>
        </w:tc>
        <w:tc>
          <w:tcPr>
            <w:tcW w:w="2304" w:type="dxa"/>
          </w:tcPr>
          <w:p w14:paraId="402208DE" w14:textId="74BF0113" w:rsidR="00464E62" w:rsidRPr="00F17758" w:rsidRDefault="002F2734">
            <w:pPr>
              <w:pStyle w:val="Tabletext"/>
            </w:pPr>
            <w:r>
              <w:t>Riley Meyerkorth</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42922F54" w14:textId="77777777" w:rsidR="00464E62" w:rsidRDefault="00464E62">
      <w:pPr>
        <w:pStyle w:val="Heading2"/>
      </w:pPr>
      <w:bookmarkStart w:id="1" w:name="_Toc5537888"/>
      <w:r w:rsidRPr="00F17758">
        <w:t>Purpose</w:t>
      </w:r>
      <w:bookmarkEnd w:id="1"/>
    </w:p>
    <w:p w14:paraId="0C6A1E95" w14:textId="40381F75" w:rsidR="00107C95" w:rsidRPr="00107C95" w:rsidRDefault="003D7294" w:rsidP="00D2783C">
      <w:pPr>
        <w:ind w:left="720"/>
      </w:pPr>
      <w:r w:rsidRPr="003D7294">
        <w:t xml:space="preserve">The purpose of </w:t>
      </w:r>
      <w:r>
        <w:t xml:space="preserve">the </w:t>
      </w:r>
      <w:r w:rsidRPr="003D7294">
        <w:t xml:space="preserve">Software Requirements Specification </w:t>
      </w:r>
      <w:r>
        <w:t xml:space="preserve">document </w:t>
      </w:r>
      <w:r w:rsidRPr="003D7294">
        <w:t xml:space="preserve">is to provide a clear, complete, and concise description of the functionalities, behaviors, and constraints of the ShutterSort application. The SRS encompasses both the external behaviors exhibited by the application, such as interactions with users and interfaces, and internal functionalities, like metadata analysis and photo categorization. Beyond functional requirements, this document will also outline the non-functional requirements, design constraints, and other critical factors necessary to ensure the software meets its intended objectives and caters to its target audience effectively. </w:t>
      </w:r>
      <w:r w:rsidR="00CF5579">
        <w:t>The</w:t>
      </w:r>
      <w:r w:rsidRPr="003D7294">
        <w:t xml:space="preserve"> SRS seeks to guide the development team and stakeholders in the creation and evaluation of the ShutterSort application</w:t>
      </w:r>
      <w:r w:rsidR="00EB127D">
        <w:t>.</w:t>
      </w:r>
      <w:r w:rsidR="00AC4CA2">
        <w:t xml:space="preserve"> As with any piece of documentation, the SRS may be appended to or modified over the course of</w:t>
      </w:r>
      <w:r w:rsidR="003B52C7">
        <w:t xml:space="preserve"> ShutterSort’s development</w:t>
      </w:r>
      <w:r w:rsidR="00140F23">
        <w:t>.</w:t>
      </w:r>
      <w:r w:rsidR="00AC4CA2">
        <w:t xml:space="preserve"> </w:t>
      </w:r>
    </w:p>
    <w:p w14:paraId="0B1A5FEA" w14:textId="23B66EA1" w:rsidR="00CF5579" w:rsidRDefault="00464E62" w:rsidP="00CF5579">
      <w:pPr>
        <w:pStyle w:val="Heading2"/>
      </w:pPr>
      <w:bookmarkStart w:id="2" w:name="_Toc5537889"/>
      <w:r w:rsidRPr="00F17758">
        <w:t>Scope</w:t>
      </w:r>
      <w:bookmarkEnd w:id="2"/>
    </w:p>
    <w:p w14:paraId="004EB821" w14:textId="69774B2A" w:rsidR="00C174C7" w:rsidRDefault="00C174C7" w:rsidP="00C174C7">
      <w:pPr>
        <w:ind w:left="720"/>
      </w:pPr>
      <w:r>
        <w:t>The scope of this Software Requirements Specification (SRS) applies to the ShutterSort application, a state-of-the-art software solution designed to automate the sorting and categorization of photographs for professional and amateur photographers alike. ShutterSort leverages intricate algorithms to analyze photograph metadata, pixel data, and other pertinent information, facilitating the categorization of large volumes of photographs with accuracy and efficiency</w:t>
      </w:r>
      <w:r w:rsidR="00E15718">
        <w:t>, through both algorithms and machine learning</w:t>
      </w:r>
      <w:r>
        <w:t>.</w:t>
      </w:r>
    </w:p>
    <w:p w14:paraId="66FA6F4D" w14:textId="77777777" w:rsidR="00C174C7" w:rsidRDefault="00C174C7" w:rsidP="00C174C7">
      <w:pPr>
        <w:ind w:left="720"/>
      </w:pPr>
    </w:p>
    <w:p w14:paraId="308CC859" w14:textId="77777777" w:rsidR="00C174C7" w:rsidRDefault="00C174C7" w:rsidP="00C174C7">
      <w:pPr>
        <w:ind w:left="720"/>
      </w:pPr>
      <w:r>
        <w:t>This SRS is associated with the use-case model that outlines the various interactions between users and the ShutterSort system, capturing the gamut of functionalities and behaviors the software exhibits. The document encompasses requirements for all major features of the software, including photograph uploading, metadata extraction and analysis, automatic sorting based on user-defined criteria, and user interface interactions.</w:t>
      </w:r>
    </w:p>
    <w:p w14:paraId="23EECB5C" w14:textId="77777777" w:rsidR="00C174C7" w:rsidRDefault="00C174C7" w:rsidP="00C174C7">
      <w:pPr>
        <w:ind w:left="720"/>
      </w:pPr>
    </w:p>
    <w:p w14:paraId="26830241" w14:textId="35A1A70A" w:rsidR="00C174C7" w:rsidRPr="00C174C7" w:rsidRDefault="00C174C7" w:rsidP="00C174C7">
      <w:pPr>
        <w:ind w:left="720"/>
      </w:pPr>
      <w:r>
        <w:t>Beyond the core functionalities of ShutterSort, this SRS also influences and informs tools, documentation, and supplementary applications developed in tandem with ShutterSort. This ensures that all associated components align with the primary objectives and specifications of the main application, guaranteeing cohesion and synergy across the entire ShutterSort ecosystem.</w:t>
      </w:r>
    </w:p>
    <w:p w14:paraId="3F3F01E3" w14:textId="77777777" w:rsidR="00CF5579" w:rsidRPr="00CF5579" w:rsidRDefault="00CF5579" w:rsidP="00CF5579">
      <w:pPr>
        <w:ind w:left="720"/>
      </w:pPr>
    </w:p>
    <w:p w14:paraId="28996C0C" w14:textId="77777777" w:rsidR="00464E62" w:rsidRDefault="00464E62">
      <w:pPr>
        <w:pStyle w:val="Heading2"/>
      </w:pPr>
      <w:bookmarkStart w:id="3" w:name="_Toc5537890"/>
      <w:r w:rsidRPr="00F17758">
        <w:t>Definitions, Acronyms, and Abbreviations</w:t>
      </w:r>
      <w:bookmarkEnd w:id="3"/>
    </w:p>
    <w:p w14:paraId="42BFB548" w14:textId="0CFCE6A5" w:rsidR="00F22FCA" w:rsidRDefault="00F22FCA" w:rsidP="00F22FCA">
      <w:pPr>
        <w:numPr>
          <w:ilvl w:val="0"/>
          <w:numId w:val="3"/>
        </w:numPr>
      </w:pPr>
      <w:r>
        <w:t>ShutterSort: The name of the software application being developed, focused on automating the sorting and categorizing of photographs.</w:t>
      </w:r>
    </w:p>
    <w:p w14:paraId="465DE341" w14:textId="77777777" w:rsidR="00F22FCA" w:rsidRDefault="00F22FCA" w:rsidP="00F22FCA">
      <w:pPr>
        <w:numPr>
          <w:ilvl w:val="0"/>
          <w:numId w:val="3"/>
        </w:numPr>
      </w:pPr>
      <w:r>
        <w:t>Metadata: Data that provides information about other data. In the context of ShutterSort, it refers to details embedded in photographs, such as date, time, camera model, location, and other related information.</w:t>
      </w:r>
    </w:p>
    <w:p w14:paraId="751A2069" w14:textId="77777777" w:rsidR="00F22FCA" w:rsidRDefault="00F22FCA" w:rsidP="00F22FCA">
      <w:pPr>
        <w:numPr>
          <w:ilvl w:val="0"/>
          <w:numId w:val="3"/>
        </w:numPr>
      </w:pPr>
      <w:r>
        <w:t>SRS: Software Requirements Specification. A document that captures the complete software requirements for a system or subsystem.</w:t>
      </w:r>
    </w:p>
    <w:p w14:paraId="3C1DB3DE" w14:textId="77777777" w:rsidR="00F22FCA" w:rsidRDefault="00F22FCA" w:rsidP="00F22FCA">
      <w:pPr>
        <w:numPr>
          <w:ilvl w:val="0"/>
          <w:numId w:val="3"/>
        </w:numPr>
      </w:pPr>
      <w:r>
        <w:t>Use-Case Model: A type of software behavioral modeling that describes how potential users interact with a system to accomplish their goals.</w:t>
      </w:r>
    </w:p>
    <w:p w14:paraId="0C59EADA" w14:textId="77777777" w:rsidR="00F22FCA" w:rsidRDefault="00F22FCA" w:rsidP="00F22FCA">
      <w:pPr>
        <w:numPr>
          <w:ilvl w:val="0"/>
          <w:numId w:val="3"/>
        </w:numPr>
      </w:pPr>
      <w:r>
        <w:t>UI: User Interface. Refers to the space where user interactions with the software occur.</w:t>
      </w:r>
    </w:p>
    <w:p w14:paraId="6AC92F52" w14:textId="75B3C358" w:rsidR="00F22FCA" w:rsidRDefault="00F22FCA" w:rsidP="00F22FCA">
      <w:pPr>
        <w:numPr>
          <w:ilvl w:val="0"/>
          <w:numId w:val="3"/>
        </w:numPr>
      </w:pPr>
      <w:r>
        <w:t>UX: User Experience. Encompasses all aspects of a user's interaction with the software, particularly in terms of how easy and pleasing it is to use.</w:t>
      </w:r>
    </w:p>
    <w:p w14:paraId="75B191F4" w14:textId="77777777" w:rsidR="00F22FCA" w:rsidRDefault="00F22FCA" w:rsidP="00F22FCA">
      <w:pPr>
        <w:numPr>
          <w:ilvl w:val="0"/>
          <w:numId w:val="3"/>
        </w:numPr>
      </w:pPr>
      <w:r>
        <w:t>API: Application Programming Interface. A set of tools and protocols that allows software applications to communicate with each other.</w:t>
      </w:r>
    </w:p>
    <w:p w14:paraId="725ACDC7" w14:textId="078ADF9F" w:rsidR="00B835DD" w:rsidRPr="00B835DD" w:rsidRDefault="00F22FCA" w:rsidP="00F22FCA">
      <w:pPr>
        <w:numPr>
          <w:ilvl w:val="0"/>
          <w:numId w:val="3"/>
        </w:numPr>
      </w:pPr>
      <w:r>
        <w:t>OS: Operating System. System software that manages computer hardware, software resources, and provides various services for computer programs.</w:t>
      </w:r>
    </w:p>
    <w:p w14:paraId="550BB266" w14:textId="77777777" w:rsidR="00464E62" w:rsidRDefault="00464E62">
      <w:pPr>
        <w:pStyle w:val="Heading2"/>
      </w:pPr>
      <w:bookmarkStart w:id="4" w:name="_Toc5537891"/>
      <w:r w:rsidRPr="00F17758">
        <w:lastRenderedPageBreak/>
        <w:t>References</w:t>
      </w:r>
      <w:bookmarkEnd w:id="4"/>
    </w:p>
    <w:p w14:paraId="3F8A3A34" w14:textId="77777777" w:rsidR="004E1D45" w:rsidRDefault="004E1D45" w:rsidP="004E1D45">
      <w:r>
        <w:t>The following documents and resources have been referenced in the creation of this Software Requirements Specification (SRS) for ShutterSort:</w:t>
      </w:r>
    </w:p>
    <w:p w14:paraId="02139322" w14:textId="77777777" w:rsidR="004E1D45" w:rsidRDefault="004E1D45" w:rsidP="004E1D45">
      <w:pPr>
        <w:numPr>
          <w:ilvl w:val="0"/>
          <w:numId w:val="3"/>
        </w:numPr>
      </w:pPr>
      <w:r>
        <w:t>ShutterSort Software Development Plan</w:t>
      </w:r>
    </w:p>
    <w:p w14:paraId="0BD62B02" w14:textId="77777777" w:rsidR="004E1D45" w:rsidRDefault="004E1D45" w:rsidP="004E1D45">
      <w:pPr>
        <w:numPr>
          <w:ilvl w:val="1"/>
          <w:numId w:val="3"/>
        </w:numPr>
      </w:pPr>
      <w:r>
        <w:t>Title: Software Development Plan for ShutterSort</w:t>
      </w:r>
    </w:p>
    <w:p w14:paraId="1E719876" w14:textId="2C541839" w:rsidR="004E1D45" w:rsidRDefault="004E1D45" w:rsidP="004E1D45">
      <w:pPr>
        <w:numPr>
          <w:ilvl w:val="1"/>
          <w:numId w:val="3"/>
        </w:numPr>
      </w:pPr>
      <w:r>
        <w:t xml:space="preserve">Date: September </w:t>
      </w:r>
      <w:r w:rsidR="0020078E">
        <w:t>15</w:t>
      </w:r>
      <w:r>
        <w:t>, 2023</w:t>
      </w:r>
    </w:p>
    <w:p w14:paraId="1DB84483" w14:textId="77777777" w:rsidR="004E1D45" w:rsidRDefault="004E1D45" w:rsidP="004E1D45">
      <w:pPr>
        <w:numPr>
          <w:ilvl w:val="1"/>
          <w:numId w:val="3"/>
        </w:numPr>
      </w:pPr>
      <w:r>
        <w:t>Publishing Organization: CRRANkS</w:t>
      </w:r>
    </w:p>
    <w:p w14:paraId="03B8D2EA" w14:textId="5B35241B" w:rsidR="0020078E" w:rsidRDefault="004E1D45" w:rsidP="004E1D45">
      <w:pPr>
        <w:numPr>
          <w:ilvl w:val="1"/>
          <w:numId w:val="3"/>
        </w:numPr>
      </w:pPr>
      <w:r>
        <w:t>Source: GitHub</w:t>
      </w:r>
      <w:r w:rsidR="0020078E">
        <w:t xml:space="preserve"> Repository</w:t>
      </w:r>
    </w:p>
    <w:p w14:paraId="4890316D" w14:textId="77777777" w:rsidR="0020078E" w:rsidRDefault="0020078E" w:rsidP="004E1D45">
      <w:pPr>
        <w:numPr>
          <w:ilvl w:val="0"/>
          <w:numId w:val="3"/>
        </w:numPr>
      </w:pPr>
      <w:r>
        <w:t>U</w:t>
      </w:r>
      <w:r w:rsidR="004E1D45">
        <w:t>se-Case Model for ShutterSort</w:t>
      </w:r>
    </w:p>
    <w:p w14:paraId="37343213" w14:textId="77777777" w:rsidR="0020078E" w:rsidRDefault="004E1D45" w:rsidP="004E1D45">
      <w:pPr>
        <w:numPr>
          <w:ilvl w:val="1"/>
          <w:numId w:val="3"/>
        </w:numPr>
      </w:pPr>
      <w:r>
        <w:t>Title: ShutterSort Use-Case Model</w:t>
      </w:r>
    </w:p>
    <w:p w14:paraId="384366E5" w14:textId="33C40777" w:rsidR="0020078E" w:rsidRDefault="004E1D45" w:rsidP="004E1D45">
      <w:pPr>
        <w:numPr>
          <w:ilvl w:val="1"/>
          <w:numId w:val="3"/>
        </w:numPr>
      </w:pPr>
      <w:r>
        <w:t>Date:</w:t>
      </w:r>
      <w:r w:rsidR="00F42D70">
        <w:t xml:space="preserve"> September 22</w:t>
      </w:r>
      <w:r>
        <w:t>, 2023</w:t>
      </w:r>
    </w:p>
    <w:p w14:paraId="6CB1B7E0" w14:textId="48E42A30" w:rsidR="0020078E" w:rsidRDefault="004E1D45" w:rsidP="004E1D45">
      <w:pPr>
        <w:numPr>
          <w:ilvl w:val="1"/>
          <w:numId w:val="3"/>
        </w:numPr>
      </w:pPr>
      <w:r>
        <w:t xml:space="preserve">Publishing Organization: </w:t>
      </w:r>
      <w:r w:rsidR="00F42D70">
        <w:t>CRRANkS</w:t>
      </w:r>
    </w:p>
    <w:p w14:paraId="0F7AFD1D" w14:textId="0FD0D57B" w:rsidR="0055757E" w:rsidRDefault="004E1D45" w:rsidP="004E1D45">
      <w:pPr>
        <w:numPr>
          <w:ilvl w:val="1"/>
          <w:numId w:val="3"/>
        </w:numPr>
      </w:pPr>
      <w:r>
        <w:t>Source</w:t>
      </w:r>
      <w:r w:rsidR="0020078E">
        <w:t>: GitHub Repository</w:t>
      </w:r>
    </w:p>
    <w:p w14:paraId="23B2F0A0" w14:textId="77777777" w:rsidR="0055757E" w:rsidRDefault="004E1D45" w:rsidP="004E1D45">
      <w:pPr>
        <w:numPr>
          <w:ilvl w:val="0"/>
          <w:numId w:val="3"/>
        </w:numPr>
      </w:pPr>
      <w:r>
        <w:t>Project Meeting Logs/Notes</w:t>
      </w:r>
    </w:p>
    <w:p w14:paraId="26BB6D2A" w14:textId="77777777" w:rsidR="0055757E" w:rsidRDefault="004E1D45" w:rsidP="004E1D45">
      <w:pPr>
        <w:numPr>
          <w:ilvl w:val="1"/>
          <w:numId w:val="3"/>
        </w:numPr>
      </w:pPr>
      <w:r>
        <w:t>Title: ShutterSort Project Meetings Compilation</w:t>
      </w:r>
    </w:p>
    <w:p w14:paraId="2268D63F" w14:textId="77777777" w:rsidR="0055757E" w:rsidRDefault="004E1D45" w:rsidP="004E1D45">
      <w:pPr>
        <w:numPr>
          <w:ilvl w:val="1"/>
          <w:numId w:val="3"/>
        </w:numPr>
      </w:pPr>
      <w:r>
        <w:t>Date: Ongoing (from project initiation)</w:t>
      </w:r>
    </w:p>
    <w:p w14:paraId="76743475" w14:textId="721C6C73" w:rsidR="0055757E" w:rsidRDefault="004E1D45" w:rsidP="004E1D45">
      <w:pPr>
        <w:numPr>
          <w:ilvl w:val="1"/>
          <w:numId w:val="3"/>
        </w:numPr>
      </w:pPr>
      <w:r>
        <w:t xml:space="preserve">Publishing Organization: </w:t>
      </w:r>
      <w:r w:rsidR="00F42D70">
        <w:t>CRRANkS</w:t>
      </w:r>
    </w:p>
    <w:p w14:paraId="4982B565" w14:textId="1A017BC3" w:rsidR="00F42D70" w:rsidRDefault="004E1D45" w:rsidP="004E1D45">
      <w:pPr>
        <w:numPr>
          <w:ilvl w:val="1"/>
          <w:numId w:val="3"/>
        </w:numPr>
      </w:pPr>
      <w:r>
        <w:t>Source:</w:t>
      </w:r>
      <w:r w:rsidR="00F42D70">
        <w:t xml:space="preserve"> GitHub Repository</w:t>
      </w:r>
    </w:p>
    <w:p w14:paraId="76F94EA7" w14:textId="7C4F825B" w:rsidR="00F42D70" w:rsidRDefault="004E1D45" w:rsidP="004E1D45">
      <w:pPr>
        <w:numPr>
          <w:ilvl w:val="0"/>
          <w:numId w:val="3"/>
        </w:numPr>
      </w:pPr>
      <w:r>
        <w:t>GitHub Repository</w:t>
      </w:r>
    </w:p>
    <w:p w14:paraId="6101B421" w14:textId="0674B5F4" w:rsidR="00F42D70" w:rsidRDefault="004E1D45" w:rsidP="004E1D45">
      <w:pPr>
        <w:numPr>
          <w:ilvl w:val="1"/>
          <w:numId w:val="3"/>
        </w:numPr>
      </w:pPr>
      <w:r>
        <w:t xml:space="preserve">Title: </w:t>
      </w:r>
      <w:r w:rsidR="00E553C3">
        <w:t>ShutterSort</w:t>
      </w:r>
    </w:p>
    <w:p w14:paraId="194C9AC0" w14:textId="77777777" w:rsidR="00F42D70" w:rsidRDefault="004E1D45" w:rsidP="004E1D45">
      <w:pPr>
        <w:numPr>
          <w:ilvl w:val="1"/>
          <w:numId w:val="3"/>
        </w:numPr>
      </w:pPr>
      <w:r>
        <w:t>Date: Ongoing (from project initiation)</w:t>
      </w:r>
    </w:p>
    <w:p w14:paraId="29DD8364" w14:textId="56617F03" w:rsidR="00F42D70" w:rsidRDefault="004E1D45" w:rsidP="004E1D45">
      <w:pPr>
        <w:numPr>
          <w:ilvl w:val="1"/>
          <w:numId w:val="3"/>
        </w:numPr>
      </w:pPr>
      <w:r>
        <w:t xml:space="preserve">Publishing Organization: </w:t>
      </w:r>
      <w:r w:rsidR="008C021A">
        <w:t>CRRANkS</w:t>
      </w:r>
    </w:p>
    <w:p w14:paraId="4EA714B3" w14:textId="776B4A63" w:rsidR="004E1D45" w:rsidRDefault="004E1D45" w:rsidP="004E1D45">
      <w:pPr>
        <w:numPr>
          <w:ilvl w:val="1"/>
          <w:numId w:val="3"/>
        </w:numPr>
      </w:pPr>
      <w:r>
        <w:t xml:space="preserve">Source: </w:t>
      </w:r>
      <w:r w:rsidR="00F42D70">
        <w:t>Canvas Group</w:t>
      </w:r>
    </w:p>
    <w:p w14:paraId="7AD1E5C6" w14:textId="77777777" w:rsidR="004E1D45" w:rsidRDefault="004E1D45" w:rsidP="004E1D45"/>
    <w:p w14:paraId="6BB977F1" w14:textId="6168D975" w:rsidR="003F323A" w:rsidRPr="003F323A" w:rsidRDefault="004E1D45" w:rsidP="004E1D45">
      <w:r>
        <w:t>These references provide additional information, detailed explanations, and foundational context to various aspects mentioned in the SRS. Any new documents or resources that are referenced during the project's progress will be duly added to this list.</w:t>
      </w:r>
    </w:p>
    <w:p w14:paraId="56FB2B26" w14:textId="77777777" w:rsidR="00464E62" w:rsidRDefault="00464E62">
      <w:pPr>
        <w:pStyle w:val="Heading2"/>
      </w:pPr>
      <w:bookmarkStart w:id="5" w:name="_Toc5537892"/>
      <w:r w:rsidRPr="00F17758">
        <w:t>Overview</w:t>
      </w:r>
      <w:bookmarkEnd w:id="5"/>
    </w:p>
    <w:p w14:paraId="163D4900" w14:textId="587D897E" w:rsidR="008B197D" w:rsidRDefault="008B197D" w:rsidP="008B197D">
      <w:r>
        <w:t>The rest of the SRS contains the following sections:</w:t>
      </w:r>
    </w:p>
    <w:p w14:paraId="0F7B46A9" w14:textId="31566D9A" w:rsidR="008B197D" w:rsidRDefault="008B197D" w:rsidP="008B197D">
      <w:pPr>
        <w:numPr>
          <w:ilvl w:val="0"/>
          <w:numId w:val="3"/>
        </w:numPr>
      </w:pPr>
      <w:r>
        <w:t>Overall Description</w:t>
      </w:r>
    </w:p>
    <w:p w14:paraId="48D60930" w14:textId="0348AE54" w:rsidR="00891D42" w:rsidRDefault="00891D42" w:rsidP="00891D42">
      <w:pPr>
        <w:numPr>
          <w:ilvl w:val="1"/>
          <w:numId w:val="3"/>
        </w:numPr>
      </w:pPr>
      <w:r>
        <w:t>Defines the general factors which will affect both ShutterSort and the requirements</w:t>
      </w:r>
      <w:r w:rsidR="001B50A6">
        <w:t>.</w:t>
      </w:r>
    </w:p>
    <w:p w14:paraId="7191EA07" w14:textId="5882997F" w:rsidR="000B580F" w:rsidRDefault="000B580F" w:rsidP="000B580F">
      <w:pPr>
        <w:numPr>
          <w:ilvl w:val="0"/>
          <w:numId w:val="3"/>
        </w:numPr>
      </w:pPr>
      <w:r>
        <w:t>Specific Requirements</w:t>
      </w:r>
    </w:p>
    <w:p w14:paraId="461013ED" w14:textId="3125653C" w:rsidR="000B580F" w:rsidRDefault="000B580F" w:rsidP="000B580F">
      <w:pPr>
        <w:numPr>
          <w:ilvl w:val="1"/>
          <w:numId w:val="3"/>
        </w:numPr>
      </w:pPr>
      <w:r>
        <w:t>Details each requirement at a level of detail sufficient enough to help the developers of the software understand what is needed</w:t>
      </w:r>
      <w:r w:rsidR="00F117C7">
        <w:t>.</w:t>
      </w:r>
    </w:p>
    <w:p w14:paraId="6F141CF6" w14:textId="4C39D75F" w:rsidR="0071346F" w:rsidRDefault="0071346F" w:rsidP="0071346F">
      <w:pPr>
        <w:numPr>
          <w:ilvl w:val="0"/>
          <w:numId w:val="3"/>
        </w:numPr>
      </w:pPr>
      <w:r>
        <w:t xml:space="preserve">Classification of </w:t>
      </w:r>
      <w:r w:rsidR="00F117C7">
        <w:t>Functional Requirements</w:t>
      </w:r>
    </w:p>
    <w:p w14:paraId="6DBC2DFD" w14:textId="7B3A1FEC" w:rsidR="00F117C7" w:rsidRDefault="009C2049" w:rsidP="00F117C7">
      <w:pPr>
        <w:numPr>
          <w:ilvl w:val="1"/>
          <w:numId w:val="3"/>
        </w:numPr>
      </w:pPr>
      <w:r>
        <w:t xml:space="preserve">A list of all the functional requirements of ShutterSort </w:t>
      </w:r>
      <w:r w:rsidR="00A17502">
        <w:t>and their type.</w:t>
      </w:r>
    </w:p>
    <w:p w14:paraId="136D1655" w14:textId="0A94D6FC" w:rsidR="00C835FD" w:rsidRDefault="00C835FD" w:rsidP="00C835FD">
      <w:pPr>
        <w:numPr>
          <w:ilvl w:val="0"/>
          <w:numId w:val="3"/>
        </w:numPr>
      </w:pPr>
      <w:r>
        <w:t>Appendices</w:t>
      </w:r>
    </w:p>
    <w:p w14:paraId="559EF093" w14:textId="2F777CBE" w:rsidR="00C835FD" w:rsidRPr="008B197D" w:rsidRDefault="00C835FD" w:rsidP="00C835FD">
      <w:pPr>
        <w:numPr>
          <w:ilvl w:val="1"/>
          <w:numId w:val="3"/>
        </w:numPr>
      </w:pPr>
      <w:r>
        <w:t xml:space="preserve">Any appended </w:t>
      </w:r>
      <w:r w:rsidR="00D847B6">
        <w:t>file that could or could not be considered part of the requirements.</w:t>
      </w:r>
    </w:p>
    <w:p w14:paraId="019460D0"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6782DCC4" w14:textId="0BD86A3F" w:rsidR="00464E62" w:rsidRPr="00F17758" w:rsidRDefault="00464E62">
      <w:pPr>
        <w:pStyle w:val="Heading2"/>
      </w:pPr>
      <w:bookmarkStart w:id="7" w:name="_Toc5537894"/>
      <w:r w:rsidRPr="00F17758">
        <w:t>Product perspective</w:t>
      </w:r>
      <w:bookmarkEnd w:id="7"/>
    </w:p>
    <w:p w14:paraId="225C4154" w14:textId="77777777" w:rsidR="00464E62" w:rsidRDefault="00464E62">
      <w:pPr>
        <w:pStyle w:val="Heading3"/>
      </w:pPr>
      <w:bookmarkStart w:id="8" w:name="_Toc5537895"/>
      <w:r w:rsidRPr="00F17758">
        <w:t xml:space="preserve">System </w:t>
      </w:r>
      <w:bookmarkEnd w:id="8"/>
      <w:r w:rsidR="00F17758" w:rsidRPr="00F17758">
        <w:t>Interfaces</w:t>
      </w:r>
    </w:p>
    <w:p w14:paraId="495FAC54" w14:textId="6964350B" w:rsidR="00456F4F" w:rsidRDefault="00456F4F" w:rsidP="00456F4F">
      <w:r>
        <w:t xml:space="preserve">ShutterSort is designed to </w:t>
      </w:r>
      <w:r w:rsidR="000F3721">
        <w:t xml:space="preserve">interact with the OS </w:t>
      </w:r>
      <w:r w:rsidR="00E9798F">
        <w:t xml:space="preserve">filesystem </w:t>
      </w:r>
      <w:r w:rsidR="00B13CA1">
        <w:t>to move files and read file data.</w:t>
      </w:r>
    </w:p>
    <w:p w14:paraId="74FAD720" w14:textId="4B322D8F" w:rsidR="002A3418" w:rsidRDefault="002A3418" w:rsidP="002A3418">
      <w:pPr>
        <w:numPr>
          <w:ilvl w:val="0"/>
          <w:numId w:val="3"/>
        </w:numPr>
      </w:pPr>
      <w:r>
        <w:t>Storage Interfaces</w:t>
      </w:r>
    </w:p>
    <w:p w14:paraId="35937962" w14:textId="4B470E2F" w:rsidR="002A3418" w:rsidRDefault="00566D51" w:rsidP="002A3418">
      <w:pPr>
        <w:numPr>
          <w:ilvl w:val="1"/>
          <w:numId w:val="3"/>
        </w:numPr>
      </w:pPr>
      <w:r>
        <w:t>Description: ShutterSort will interface directly with storage devices specifically designated by the user.</w:t>
      </w:r>
    </w:p>
    <w:p w14:paraId="6A589289" w14:textId="257E533C" w:rsidR="00566D51" w:rsidRPr="00456F4F" w:rsidRDefault="00566D51" w:rsidP="002A3418">
      <w:pPr>
        <w:numPr>
          <w:ilvl w:val="1"/>
          <w:numId w:val="3"/>
        </w:numPr>
      </w:pPr>
      <w:r>
        <w:t>Data: Metadata from files</w:t>
      </w:r>
      <w:r w:rsidR="00255D46">
        <w:t>;</w:t>
      </w:r>
      <w:r>
        <w:t xml:space="preserve"> directory modification</w:t>
      </w:r>
      <w:r w:rsidR="00255D46">
        <w:t>;</w:t>
      </w:r>
      <w:r>
        <w:t xml:space="preserve"> file deletion</w:t>
      </w:r>
      <w:r w:rsidR="00F4416F">
        <w:t>, creation, and duplication</w:t>
      </w:r>
    </w:p>
    <w:p w14:paraId="484307E2" w14:textId="77777777" w:rsidR="00464E62" w:rsidRDefault="00464E62">
      <w:pPr>
        <w:pStyle w:val="Heading3"/>
      </w:pPr>
      <w:bookmarkStart w:id="9" w:name="_Toc5537896"/>
      <w:r w:rsidRPr="00F17758">
        <w:t>User Interfaces</w:t>
      </w:r>
      <w:bookmarkEnd w:id="9"/>
    </w:p>
    <w:p w14:paraId="2B367E46" w14:textId="2A33CF7F" w:rsidR="00F802FB" w:rsidRDefault="00F802FB" w:rsidP="00F802FB">
      <w:r>
        <w:t>The User Interface</w:t>
      </w:r>
      <w:r w:rsidR="00826345">
        <w:t xml:space="preserve"> for ShutterSort will be thoughtfully designed with </w:t>
      </w:r>
      <w:r w:rsidR="00B643B0">
        <w:t>ease of use in the forefront</w:t>
      </w:r>
      <w:r w:rsidR="00B668A0">
        <w:t>.</w:t>
      </w:r>
    </w:p>
    <w:p w14:paraId="0B619E95" w14:textId="3035B810" w:rsidR="00F97A78" w:rsidRDefault="00F97A78" w:rsidP="003E721F">
      <w:pPr>
        <w:numPr>
          <w:ilvl w:val="0"/>
          <w:numId w:val="3"/>
        </w:numPr>
      </w:pPr>
      <w:r>
        <w:t>Dashboard</w:t>
      </w:r>
    </w:p>
    <w:p w14:paraId="01147906" w14:textId="2C67CB25" w:rsidR="00826345" w:rsidRDefault="000029BA" w:rsidP="00826345">
      <w:pPr>
        <w:numPr>
          <w:ilvl w:val="1"/>
          <w:numId w:val="3"/>
        </w:numPr>
      </w:pPr>
      <w:r>
        <w:t xml:space="preserve">Description: </w:t>
      </w:r>
      <w:r w:rsidRPr="000029BA">
        <w:t xml:space="preserve">The primary landing page </w:t>
      </w:r>
      <w:r w:rsidR="00EA6790">
        <w:t>when</w:t>
      </w:r>
      <w:r w:rsidRPr="000029BA">
        <w:t xml:space="preserve"> the user opens the application. It provides a quick overview of </w:t>
      </w:r>
      <w:r w:rsidR="00EA6790">
        <w:t xml:space="preserve">sorting methods, </w:t>
      </w:r>
      <w:r w:rsidR="0019190A">
        <w:t>the sorting order, and a few buttons to change simple user settings</w:t>
      </w:r>
      <w:r w:rsidR="00314E16">
        <w:t xml:space="preserve"> so that the user can mold the application to their needs</w:t>
      </w:r>
      <w:r w:rsidR="0019190A">
        <w:t>.</w:t>
      </w:r>
    </w:p>
    <w:p w14:paraId="16271A08" w14:textId="3BDC0A08" w:rsidR="000029BA" w:rsidRDefault="000029BA" w:rsidP="00826345">
      <w:pPr>
        <w:numPr>
          <w:ilvl w:val="1"/>
          <w:numId w:val="3"/>
        </w:numPr>
      </w:pPr>
      <w:r>
        <w:t xml:space="preserve">Features: </w:t>
      </w:r>
      <w:r w:rsidR="00765C71">
        <w:t>Navigation buttons, sorting order stack, sorting methods selector, sorting method modifier</w:t>
      </w:r>
    </w:p>
    <w:p w14:paraId="48FE7544" w14:textId="05E5A882" w:rsidR="000635A0" w:rsidRDefault="000635A0" w:rsidP="000635A0">
      <w:pPr>
        <w:numPr>
          <w:ilvl w:val="0"/>
          <w:numId w:val="3"/>
        </w:numPr>
      </w:pPr>
      <w:r>
        <w:t>Settings Page</w:t>
      </w:r>
    </w:p>
    <w:p w14:paraId="40E341A2" w14:textId="53035BB4" w:rsidR="000635A0" w:rsidRDefault="000635A0" w:rsidP="000635A0">
      <w:pPr>
        <w:numPr>
          <w:ilvl w:val="1"/>
          <w:numId w:val="3"/>
        </w:numPr>
      </w:pPr>
      <w:r>
        <w:t xml:space="preserve">Description: A page where the user can change settings directly relating to the </w:t>
      </w:r>
      <w:r>
        <w:rPr>
          <w:i/>
          <w:iCs/>
        </w:rPr>
        <w:t>application</w:t>
      </w:r>
      <w:r>
        <w:t xml:space="preserve"> portion of ShutterSort</w:t>
      </w:r>
    </w:p>
    <w:p w14:paraId="7009B395" w14:textId="1BAF851E" w:rsidR="000635A0" w:rsidRDefault="000635A0" w:rsidP="000635A0">
      <w:pPr>
        <w:numPr>
          <w:ilvl w:val="1"/>
          <w:numId w:val="3"/>
        </w:numPr>
      </w:pPr>
      <w:r>
        <w:t xml:space="preserve">Features: </w:t>
      </w:r>
      <w:r w:rsidR="005B517C">
        <w:t>Toggle a</w:t>
      </w:r>
      <w:r>
        <w:t>utomatically start on</w:t>
      </w:r>
      <w:r w:rsidR="005B517C">
        <w:t xml:space="preserve"> boot</w:t>
      </w:r>
      <w:r>
        <w:t xml:space="preserve">, </w:t>
      </w:r>
      <w:r w:rsidR="005B517C">
        <w:t xml:space="preserve">toggle </w:t>
      </w:r>
      <w:r>
        <w:t>live-sorting</w:t>
      </w:r>
      <w:r w:rsidR="00714627">
        <w:t xml:space="preserve"> in the folder, </w:t>
      </w:r>
      <w:r w:rsidR="00B857C8">
        <w:t>color themes(?)</w:t>
      </w:r>
    </w:p>
    <w:p w14:paraId="679C5836" w14:textId="633F8C08" w:rsidR="001A2131" w:rsidRDefault="00322AC3" w:rsidP="001A2131">
      <w:pPr>
        <w:numPr>
          <w:ilvl w:val="0"/>
          <w:numId w:val="3"/>
        </w:numPr>
      </w:pPr>
      <w:r>
        <w:t xml:space="preserve">Desktop </w:t>
      </w:r>
      <w:r w:rsidR="008A32CE">
        <w:t>Addons</w:t>
      </w:r>
    </w:p>
    <w:p w14:paraId="054EC1D2" w14:textId="505AEDF4" w:rsidR="00322AC3" w:rsidRDefault="00322AC3" w:rsidP="00322AC3">
      <w:pPr>
        <w:numPr>
          <w:ilvl w:val="1"/>
          <w:numId w:val="3"/>
        </w:numPr>
      </w:pPr>
      <w:r>
        <w:t xml:space="preserve">Description: Desktop </w:t>
      </w:r>
      <w:r w:rsidR="004962A7">
        <w:t>addons</w:t>
      </w:r>
      <w:r>
        <w:t xml:space="preserve"> allow for more clarity to the user if something goes wrong with the software during sorting, provides clarity</w:t>
      </w:r>
      <w:r w:rsidR="008E63B2">
        <w:t xml:space="preserve"> to the user</w:t>
      </w:r>
      <w:r>
        <w:t xml:space="preserve"> on where to find their sorted photos</w:t>
      </w:r>
      <w:r w:rsidR="00221681">
        <w:t>,</w:t>
      </w:r>
      <w:r w:rsidR="00154C6E">
        <w:t xml:space="preserve"> ability to re-open the GUI,</w:t>
      </w:r>
      <w:r w:rsidR="00221681">
        <w:t xml:space="preserve"> and allows users to start/stop the sorting process at will</w:t>
      </w:r>
    </w:p>
    <w:p w14:paraId="36510D39" w14:textId="1A29E6CC" w:rsidR="00FA1501" w:rsidRDefault="00FA1501" w:rsidP="00FA1501">
      <w:pPr>
        <w:numPr>
          <w:ilvl w:val="1"/>
          <w:numId w:val="3"/>
        </w:numPr>
      </w:pPr>
      <w:r>
        <w:t xml:space="preserve">Features: </w:t>
      </w:r>
      <w:r w:rsidR="008A32CE">
        <w:t>Desktop notification</w:t>
      </w:r>
      <w:r w:rsidR="00221681">
        <w:t>s</w:t>
      </w:r>
      <w:r w:rsidR="008A32CE">
        <w:t>,</w:t>
      </w:r>
      <w:r w:rsidR="00221681">
        <w:t xml:space="preserve"> </w:t>
      </w:r>
      <w:r w:rsidR="00154C6E">
        <w:t>taskbar icon</w:t>
      </w:r>
    </w:p>
    <w:p w14:paraId="1DBDBE6F" w14:textId="5EC7BDBD" w:rsidR="00FD3E56" w:rsidRDefault="00FD3E56" w:rsidP="003E721F">
      <w:pPr>
        <w:numPr>
          <w:ilvl w:val="0"/>
          <w:numId w:val="3"/>
        </w:numPr>
      </w:pPr>
      <w:r>
        <w:t>Anchor Point</w:t>
      </w:r>
    </w:p>
    <w:p w14:paraId="213636A9" w14:textId="7893FE1B" w:rsidR="00FD3E56" w:rsidRDefault="00275EB9" w:rsidP="00FD3E56">
      <w:pPr>
        <w:numPr>
          <w:ilvl w:val="1"/>
          <w:numId w:val="3"/>
        </w:numPr>
      </w:pPr>
      <w:r>
        <w:t>The folder which will be the main point of contact between the user and the software</w:t>
      </w:r>
      <w:r w:rsidR="00DB22F6">
        <w:t>. This will be interacted with much more than the main GUI in practical use.</w:t>
      </w:r>
    </w:p>
    <w:p w14:paraId="282878B9" w14:textId="4B952EB7" w:rsidR="00F802FB" w:rsidRPr="00F802FB" w:rsidRDefault="003E721F" w:rsidP="00F802FB">
      <w:r>
        <w:tab/>
      </w:r>
    </w:p>
    <w:p w14:paraId="4E92572C" w14:textId="77777777" w:rsidR="00464E62" w:rsidRDefault="00464E62">
      <w:pPr>
        <w:pStyle w:val="Heading3"/>
      </w:pPr>
      <w:bookmarkStart w:id="10" w:name="_Toc5537897"/>
      <w:r w:rsidRPr="00F17758">
        <w:t>Hardware Interfaces</w:t>
      </w:r>
      <w:bookmarkEnd w:id="10"/>
    </w:p>
    <w:p w14:paraId="22D467A0" w14:textId="77777777" w:rsidR="002A0092" w:rsidRDefault="002A0092" w:rsidP="002A0092">
      <w:pPr>
        <w:numPr>
          <w:ilvl w:val="0"/>
          <w:numId w:val="3"/>
        </w:numPr>
      </w:pPr>
      <w:r>
        <w:t>Processors and Memory:</w:t>
      </w:r>
    </w:p>
    <w:p w14:paraId="28B3D4DE" w14:textId="77777777" w:rsidR="002A0092" w:rsidRDefault="002A0092" w:rsidP="002A0092">
      <w:pPr>
        <w:numPr>
          <w:ilvl w:val="1"/>
          <w:numId w:val="3"/>
        </w:numPr>
      </w:pPr>
      <w:r>
        <w:t>Description: Efficient sorting and rapid processing of high-resolution images require robust computational power.</w:t>
      </w:r>
    </w:p>
    <w:p w14:paraId="7587C674" w14:textId="4102EFBC" w:rsidR="00615FA4" w:rsidRPr="00615FA4" w:rsidRDefault="002A0092" w:rsidP="002A0092">
      <w:pPr>
        <w:numPr>
          <w:ilvl w:val="1"/>
          <w:numId w:val="3"/>
        </w:numPr>
      </w:pPr>
      <w:r>
        <w:t>Specifications: Optimized for multi-core processors and utilizes RAM for temporary data storage during active sorting sessions.</w:t>
      </w:r>
    </w:p>
    <w:p w14:paraId="1674690F" w14:textId="77777777" w:rsidR="00464E62" w:rsidRDefault="00464E62">
      <w:pPr>
        <w:pStyle w:val="Heading3"/>
      </w:pPr>
      <w:bookmarkStart w:id="11" w:name="_Toc5537900"/>
      <w:r w:rsidRPr="00F17758">
        <w:t>Memory Constraints</w:t>
      </w:r>
      <w:bookmarkEnd w:id="11"/>
    </w:p>
    <w:p w14:paraId="2EF83191" w14:textId="5A44DB65" w:rsidR="00F42950" w:rsidRPr="00F42950" w:rsidRDefault="00F42950" w:rsidP="00F42950">
      <w:r>
        <w:t xml:space="preserve">Given the early nature of the development process, we have not been able to test a benchmark for the program’s efficiency on different computer set-ups, processors, and RAM </w:t>
      </w:r>
      <w:r w:rsidR="001F711A">
        <w:t xml:space="preserve">amounts. In general, however, ShutterSort is designed to be a very lightweight program that still </w:t>
      </w:r>
      <w:r w:rsidR="00385A5F">
        <w:t>can perform strenuous sorting tasks.</w:t>
      </w:r>
    </w:p>
    <w:p w14:paraId="109B3A9A" w14:textId="77777777" w:rsidR="00464E62" w:rsidRDefault="00464E62">
      <w:pPr>
        <w:pStyle w:val="Heading2"/>
      </w:pPr>
      <w:bookmarkStart w:id="12" w:name="_Toc5537902"/>
      <w:r w:rsidRPr="00F17758">
        <w:t>Product functions</w:t>
      </w:r>
      <w:bookmarkEnd w:id="12"/>
    </w:p>
    <w:p w14:paraId="52E2AABB" w14:textId="77777777" w:rsidR="0038686F" w:rsidRDefault="0038686F" w:rsidP="0038686F">
      <w:r>
        <w:t>ShutterSort boasts a suite of core functions designed to provide a seamless and efficient photo sorting experience. Here's a description of the main product functions:</w:t>
      </w:r>
    </w:p>
    <w:p w14:paraId="67CC83A4" w14:textId="77777777" w:rsidR="0038686F" w:rsidRDefault="0038686F" w:rsidP="0038686F"/>
    <w:p w14:paraId="7EA21820" w14:textId="2E874910" w:rsidR="0038686F" w:rsidRDefault="0038686F" w:rsidP="0038686F">
      <w:pPr>
        <w:numPr>
          <w:ilvl w:val="0"/>
          <w:numId w:val="3"/>
        </w:numPr>
      </w:pPr>
      <w:r>
        <w:t>Automatic Live Photo Sorting:</w:t>
      </w:r>
    </w:p>
    <w:p w14:paraId="1409AB6A" w14:textId="77777777" w:rsidR="00ED11F6" w:rsidRDefault="0038686F" w:rsidP="0038686F">
      <w:pPr>
        <w:numPr>
          <w:ilvl w:val="1"/>
          <w:numId w:val="3"/>
        </w:numPr>
      </w:pPr>
      <w:r>
        <w:t>Description: ShutterSort's primary function, where it analyzes the metadata of images and employs predefined or user-defined criteria to categorize them</w:t>
      </w:r>
      <w:r w:rsidR="0041275A">
        <w:t xml:space="preserve"> in real time</w:t>
      </w:r>
      <w:r>
        <w:t>.</w:t>
      </w:r>
    </w:p>
    <w:p w14:paraId="4A58599E" w14:textId="73C8D258" w:rsidR="00ED11F6" w:rsidRDefault="0038686F" w:rsidP="00ED11F6">
      <w:pPr>
        <w:numPr>
          <w:ilvl w:val="1"/>
          <w:numId w:val="3"/>
        </w:numPr>
      </w:pPr>
      <w:r>
        <w:t>Functionalities: Metadata extraction, categorization algorithm, user-preference adjustments.</w:t>
      </w:r>
    </w:p>
    <w:p w14:paraId="53BCA5E6" w14:textId="63896B51" w:rsidR="00ED11F6" w:rsidRDefault="0038686F" w:rsidP="0038686F">
      <w:pPr>
        <w:numPr>
          <w:ilvl w:val="0"/>
          <w:numId w:val="3"/>
        </w:numPr>
      </w:pPr>
      <w:r>
        <w:lastRenderedPageBreak/>
        <w:t>User Preferences</w:t>
      </w:r>
      <w:r w:rsidR="00ED11F6">
        <w:t xml:space="preserve"> and</w:t>
      </w:r>
      <w:r>
        <w:t xml:space="preserve"> Customization:</w:t>
      </w:r>
    </w:p>
    <w:p w14:paraId="5E95A19F" w14:textId="77777777" w:rsidR="00ED11F6" w:rsidRDefault="0038686F" w:rsidP="00086EDA">
      <w:pPr>
        <w:numPr>
          <w:ilvl w:val="1"/>
          <w:numId w:val="3"/>
        </w:numPr>
      </w:pPr>
      <w:r>
        <w:t>Description: Allows users to tweak and modify the sorting criteria based on their specific needs or preferences.</w:t>
      </w:r>
    </w:p>
    <w:p w14:paraId="29437AC2" w14:textId="77777777" w:rsidR="005D61B5" w:rsidRDefault="0038686F" w:rsidP="0038686F">
      <w:pPr>
        <w:numPr>
          <w:ilvl w:val="1"/>
          <w:numId w:val="3"/>
        </w:numPr>
      </w:pPr>
      <w:r>
        <w:t>Functionalities: Adding new sorting criteria, adjusting existing ones, setting priorities for sorting.</w:t>
      </w:r>
    </w:p>
    <w:p w14:paraId="092AC967" w14:textId="7D0A104A" w:rsidR="00544503" w:rsidRDefault="00544503" w:rsidP="00544503">
      <w:pPr>
        <w:numPr>
          <w:ilvl w:val="0"/>
          <w:numId w:val="3"/>
        </w:numPr>
      </w:pPr>
      <w:r>
        <w:t>Machine Learning/Computer Vision</w:t>
      </w:r>
    </w:p>
    <w:p w14:paraId="101F3242" w14:textId="45EC1A09" w:rsidR="00DE4930" w:rsidRDefault="00DE4930" w:rsidP="00DE4930">
      <w:pPr>
        <w:numPr>
          <w:ilvl w:val="1"/>
          <w:numId w:val="3"/>
        </w:numPr>
      </w:pPr>
      <w:r>
        <w:t>Description: ShutterSort can utilize machine learning and computer vision to sort by recognizing specific objects or places or people within the images it sorts.</w:t>
      </w:r>
    </w:p>
    <w:p w14:paraId="3DF751AF" w14:textId="58C8BD46" w:rsidR="00572FF3" w:rsidRDefault="00572FF3" w:rsidP="00DE4930">
      <w:pPr>
        <w:numPr>
          <w:ilvl w:val="1"/>
          <w:numId w:val="3"/>
        </w:numPr>
      </w:pPr>
      <w:r>
        <w:t>Functionalities: sort by object, sort by structure, sort by person</w:t>
      </w:r>
    </w:p>
    <w:p w14:paraId="3824E279" w14:textId="77777777" w:rsidR="005D61B5" w:rsidRDefault="0038686F" w:rsidP="0038686F">
      <w:pPr>
        <w:numPr>
          <w:ilvl w:val="0"/>
          <w:numId w:val="3"/>
        </w:numPr>
      </w:pPr>
      <w:r>
        <w:t>Error Handling and Notifications:</w:t>
      </w:r>
    </w:p>
    <w:p w14:paraId="546E20EF" w14:textId="77777777" w:rsidR="005D61B5" w:rsidRDefault="0038686F" w:rsidP="0038686F">
      <w:pPr>
        <w:numPr>
          <w:ilvl w:val="1"/>
          <w:numId w:val="3"/>
        </w:numPr>
      </w:pPr>
      <w:r>
        <w:t>Description: In the event of software hiccups, incorrect photo formats, or other anomalies, ShutterSort promptly informs the user.</w:t>
      </w:r>
    </w:p>
    <w:p w14:paraId="04426C36" w14:textId="77777777" w:rsidR="005D61B5" w:rsidRDefault="0038686F" w:rsidP="0038686F">
      <w:pPr>
        <w:numPr>
          <w:ilvl w:val="1"/>
          <w:numId w:val="3"/>
        </w:numPr>
      </w:pPr>
      <w:r>
        <w:t>Functionalities: Error detection, user alerts, troubleshooting suggestions.</w:t>
      </w:r>
    </w:p>
    <w:p w14:paraId="1B67C16E" w14:textId="77777777" w:rsidR="005D61B5" w:rsidRDefault="0038686F" w:rsidP="0038686F">
      <w:pPr>
        <w:numPr>
          <w:ilvl w:val="0"/>
          <w:numId w:val="3"/>
        </w:numPr>
      </w:pPr>
      <w:r>
        <w:t>Anchor Point</w:t>
      </w:r>
      <w:r w:rsidR="005D61B5">
        <w:t xml:space="preserve"> </w:t>
      </w:r>
      <w:r>
        <w:t>Operations:</w:t>
      </w:r>
    </w:p>
    <w:p w14:paraId="5D28A783" w14:textId="77777777" w:rsidR="005D61B5" w:rsidRDefault="0038686F" w:rsidP="0038686F">
      <w:pPr>
        <w:numPr>
          <w:ilvl w:val="1"/>
          <w:numId w:val="3"/>
        </w:numPr>
      </w:pPr>
      <w:r>
        <w:t>Description: The main folder or directory where all the sorting actions occur, serving as the primary touchpoint for user interaction.</w:t>
      </w:r>
    </w:p>
    <w:p w14:paraId="743C134A" w14:textId="77777777" w:rsidR="00AA3DBF" w:rsidRDefault="0038686F" w:rsidP="0038686F">
      <w:pPr>
        <w:numPr>
          <w:ilvl w:val="1"/>
          <w:numId w:val="3"/>
        </w:numPr>
      </w:pPr>
      <w:r>
        <w:t>Functionalities: Direct photo upload, manual sorting adjustments, view sorted/unsorted photos.</w:t>
      </w:r>
    </w:p>
    <w:p w14:paraId="292B89EA" w14:textId="77777777" w:rsidR="00AA3DBF" w:rsidRDefault="0038686F" w:rsidP="0038686F">
      <w:pPr>
        <w:numPr>
          <w:ilvl w:val="0"/>
          <w:numId w:val="3"/>
        </w:numPr>
      </w:pPr>
      <w:r>
        <w:t>Help and Support:</w:t>
      </w:r>
    </w:p>
    <w:p w14:paraId="1C70E7A2" w14:textId="77777777" w:rsidR="00AA3DBF" w:rsidRDefault="0038686F" w:rsidP="0038686F">
      <w:pPr>
        <w:numPr>
          <w:ilvl w:val="1"/>
          <w:numId w:val="3"/>
        </w:numPr>
      </w:pPr>
      <w:r>
        <w:t>Description: A dedicated section offering guides, FAQs, and assistance to users.</w:t>
      </w:r>
    </w:p>
    <w:p w14:paraId="4AF78C9A" w14:textId="68C9AFFA" w:rsidR="0038686F" w:rsidRDefault="0038686F" w:rsidP="0038686F">
      <w:pPr>
        <w:numPr>
          <w:ilvl w:val="1"/>
          <w:numId w:val="3"/>
        </w:numPr>
      </w:pPr>
      <w:r>
        <w:t>Functionalities: FAQ search, tutorial access, direct support communication.</w:t>
      </w:r>
    </w:p>
    <w:p w14:paraId="15D9D613" w14:textId="77777777" w:rsidR="0038686F" w:rsidRDefault="0038686F" w:rsidP="0038686F"/>
    <w:p w14:paraId="689DC851" w14:textId="60F6607B" w:rsidR="0075448D" w:rsidRPr="0075448D" w:rsidRDefault="0038686F" w:rsidP="0038686F">
      <w:r>
        <w:t>By offering these core functions, ShutterSort aims to address the diverse needs of its user base, ensuring flexibility, user control, and automated efficiency in the photo sorting process.</w:t>
      </w:r>
    </w:p>
    <w:p w14:paraId="2E23DF44" w14:textId="77777777" w:rsidR="00464E62" w:rsidRDefault="00464E62">
      <w:pPr>
        <w:pStyle w:val="Heading2"/>
      </w:pPr>
      <w:bookmarkStart w:id="13" w:name="_Toc5537903"/>
      <w:r w:rsidRPr="00F17758">
        <w:t>User characteristics</w:t>
      </w:r>
      <w:bookmarkEnd w:id="13"/>
    </w:p>
    <w:p w14:paraId="3D3BC7F6" w14:textId="069C3B66" w:rsidR="00F466A6" w:rsidRDefault="00F466A6" w:rsidP="00F466A6">
      <w:pPr>
        <w:numPr>
          <w:ilvl w:val="0"/>
          <w:numId w:val="3"/>
        </w:numPr>
      </w:pPr>
      <w:r>
        <w:t>Photographers</w:t>
      </w:r>
    </w:p>
    <w:p w14:paraId="68A6B49C" w14:textId="20C9FBDA" w:rsidR="00765042" w:rsidRDefault="00765042" w:rsidP="00765042">
      <w:pPr>
        <w:numPr>
          <w:ilvl w:val="1"/>
          <w:numId w:val="3"/>
        </w:numPr>
      </w:pPr>
      <w:r>
        <w:t>Description: Professional and amateur photographers who have a considerable volume of photographs and need a quick, efficient method to categorize and sort them.</w:t>
      </w:r>
    </w:p>
    <w:p w14:paraId="70BDF13A" w14:textId="76129273" w:rsidR="00420612" w:rsidRDefault="00420612" w:rsidP="00F466A6">
      <w:pPr>
        <w:numPr>
          <w:ilvl w:val="0"/>
          <w:numId w:val="3"/>
        </w:numPr>
      </w:pPr>
      <w:r>
        <w:t xml:space="preserve">Digital </w:t>
      </w:r>
      <w:r w:rsidR="00765042">
        <w:t>Artists</w:t>
      </w:r>
    </w:p>
    <w:p w14:paraId="49A78A0F" w14:textId="68CF35C8" w:rsidR="00765042" w:rsidRDefault="00765042" w:rsidP="00765042">
      <w:pPr>
        <w:numPr>
          <w:ilvl w:val="1"/>
          <w:numId w:val="3"/>
        </w:numPr>
      </w:pPr>
      <w:r>
        <w:t xml:space="preserve">Description: </w:t>
      </w:r>
      <w:r w:rsidR="00746914">
        <w:t>Individuals working with digital media who accumulate a large number of image files over time and need organized storage.</w:t>
      </w:r>
    </w:p>
    <w:p w14:paraId="47D33C96" w14:textId="2B20AD10" w:rsidR="00765042" w:rsidRDefault="00765042" w:rsidP="00F466A6">
      <w:pPr>
        <w:numPr>
          <w:ilvl w:val="0"/>
          <w:numId w:val="3"/>
        </w:numPr>
      </w:pPr>
      <w:r>
        <w:t>Archivists and Digital Librarians</w:t>
      </w:r>
    </w:p>
    <w:p w14:paraId="53AF5C5C" w14:textId="2CA857F5" w:rsidR="00746914" w:rsidRDefault="00746914" w:rsidP="00746914">
      <w:pPr>
        <w:numPr>
          <w:ilvl w:val="1"/>
          <w:numId w:val="3"/>
        </w:numPr>
      </w:pPr>
      <w:r>
        <w:t>Description: Individuals responsible for maintaining large digital archives, such as in museums, libraries, or research institutions.</w:t>
      </w:r>
    </w:p>
    <w:p w14:paraId="3D4BCB50" w14:textId="06F11B92" w:rsidR="00765042" w:rsidRDefault="00765042" w:rsidP="00F466A6">
      <w:pPr>
        <w:numPr>
          <w:ilvl w:val="0"/>
          <w:numId w:val="3"/>
        </w:numPr>
      </w:pPr>
      <w:r>
        <w:t>General Users</w:t>
      </w:r>
    </w:p>
    <w:p w14:paraId="12DAD2FE" w14:textId="02E356E6" w:rsidR="00746914" w:rsidRPr="00F466A6" w:rsidRDefault="00746914" w:rsidP="00746914">
      <w:pPr>
        <w:numPr>
          <w:ilvl w:val="1"/>
          <w:numId w:val="3"/>
        </w:numPr>
      </w:pPr>
      <w:r>
        <w:t>Description: Everyday users who, in the digital age, accumulate photos from various sources like smartphones, downloadable content, and screenshots.</w:t>
      </w:r>
    </w:p>
    <w:p w14:paraId="31390BD2" w14:textId="77777777" w:rsidR="00464E62" w:rsidRDefault="00464E62">
      <w:pPr>
        <w:pStyle w:val="Heading2"/>
      </w:pPr>
      <w:bookmarkStart w:id="14" w:name="_Toc5537904"/>
      <w:r w:rsidRPr="00F17758">
        <w:t>Constraints</w:t>
      </w:r>
      <w:bookmarkEnd w:id="14"/>
    </w:p>
    <w:p w14:paraId="13697516" w14:textId="30E79E2F" w:rsidR="00857BEE" w:rsidRDefault="00F436D2" w:rsidP="008436D7">
      <w:pPr>
        <w:numPr>
          <w:ilvl w:val="0"/>
          <w:numId w:val="3"/>
        </w:numPr>
      </w:pPr>
      <w:r>
        <w:t>Image Recognition Accuracy</w:t>
      </w:r>
    </w:p>
    <w:p w14:paraId="2BCB8FCE" w14:textId="6743CF90" w:rsidR="00F436D2" w:rsidRDefault="00F436D2" w:rsidP="00F436D2">
      <w:pPr>
        <w:numPr>
          <w:ilvl w:val="1"/>
          <w:numId w:val="3"/>
        </w:numPr>
      </w:pPr>
      <w:r>
        <w:t>Description: While computer vision has made very large advances in the past decade, there is still a margin of error that is present.</w:t>
      </w:r>
    </w:p>
    <w:p w14:paraId="206C217A" w14:textId="77639F55" w:rsidR="00FB7840" w:rsidRDefault="00FB7840" w:rsidP="00FB7840">
      <w:pPr>
        <w:numPr>
          <w:ilvl w:val="1"/>
          <w:numId w:val="3"/>
        </w:numPr>
      </w:pPr>
      <w:r>
        <w:t>Constraints: The accuracy of the recognition depends on the training size, training time, etc. which all will take more space offline.</w:t>
      </w:r>
    </w:p>
    <w:p w14:paraId="2C0D65AD" w14:textId="39DC421C" w:rsidR="00FB7840" w:rsidRDefault="00E237E6" w:rsidP="00FB7840">
      <w:pPr>
        <w:numPr>
          <w:ilvl w:val="0"/>
          <w:numId w:val="3"/>
        </w:numPr>
      </w:pPr>
      <w:r>
        <w:t>Data Privacy and Security</w:t>
      </w:r>
    </w:p>
    <w:p w14:paraId="3F0FA584" w14:textId="0C52DA8F" w:rsidR="00E237E6" w:rsidRDefault="00E237E6" w:rsidP="00E237E6">
      <w:pPr>
        <w:numPr>
          <w:ilvl w:val="1"/>
          <w:numId w:val="3"/>
        </w:numPr>
      </w:pPr>
      <w:r>
        <w:t>Description: Ensuring user data, especially images, remains private and is not misused.</w:t>
      </w:r>
    </w:p>
    <w:p w14:paraId="35A710B1" w14:textId="45AFAFB9" w:rsidR="00E237E6" w:rsidRDefault="00E237E6" w:rsidP="00E237E6">
      <w:pPr>
        <w:numPr>
          <w:ilvl w:val="1"/>
          <w:numId w:val="3"/>
        </w:numPr>
      </w:pPr>
      <w:r>
        <w:t>Constraints: ShutterSort must adhere to strict data handling protocols, ensuring no image data is stored or accessed beyond the application's primary purpose.</w:t>
      </w:r>
    </w:p>
    <w:p w14:paraId="721D518A" w14:textId="62ADA266" w:rsidR="00FB7840" w:rsidRDefault="00F4493F" w:rsidP="00FB7840">
      <w:pPr>
        <w:numPr>
          <w:ilvl w:val="0"/>
          <w:numId w:val="3"/>
        </w:numPr>
      </w:pPr>
      <w:r>
        <w:t>Resource Consumption</w:t>
      </w:r>
    </w:p>
    <w:p w14:paraId="2D640C35" w14:textId="3274FFCD" w:rsidR="00F4493F" w:rsidRDefault="00F4493F" w:rsidP="00F4493F">
      <w:pPr>
        <w:numPr>
          <w:ilvl w:val="1"/>
          <w:numId w:val="3"/>
        </w:numPr>
      </w:pPr>
      <w:r>
        <w:t>Description: Processing large batches of photos, especially with machine learning functionalities, can be resource-intensive.</w:t>
      </w:r>
    </w:p>
    <w:p w14:paraId="690CBEC5" w14:textId="26553159" w:rsidR="00F4493F" w:rsidRDefault="00F4493F" w:rsidP="00F4493F">
      <w:pPr>
        <w:numPr>
          <w:ilvl w:val="1"/>
          <w:numId w:val="3"/>
        </w:numPr>
      </w:pPr>
      <w:r>
        <w:t>Constraints: Users with limited system resources might experience slower processing times. The software should be optimized to reduce resource consumption.</w:t>
      </w:r>
    </w:p>
    <w:p w14:paraId="2BB5E21B" w14:textId="04618736" w:rsidR="00590357" w:rsidRDefault="00590357" w:rsidP="00590357">
      <w:pPr>
        <w:numPr>
          <w:ilvl w:val="0"/>
          <w:numId w:val="3"/>
        </w:numPr>
      </w:pPr>
      <w:r>
        <w:lastRenderedPageBreak/>
        <w:t>Internet Connectivity</w:t>
      </w:r>
    </w:p>
    <w:p w14:paraId="13E6C89C" w14:textId="77777777" w:rsidR="00590357" w:rsidRDefault="00590357" w:rsidP="00590357">
      <w:pPr>
        <w:numPr>
          <w:ilvl w:val="1"/>
          <w:numId w:val="3"/>
        </w:numPr>
      </w:pPr>
      <w:r>
        <w:t>Description: Future versions of ShutterSort might incorporate cloud functionalities or API functionalities.</w:t>
      </w:r>
    </w:p>
    <w:p w14:paraId="30A817C8" w14:textId="5FF0E126" w:rsidR="00590357" w:rsidRDefault="00590357" w:rsidP="00590357">
      <w:pPr>
        <w:numPr>
          <w:ilvl w:val="1"/>
          <w:numId w:val="3"/>
        </w:numPr>
      </w:pPr>
      <w:r>
        <w:t xml:space="preserve">Constraints: Such features would require users to have stable internet connectivity. </w:t>
      </w:r>
    </w:p>
    <w:p w14:paraId="68693B40" w14:textId="0178B9D1" w:rsidR="00ED42DE" w:rsidRDefault="00ED42DE" w:rsidP="00ED42DE">
      <w:pPr>
        <w:numPr>
          <w:ilvl w:val="0"/>
          <w:numId w:val="3"/>
        </w:numPr>
      </w:pPr>
      <w:r>
        <w:t>Storage Limitations</w:t>
      </w:r>
    </w:p>
    <w:p w14:paraId="5130BEDC" w14:textId="430155F1" w:rsidR="00ED42DE" w:rsidRDefault="00ED42DE" w:rsidP="00ED42DE">
      <w:pPr>
        <w:numPr>
          <w:ilvl w:val="1"/>
          <w:numId w:val="3"/>
        </w:numPr>
      </w:pPr>
      <w:r>
        <w:t>Description: If ShutterSort wants to remain a completely offline program, the machine learning and computer vision components, if implemented, could demand additional storage space for model data.</w:t>
      </w:r>
    </w:p>
    <w:p w14:paraId="5F967EF5" w14:textId="7462F7D6" w:rsidR="007C7A5A" w:rsidRPr="00857BEE" w:rsidRDefault="007C7A5A" w:rsidP="007C7A5A">
      <w:pPr>
        <w:numPr>
          <w:ilvl w:val="1"/>
          <w:numId w:val="3"/>
        </w:numPr>
      </w:pPr>
      <w:r>
        <w:t>Constraints: Users might need to ensure they have enough storage space on their device for optimal software functionality.</w:t>
      </w:r>
    </w:p>
    <w:p w14:paraId="74874224" w14:textId="77777777" w:rsidR="00464E62" w:rsidRDefault="00464E62">
      <w:pPr>
        <w:pStyle w:val="Heading2"/>
      </w:pPr>
      <w:bookmarkStart w:id="15" w:name="_Toc5537905"/>
      <w:r w:rsidRPr="00F17758">
        <w:t>Assumptions and dependencies</w:t>
      </w:r>
      <w:bookmarkEnd w:id="15"/>
    </w:p>
    <w:p w14:paraId="22DA8870" w14:textId="54831625" w:rsidR="007D4A94" w:rsidRPr="007D4A94" w:rsidRDefault="007D4A94" w:rsidP="006E1492">
      <w:pPr>
        <w:rPr>
          <w:b/>
          <w:bCs/>
        </w:rPr>
      </w:pPr>
      <w:r w:rsidRPr="007D4A94">
        <w:rPr>
          <w:b/>
          <w:bCs/>
        </w:rPr>
        <w:t>Assumptions</w:t>
      </w:r>
    </w:p>
    <w:p w14:paraId="1346E8B2" w14:textId="5BECB4A2" w:rsidR="0006015A" w:rsidRDefault="0006015A" w:rsidP="0006015A">
      <w:pPr>
        <w:numPr>
          <w:ilvl w:val="0"/>
          <w:numId w:val="3"/>
        </w:numPr>
      </w:pPr>
      <w:r>
        <w:t>Standardized Metadata</w:t>
      </w:r>
    </w:p>
    <w:p w14:paraId="3505C251" w14:textId="6333421D" w:rsidR="007D4A94" w:rsidRDefault="007C2009" w:rsidP="007D4A94">
      <w:pPr>
        <w:numPr>
          <w:ilvl w:val="1"/>
          <w:numId w:val="3"/>
        </w:numPr>
      </w:pPr>
      <w:r>
        <w:t>The software assumes that all photos fed to it will have the standard metadata tags.</w:t>
      </w:r>
    </w:p>
    <w:p w14:paraId="284C8BDE" w14:textId="113F6F5E" w:rsidR="00F03C6C" w:rsidRDefault="00F03C6C" w:rsidP="00F03C6C">
      <w:pPr>
        <w:numPr>
          <w:ilvl w:val="0"/>
          <w:numId w:val="3"/>
        </w:numPr>
      </w:pPr>
      <w:r>
        <w:t>User Knowledge</w:t>
      </w:r>
    </w:p>
    <w:p w14:paraId="1D8B4267" w14:textId="65DBB2A5" w:rsidR="00F03C6C" w:rsidRDefault="00F03C6C" w:rsidP="00F03C6C">
      <w:pPr>
        <w:numPr>
          <w:ilvl w:val="1"/>
          <w:numId w:val="3"/>
        </w:numPr>
      </w:pPr>
      <w:r>
        <w:t>ShutterSort assumes that the user knows how to use basic functions of a computer, such as dragging and dropping files and clicking buttons.</w:t>
      </w:r>
    </w:p>
    <w:p w14:paraId="687B703C" w14:textId="73753F2B" w:rsidR="006E1492" w:rsidRPr="006E1492" w:rsidRDefault="006E1492" w:rsidP="006E1492">
      <w:pPr>
        <w:rPr>
          <w:b/>
          <w:bCs/>
        </w:rPr>
      </w:pPr>
      <w:r w:rsidRPr="006E1492">
        <w:rPr>
          <w:b/>
          <w:bCs/>
        </w:rPr>
        <w:t>Dependencies</w:t>
      </w:r>
    </w:p>
    <w:p w14:paraId="5E379BB7" w14:textId="5C3561AA" w:rsidR="007D4A94" w:rsidRDefault="006E1492" w:rsidP="006E1492">
      <w:pPr>
        <w:numPr>
          <w:ilvl w:val="0"/>
          <w:numId w:val="3"/>
        </w:numPr>
      </w:pPr>
      <w:r>
        <w:t>External Libraries and Frameworks</w:t>
      </w:r>
    </w:p>
    <w:p w14:paraId="5A90F995" w14:textId="4D9DB64B" w:rsidR="006E1492" w:rsidRDefault="00AE6E90" w:rsidP="006E1492">
      <w:pPr>
        <w:numPr>
          <w:ilvl w:val="1"/>
          <w:numId w:val="3"/>
        </w:numPr>
      </w:pPr>
      <w:r>
        <w:t xml:space="preserve">Machine </w:t>
      </w:r>
      <w:r w:rsidR="001D253B">
        <w:t>l</w:t>
      </w:r>
      <w:r>
        <w:t>earning datasets depend on massive external libraries in order to save space on the user’s storage device</w:t>
      </w:r>
      <w:r w:rsidR="004721E5">
        <w:t>.</w:t>
      </w:r>
    </w:p>
    <w:p w14:paraId="0B154AF3" w14:textId="11FEA52B" w:rsidR="00572F5D" w:rsidRDefault="00572F5D" w:rsidP="00572F5D">
      <w:pPr>
        <w:numPr>
          <w:ilvl w:val="0"/>
          <w:numId w:val="3"/>
        </w:numPr>
      </w:pPr>
      <w:r>
        <w:t>API</w:t>
      </w:r>
    </w:p>
    <w:p w14:paraId="225CC8FB" w14:textId="5AE25E03" w:rsidR="00F03C6C" w:rsidRPr="007D4A94" w:rsidRDefault="00572F5D" w:rsidP="004E5EB8">
      <w:pPr>
        <w:numPr>
          <w:ilvl w:val="1"/>
          <w:numId w:val="3"/>
        </w:numPr>
      </w:pPr>
      <w:r>
        <w:t>If APIs are used in the development of ShutterSort, their continued support will be necessary for ShutterSort to continue running with</w:t>
      </w:r>
      <w:r w:rsidR="00E47DE9">
        <w:t>out refactoring</w:t>
      </w:r>
      <w:r>
        <w:t>.</w:t>
      </w:r>
    </w:p>
    <w:p w14:paraId="4094E2CD" w14:textId="067DCD62" w:rsidR="00464E62" w:rsidRDefault="00464E62" w:rsidP="00172A71">
      <w:pPr>
        <w:pStyle w:val="Heading2"/>
      </w:pPr>
      <w:bookmarkStart w:id="16" w:name="_Toc5537906"/>
      <w:r w:rsidRPr="00F17758">
        <w:t>Requirements subsets</w:t>
      </w:r>
      <w:bookmarkEnd w:id="16"/>
    </w:p>
    <w:p w14:paraId="32792424" w14:textId="4542E97D" w:rsidR="00172A71" w:rsidRDefault="00172A71" w:rsidP="00172A71">
      <w:pPr>
        <w:numPr>
          <w:ilvl w:val="0"/>
          <w:numId w:val="5"/>
        </w:numPr>
      </w:pPr>
      <w:r>
        <w:t xml:space="preserve">Basic </w:t>
      </w:r>
      <w:r w:rsidR="00AE7467">
        <w:t xml:space="preserve">Algorithmic </w:t>
      </w:r>
      <w:r>
        <w:t>Photo Sorting (Phase 1)</w:t>
      </w:r>
    </w:p>
    <w:p w14:paraId="53B067F7" w14:textId="54D70313" w:rsidR="0015519A" w:rsidRDefault="0015519A" w:rsidP="0015519A">
      <w:pPr>
        <w:numPr>
          <w:ilvl w:val="1"/>
          <w:numId w:val="5"/>
        </w:numPr>
      </w:pPr>
      <w:r>
        <w:t>Description: This subset covers the primary function of ShutterSort, which is the categorization of photographs based on their metadata.</w:t>
      </w:r>
    </w:p>
    <w:p w14:paraId="5E0330A8" w14:textId="450D8683" w:rsidR="0015519A" w:rsidRDefault="0015519A" w:rsidP="0015519A">
      <w:pPr>
        <w:numPr>
          <w:ilvl w:val="1"/>
          <w:numId w:val="5"/>
        </w:numPr>
      </w:pPr>
      <w:r>
        <w:t>Key Requirements: Metadata extraction, categorization algorithm, user-interface for viewing sorted photos.</w:t>
      </w:r>
    </w:p>
    <w:p w14:paraId="230B2FF0" w14:textId="0613252C" w:rsidR="00172A71" w:rsidRDefault="00AE7467" w:rsidP="00172A71">
      <w:pPr>
        <w:numPr>
          <w:ilvl w:val="0"/>
          <w:numId w:val="5"/>
        </w:numPr>
      </w:pPr>
      <w:r>
        <w:t>Graphical User Interface Connectivity (Phase 2)</w:t>
      </w:r>
    </w:p>
    <w:p w14:paraId="0595AA9D" w14:textId="4B28040D" w:rsidR="0015519A" w:rsidRDefault="00CB29FB" w:rsidP="0015519A">
      <w:pPr>
        <w:numPr>
          <w:ilvl w:val="1"/>
          <w:numId w:val="5"/>
        </w:numPr>
      </w:pPr>
      <w:r>
        <w:t xml:space="preserve">Description: </w:t>
      </w:r>
      <w:r w:rsidR="009D490F">
        <w:t>The connectivity between the GUI and the actual functionality of the sorting algorithms.</w:t>
      </w:r>
    </w:p>
    <w:p w14:paraId="669B252C" w14:textId="0FCA0371" w:rsidR="00CB29FB" w:rsidRDefault="00CB29FB" w:rsidP="0015519A">
      <w:pPr>
        <w:numPr>
          <w:ilvl w:val="1"/>
          <w:numId w:val="5"/>
        </w:numPr>
      </w:pPr>
      <w:r>
        <w:t xml:space="preserve">Key Requirements: </w:t>
      </w:r>
      <w:r w:rsidR="009D490F">
        <w:t>GUI windows, ergonomic UI design</w:t>
      </w:r>
      <w:r w:rsidR="00FB3D5E">
        <w:t>, multiple pages</w:t>
      </w:r>
    </w:p>
    <w:p w14:paraId="4254DDCA" w14:textId="52639D9C" w:rsidR="00F34D75" w:rsidRDefault="00F34D75" w:rsidP="00172A71">
      <w:pPr>
        <w:numPr>
          <w:ilvl w:val="0"/>
          <w:numId w:val="5"/>
        </w:numPr>
      </w:pPr>
      <w:r>
        <w:t>Advanced User Customization (Phase 3)</w:t>
      </w:r>
    </w:p>
    <w:p w14:paraId="63B9C663" w14:textId="7A6A353D" w:rsidR="00CB29FB" w:rsidRDefault="00CB29FB" w:rsidP="00CB29FB">
      <w:pPr>
        <w:numPr>
          <w:ilvl w:val="1"/>
          <w:numId w:val="5"/>
        </w:numPr>
      </w:pPr>
      <w:r>
        <w:t xml:space="preserve">Description: </w:t>
      </w:r>
      <w:r w:rsidR="00E66E0D">
        <w:t>Advanced features allowing users to set detailed sorting criteria and preferences.</w:t>
      </w:r>
    </w:p>
    <w:p w14:paraId="04621933" w14:textId="393C7B32" w:rsidR="00CB29FB" w:rsidRDefault="00CB29FB" w:rsidP="00CB29FB">
      <w:pPr>
        <w:numPr>
          <w:ilvl w:val="1"/>
          <w:numId w:val="5"/>
        </w:numPr>
      </w:pPr>
      <w:r>
        <w:t xml:space="preserve">Key Requirements: </w:t>
      </w:r>
      <w:r w:rsidR="00E66E0D">
        <w:t xml:space="preserve">Advanced sorting criteria settings, </w:t>
      </w:r>
      <w:r w:rsidR="002D7E97">
        <w:t>sorting</w:t>
      </w:r>
      <w:r w:rsidR="00E66E0D">
        <w:t xml:space="preserve"> profiles, customizable UI themes, saving and loading of user-defined sorting presets.</w:t>
      </w:r>
    </w:p>
    <w:p w14:paraId="47F05812" w14:textId="39B0BFF9" w:rsidR="00AE7467" w:rsidRDefault="00AE7467" w:rsidP="00172A71">
      <w:pPr>
        <w:numPr>
          <w:ilvl w:val="0"/>
          <w:numId w:val="5"/>
        </w:numPr>
      </w:pPr>
      <w:r>
        <w:t>Machine Learning</w:t>
      </w:r>
      <w:r w:rsidR="002D5478">
        <w:t xml:space="preserve">/Computer Vision Integration (Phase </w:t>
      </w:r>
      <w:r w:rsidR="00F34D75">
        <w:t>4</w:t>
      </w:r>
      <w:r w:rsidR="002D5478">
        <w:t>)</w:t>
      </w:r>
    </w:p>
    <w:p w14:paraId="5B475AE2" w14:textId="4074CC94" w:rsidR="003E7A0B" w:rsidRDefault="003E7A0B" w:rsidP="003E7A0B">
      <w:pPr>
        <w:numPr>
          <w:ilvl w:val="1"/>
          <w:numId w:val="5"/>
        </w:numPr>
      </w:pPr>
      <w:r>
        <w:t>Description:</w:t>
      </w:r>
      <w:r w:rsidRPr="003E7A0B">
        <w:t xml:space="preserve"> </w:t>
      </w:r>
      <w:r>
        <w:t>Integration of machine learning capabilities to enhance sorting accuracy and recognize specific objects or scenes.</w:t>
      </w:r>
    </w:p>
    <w:p w14:paraId="2938FBBA" w14:textId="2911E955" w:rsidR="003E7A0B" w:rsidRDefault="003E7A0B" w:rsidP="003E7A0B">
      <w:pPr>
        <w:numPr>
          <w:ilvl w:val="1"/>
          <w:numId w:val="5"/>
        </w:numPr>
      </w:pPr>
      <w:r>
        <w:t>Key Requirements: ML model training and integration, object/scene recognition, feedback loop for user corrections.</w:t>
      </w:r>
    </w:p>
    <w:p w14:paraId="4E9C238F" w14:textId="378A5777" w:rsidR="00AE7467" w:rsidRDefault="00AE7467" w:rsidP="00172A71">
      <w:pPr>
        <w:numPr>
          <w:ilvl w:val="0"/>
          <w:numId w:val="5"/>
        </w:numPr>
      </w:pPr>
      <w:r>
        <w:t xml:space="preserve">Help and Extensive Documentation (Phase </w:t>
      </w:r>
      <w:r w:rsidR="00F34D75">
        <w:t>5</w:t>
      </w:r>
      <w:r>
        <w:t>)</w:t>
      </w:r>
    </w:p>
    <w:p w14:paraId="0FBD7FF9" w14:textId="0C428CF0" w:rsidR="00CB29FB" w:rsidRDefault="00CB29FB" w:rsidP="00CB29FB">
      <w:pPr>
        <w:numPr>
          <w:ilvl w:val="1"/>
          <w:numId w:val="5"/>
        </w:numPr>
      </w:pPr>
      <w:r>
        <w:t>Description: Features designed to support and engage the user community, including detailed tutorials, FAQ sections, and possibly a forum or community section.</w:t>
      </w:r>
    </w:p>
    <w:p w14:paraId="1CF66437" w14:textId="475D0313" w:rsidR="00CB29FB" w:rsidRPr="00172A71" w:rsidRDefault="00CB29FB" w:rsidP="00CB29FB">
      <w:pPr>
        <w:numPr>
          <w:ilvl w:val="1"/>
          <w:numId w:val="5"/>
        </w:numPr>
      </w:pPr>
      <w:r>
        <w:t xml:space="preserve">Key Requirements: </w:t>
      </w:r>
      <w:r w:rsidR="009B31B1">
        <w:t>In-app help, FAQ, community forum (if pursued), feedback/support ticketing system</w:t>
      </w:r>
      <w:r w:rsidR="00937ABB">
        <w:t>.</w:t>
      </w:r>
    </w:p>
    <w:p w14:paraId="2ACDB06F" w14:textId="77777777" w:rsidR="00464E62" w:rsidRPr="00F17758" w:rsidRDefault="00464E62">
      <w:pPr>
        <w:pStyle w:val="Heading1"/>
      </w:pPr>
      <w:bookmarkStart w:id="17" w:name="_Toc5537907"/>
      <w:r w:rsidRPr="00F17758">
        <w:lastRenderedPageBreak/>
        <w:t>Specific Requirements</w:t>
      </w:r>
      <w:bookmarkEnd w:id="17"/>
      <w:r w:rsidRPr="00F17758">
        <w:t xml:space="preserve"> </w:t>
      </w:r>
    </w:p>
    <w:p w14:paraId="1A58A7AD" w14:textId="77777777" w:rsidR="00464E62" w:rsidRPr="00F17758" w:rsidRDefault="00464E62">
      <w:pPr>
        <w:pStyle w:val="Heading2"/>
      </w:pPr>
      <w:bookmarkStart w:id="18" w:name="_Toc5537908"/>
      <w:r w:rsidRPr="00F17758">
        <w:t>Functionality</w:t>
      </w:r>
      <w:bookmarkEnd w:id="18"/>
    </w:p>
    <w:p w14:paraId="2C00547C" w14:textId="555B97A2" w:rsidR="003E4418" w:rsidRPr="003E4418" w:rsidRDefault="003E4418" w:rsidP="003E4418">
      <w:pPr>
        <w:pStyle w:val="BodyText"/>
        <w:ind w:left="0"/>
      </w:pPr>
      <w:r>
        <w:t xml:space="preserve">The main pieces of functionality </w:t>
      </w:r>
      <w:r w:rsidR="005F7042">
        <w:t>for ShutterSort are:</w:t>
      </w:r>
    </w:p>
    <w:p w14:paraId="7CBCD3B1" w14:textId="77777777" w:rsidR="008B3C86" w:rsidRDefault="008B3C86" w:rsidP="008B3C86">
      <w:pPr>
        <w:pStyle w:val="Heading3"/>
      </w:pPr>
      <w:r>
        <w:t>Automatic Live Photo Sorting</w:t>
      </w:r>
    </w:p>
    <w:p w14:paraId="6AD9C2E8" w14:textId="4B8DF9E6" w:rsidR="008B3C86" w:rsidRPr="008B3C86" w:rsidRDefault="008B3C86" w:rsidP="008B3C86">
      <w:pPr>
        <w:numPr>
          <w:ilvl w:val="0"/>
          <w:numId w:val="3"/>
        </w:numPr>
      </w:pPr>
      <w:r w:rsidRPr="008B3C86">
        <w:rPr>
          <w:b/>
          <w:bCs/>
        </w:rPr>
        <w:t>Description:</w:t>
      </w:r>
      <w:r w:rsidRPr="008B3C86">
        <w:t xml:space="preserve"> Automatically categorizes images based on their metadata, offering real-time sorting.</w:t>
      </w:r>
    </w:p>
    <w:p w14:paraId="20569ACC" w14:textId="77777777" w:rsidR="008B3C86" w:rsidRDefault="008B3C86" w:rsidP="008B3C86">
      <w:pPr>
        <w:numPr>
          <w:ilvl w:val="0"/>
          <w:numId w:val="3"/>
        </w:numPr>
      </w:pPr>
      <w:r w:rsidRPr="008B3C86">
        <w:rPr>
          <w:b/>
          <w:bCs/>
        </w:rPr>
        <w:t>Requirements</w:t>
      </w:r>
      <w:r>
        <w:rPr>
          <w:b/>
          <w:bCs/>
        </w:rPr>
        <w:t>:</w:t>
      </w:r>
    </w:p>
    <w:p w14:paraId="42B99B93" w14:textId="77777777" w:rsidR="008B3C86" w:rsidRDefault="008B3C86" w:rsidP="008B3C86">
      <w:pPr>
        <w:numPr>
          <w:ilvl w:val="1"/>
          <w:numId w:val="3"/>
        </w:numPr>
      </w:pPr>
      <w:r w:rsidRPr="008B3C86">
        <w:t>Ability to read metadata from a wide range of image formats.</w:t>
      </w:r>
    </w:p>
    <w:p w14:paraId="78878E1A" w14:textId="77777777" w:rsidR="008B3C86" w:rsidRDefault="008B3C86" w:rsidP="008B3C86">
      <w:pPr>
        <w:numPr>
          <w:ilvl w:val="1"/>
          <w:numId w:val="3"/>
        </w:numPr>
      </w:pPr>
      <w:r w:rsidRPr="008B3C86">
        <w:t>Robust algorithm to categorize images based on predefined and user-defined criteria.</w:t>
      </w:r>
    </w:p>
    <w:p w14:paraId="2CEF24A1" w14:textId="42B30705" w:rsidR="00464E62" w:rsidRDefault="008B3C86" w:rsidP="00ED3FD4">
      <w:pPr>
        <w:numPr>
          <w:ilvl w:val="1"/>
          <w:numId w:val="3"/>
        </w:numPr>
      </w:pPr>
      <w:r w:rsidRPr="008B3C86">
        <w:t>Notification system to alert users once sorting is complete or if there are issues</w:t>
      </w:r>
    </w:p>
    <w:p w14:paraId="3880A75A" w14:textId="053E7AB3" w:rsidR="0099434A" w:rsidRDefault="0099434A" w:rsidP="0099434A">
      <w:pPr>
        <w:pStyle w:val="Heading3"/>
      </w:pPr>
      <w:r>
        <w:t>User Preferences and Customization</w:t>
      </w:r>
    </w:p>
    <w:p w14:paraId="3C9D4E64" w14:textId="1658F639" w:rsidR="00A33A21" w:rsidRPr="008B3C86" w:rsidRDefault="00A33A21" w:rsidP="00A33A21">
      <w:pPr>
        <w:numPr>
          <w:ilvl w:val="0"/>
          <w:numId w:val="3"/>
        </w:numPr>
      </w:pPr>
      <w:r w:rsidRPr="008B3C86">
        <w:rPr>
          <w:b/>
          <w:bCs/>
        </w:rPr>
        <w:t>Description:</w:t>
      </w:r>
      <w:r w:rsidRPr="008B3C86">
        <w:t xml:space="preserve"> </w:t>
      </w:r>
      <w:r w:rsidR="00150ECA">
        <w:t xml:space="preserve">Provides users with the flexibility to modify sorting criteria </w:t>
      </w:r>
      <w:r w:rsidR="00150ECA">
        <w:t xml:space="preserve">and the application </w:t>
      </w:r>
      <w:r w:rsidR="00150ECA">
        <w:t>based on specific needs.</w:t>
      </w:r>
    </w:p>
    <w:p w14:paraId="79D534EE" w14:textId="77777777" w:rsidR="00A33A21" w:rsidRPr="00A33A21" w:rsidRDefault="00A33A21" w:rsidP="00A33A21">
      <w:pPr>
        <w:numPr>
          <w:ilvl w:val="0"/>
          <w:numId w:val="3"/>
        </w:numPr>
      </w:pPr>
      <w:r w:rsidRPr="008B3C86">
        <w:rPr>
          <w:b/>
          <w:bCs/>
        </w:rPr>
        <w:t>Requirements</w:t>
      </w:r>
      <w:r>
        <w:rPr>
          <w:b/>
          <w:bCs/>
        </w:rPr>
        <w:t>:</w:t>
      </w:r>
    </w:p>
    <w:p w14:paraId="6C3971CB" w14:textId="4C713DB0" w:rsidR="00A33A21" w:rsidRDefault="00BA7C74" w:rsidP="00A33A21">
      <w:pPr>
        <w:numPr>
          <w:ilvl w:val="1"/>
          <w:numId w:val="3"/>
        </w:numPr>
      </w:pPr>
      <w:r>
        <w:t>User-friendly interface for setting and modifying sorting criteria.</w:t>
      </w:r>
    </w:p>
    <w:p w14:paraId="6A0F60B8" w14:textId="15917424" w:rsidR="00BA7C74" w:rsidRDefault="00BA7C74" w:rsidP="00A33A21">
      <w:pPr>
        <w:numPr>
          <w:ilvl w:val="1"/>
          <w:numId w:val="3"/>
        </w:numPr>
      </w:pPr>
      <w:r>
        <w:t>Save and load functionality for user-defined presets.</w:t>
      </w:r>
    </w:p>
    <w:p w14:paraId="42C86915" w14:textId="14A0D32E" w:rsidR="00BA7C74" w:rsidRDefault="00BA7C74" w:rsidP="00A33A21">
      <w:pPr>
        <w:numPr>
          <w:ilvl w:val="1"/>
          <w:numId w:val="3"/>
        </w:numPr>
      </w:pPr>
      <w:r>
        <w:t>Option to prioritize certain metadata tags over others.</w:t>
      </w:r>
    </w:p>
    <w:p w14:paraId="2593EFBB" w14:textId="04163EBA" w:rsidR="00BA7C74" w:rsidRDefault="00BA7C74" w:rsidP="00A33A21">
      <w:pPr>
        <w:numPr>
          <w:ilvl w:val="1"/>
          <w:numId w:val="3"/>
        </w:numPr>
      </w:pPr>
      <w:r>
        <w:t>Ability to change application-specific settings</w:t>
      </w:r>
    </w:p>
    <w:p w14:paraId="1B010FB6" w14:textId="08B10673" w:rsidR="0099434A" w:rsidRDefault="0099434A" w:rsidP="0099434A">
      <w:pPr>
        <w:pStyle w:val="Heading3"/>
      </w:pPr>
      <w:r>
        <w:t>Machine Learning/Computer Vision Integration</w:t>
      </w:r>
    </w:p>
    <w:p w14:paraId="068D5209" w14:textId="6518CD9D" w:rsidR="00A33A21" w:rsidRPr="008B3C86" w:rsidRDefault="00A33A21" w:rsidP="00A33A21">
      <w:pPr>
        <w:numPr>
          <w:ilvl w:val="0"/>
          <w:numId w:val="3"/>
        </w:numPr>
      </w:pPr>
      <w:r w:rsidRPr="008B3C86">
        <w:rPr>
          <w:b/>
          <w:bCs/>
        </w:rPr>
        <w:t>Description:</w:t>
      </w:r>
      <w:r w:rsidRPr="008B3C86">
        <w:t xml:space="preserve"> </w:t>
      </w:r>
      <w:r w:rsidR="00A13023">
        <w:t xml:space="preserve">Machine learning and computer vision </w:t>
      </w:r>
      <w:r w:rsidR="00FC74B8">
        <w:t>can categorize images based on the objects within them, the amount of a particular object present, a specific person, and more</w:t>
      </w:r>
      <w:r w:rsidR="000F79AB">
        <w:t xml:space="preserve"> depending on the training data.</w:t>
      </w:r>
    </w:p>
    <w:p w14:paraId="175DDA53" w14:textId="15E2C48A" w:rsidR="00A33A21" w:rsidRDefault="00A33A21" w:rsidP="00A33A21">
      <w:pPr>
        <w:numPr>
          <w:ilvl w:val="0"/>
          <w:numId w:val="3"/>
        </w:numPr>
      </w:pPr>
      <w:r w:rsidRPr="008B3C86">
        <w:rPr>
          <w:b/>
          <w:bCs/>
        </w:rPr>
        <w:t>Requirements</w:t>
      </w:r>
      <w:r>
        <w:rPr>
          <w:b/>
          <w:bCs/>
        </w:rPr>
        <w:t>:</w:t>
      </w:r>
    </w:p>
    <w:p w14:paraId="419545E5" w14:textId="3FA200A2" w:rsidR="00A33A21" w:rsidRDefault="00D216C9" w:rsidP="00A33A21">
      <w:pPr>
        <w:numPr>
          <w:ilvl w:val="1"/>
          <w:numId w:val="3"/>
        </w:numPr>
      </w:pPr>
      <w:r>
        <w:t>Ability to access large set of training material</w:t>
      </w:r>
    </w:p>
    <w:p w14:paraId="0ACC9585" w14:textId="747666EC" w:rsidR="00D216C9" w:rsidRPr="00A33A21" w:rsidRDefault="00D6452E" w:rsidP="00A33A21">
      <w:pPr>
        <w:numPr>
          <w:ilvl w:val="1"/>
          <w:numId w:val="3"/>
        </w:numPr>
      </w:pPr>
      <w:r>
        <w:t xml:space="preserve">Ability to identify objects and </w:t>
      </w:r>
      <w:r w:rsidR="000F244B">
        <w:t xml:space="preserve">various other </w:t>
      </w:r>
      <w:r w:rsidR="00E719D0">
        <w:t>targets</w:t>
      </w:r>
      <w:r>
        <w:t xml:space="preserve"> within images</w:t>
      </w:r>
    </w:p>
    <w:p w14:paraId="63DC43CB" w14:textId="08CDCD0E" w:rsidR="0099434A" w:rsidRDefault="00F96925" w:rsidP="0099434A">
      <w:pPr>
        <w:pStyle w:val="Heading3"/>
      </w:pPr>
      <w:r>
        <w:t>Error Handling</w:t>
      </w:r>
    </w:p>
    <w:p w14:paraId="0A91B570" w14:textId="28BC78BC" w:rsidR="00A33A21" w:rsidRPr="008B3C86" w:rsidRDefault="00A33A21" w:rsidP="00A33A21">
      <w:pPr>
        <w:numPr>
          <w:ilvl w:val="0"/>
          <w:numId w:val="3"/>
        </w:numPr>
      </w:pPr>
      <w:r w:rsidRPr="008B3C86">
        <w:rPr>
          <w:b/>
          <w:bCs/>
        </w:rPr>
        <w:t>Description:</w:t>
      </w:r>
      <w:r w:rsidRPr="008B3C86">
        <w:t xml:space="preserve"> </w:t>
      </w:r>
      <w:r w:rsidR="00F96006">
        <w:t>Ensures user file safety in the event of an unprecedented error or interruption</w:t>
      </w:r>
      <w:r w:rsidR="00EB6D02">
        <w:t>.</w:t>
      </w:r>
    </w:p>
    <w:p w14:paraId="27A89CBD" w14:textId="3F740392" w:rsidR="00A33A21" w:rsidRDefault="00A33A21" w:rsidP="00A33A21">
      <w:pPr>
        <w:numPr>
          <w:ilvl w:val="0"/>
          <w:numId w:val="3"/>
        </w:numPr>
      </w:pPr>
      <w:r w:rsidRPr="008B3C86">
        <w:rPr>
          <w:b/>
          <w:bCs/>
        </w:rPr>
        <w:t>Requirements</w:t>
      </w:r>
      <w:r>
        <w:rPr>
          <w:b/>
          <w:bCs/>
        </w:rPr>
        <w:t>:</w:t>
      </w:r>
    </w:p>
    <w:p w14:paraId="62CC7E5C" w14:textId="033A5546" w:rsidR="00077D83" w:rsidRDefault="00077D83" w:rsidP="0083526F">
      <w:pPr>
        <w:numPr>
          <w:ilvl w:val="1"/>
          <w:numId w:val="3"/>
        </w:numPr>
      </w:pPr>
      <w:r>
        <w:t>Identify and categorize common errors during the sorting process.</w:t>
      </w:r>
    </w:p>
    <w:p w14:paraId="1AC78553" w14:textId="11E0894B" w:rsidR="00077D83" w:rsidRDefault="00077D83" w:rsidP="00A33A21">
      <w:pPr>
        <w:numPr>
          <w:ilvl w:val="1"/>
          <w:numId w:val="3"/>
        </w:numPr>
      </w:pPr>
      <w:r>
        <w:t>Log error</w:t>
      </w:r>
      <w:r>
        <w:t>s</w:t>
      </w:r>
      <w:r w:rsidR="006858D5">
        <w:t xml:space="preserve"> for further troubleshooting</w:t>
      </w:r>
    </w:p>
    <w:p w14:paraId="400AA5C8" w14:textId="2134B311" w:rsidR="00A33A21" w:rsidRDefault="00AF70FD" w:rsidP="001F2566">
      <w:pPr>
        <w:numPr>
          <w:ilvl w:val="1"/>
          <w:numId w:val="3"/>
        </w:numPr>
      </w:pPr>
      <w:r>
        <w:t>Move backup of affected photos to the output folder</w:t>
      </w:r>
      <w:r w:rsidR="003A13E7">
        <w:t xml:space="preserve"> to avoid file damage or corruption</w:t>
      </w:r>
    </w:p>
    <w:p w14:paraId="070D6879" w14:textId="2CC2194C" w:rsidR="003B17A3" w:rsidRDefault="003B17A3" w:rsidP="003B17A3">
      <w:pPr>
        <w:pStyle w:val="Heading3"/>
      </w:pPr>
      <w:r>
        <w:t xml:space="preserve">Notifications and </w:t>
      </w:r>
      <w:r w:rsidR="00882ED2">
        <w:t>Tray Icon</w:t>
      </w:r>
    </w:p>
    <w:p w14:paraId="358EB017" w14:textId="3FD4EA03" w:rsidR="003B17A3" w:rsidRDefault="003B17A3" w:rsidP="003B17A3">
      <w:pPr>
        <w:numPr>
          <w:ilvl w:val="0"/>
          <w:numId w:val="3"/>
        </w:numPr>
      </w:pPr>
      <w:r>
        <w:rPr>
          <w:b/>
          <w:bCs/>
        </w:rPr>
        <w:t xml:space="preserve">Description: </w:t>
      </w:r>
      <w:r>
        <w:t>Provides clarity to users</w:t>
      </w:r>
      <w:r>
        <w:t xml:space="preserve"> about the </w:t>
      </w:r>
      <w:r w:rsidR="004608E9">
        <w:t>status</w:t>
      </w:r>
      <w:r>
        <w:t xml:space="preserve"> of sorting</w:t>
      </w:r>
      <w:r w:rsidR="00882ED2">
        <w:t xml:space="preserve"> and the ability</w:t>
      </w:r>
      <w:r w:rsidR="005F7368">
        <w:t xml:space="preserve"> quickly</w:t>
      </w:r>
      <w:r w:rsidR="00882ED2">
        <w:t xml:space="preserve"> to pause/resume sorting </w:t>
      </w:r>
      <w:r w:rsidR="00497A50">
        <w:t>or open the GUI</w:t>
      </w:r>
    </w:p>
    <w:p w14:paraId="1CB0D45F" w14:textId="5B8B6AC9" w:rsidR="003B17A3" w:rsidRDefault="003B17A3" w:rsidP="003B17A3">
      <w:pPr>
        <w:numPr>
          <w:ilvl w:val="0"/>
          <w:numId w:val="3"/>
        </w:numPr>
      </w:pPr>
      <w:r>
        <w:rPr>
          <w:b/>
          <w:bCs/>
        </w:rPr>
        <w:t>Requirements:</w:t>
      </w:r>
      <w:r>
        <w:t xml:space="preserve"> </w:t>
      </w:r>
    </w:p>
    <w:p w14:paraId="40EA1DB8" w14:textId="48F71FD6" w:rsidR="003B17A3" w:rsidRDefault="003B17A3" w:rsidP="00471A2D">
      <w:pPr>
        <w:numPr>
          <w:ilvl w:val="1"/>
          <w:numId w:val="3"/>
        </w:numPr>
      </w:pPr>
      <w:r>
        <w:t>Show specific data relating to sorting</w:t>
      </w:r>
      <w:r w:rsidR="00471A2D" w:rsidRPr="00471A2D">
        <w:t xml:space="preserve"> </w:t>
      </w:r>
      <w:r w:rsidR="00471A2D">
        <w:t>with clear messages</w:t>
      </w:r>
    </w:p>
    <w:p w14:paraId="32B82704" w14:textId="4879B792" w:rsidR="00A71962" w:rsidRDefault="00A71962" w:rsidP="003B17A3">
      <w:pPr>
        <w:numPr>
          <w:ilvl w:val="1"/>
          <w:numId w:val="3"/>
        </w:numPr>
      </w:pPr>
      <w:r>
        <w:t xml:space="preserve">Allow very basic control over sorting </w:t>
      </w:r>
      <w:r w:rsidR="00E97DDB">
        <w:t xml:space="preserve">and the program </w:t>
      </w:r>
      <w:r>
        <w:t>quickly and easil</w:t>
      </w:r>
      <w:r w:rsidR="00E97DDB">
        <w:t>y</w:t>
      </w:r>
    </w:p>
    <w:p w14:paraId="7293A727" w14:textId="21C858D4" w:rsidR="00A71962" w:rsidRPr="003B17A3" w:rsidRDefault="00D74FB2" w:rsidP="003B17A3">
      <w:pPr>
        <w:numPr>
          <w:ilvl w:val="1"/>
          <w:numId w:val="3"/>
        </w:numPr>
      </w:pPr>
      <w:r>
        <w:t>Ability to show the user that the program is running in the background, and allow them to open the GUI to make changes</w:t>
      </w:r>
    </w:p>
    <w:p w14:paraId="6D5D069B" w14:textId="77777777" w:rsidR="00464E62" w:rsidRDefault="00464E62">
      <w:pPr>
        <w:pStyle w:val="Heading2"/>
      </w:pPr>
      <w:bookmarkStart w:id="19" w:name="_Toc492796467"/>
      <w:bookmarkStart w:id="20" w:name="_Toc5537910"/>
      <w:r w:rsidRPr="00F17758">
        <w:t xml:space="preserve">Use-Case </w:t>
      </w:r>
      <w:bookmarkEnd w:id="19"/>
      <w:r w:rsidRPr="00F17758">
        <w:t>Specifications</w:t>
      </w:r>
      <w:bookmarkEnd w:id="20"/>
    </w:p>
    <w:p w14:paraId="7E05E194" w14:textId="1C040D72" w:rsidR="009A2939" w:rsidRDefault="009A2939" w:rsidP="00BE510B">
      <w:pPr>
        <w:pStyle w:val="Heading3"/>
      </w:pPr>
      <w:r>
        <w:t>Functional Requirement</w:t>
      </w:r>
      <w:r w:rsidR="00EA059B">
        <w:t xml:space="preserve"> Use Cases</w:t>
      </w:r>
    </w:p>
    <w:p w14:paraId="691D1DDA" w14:textId="7A437D03" w:rsidR="009A2939" w:rsidRDefault="00EA059B" w:rsidP="00BE510B">
      <w:pPr>
        <w:pStyle w:val="Heading4"/>
      </w:pPr>
      <w:r>
        <w:t>Open the GUI</w:t>
      </w:r>
    </w:p>
    <w:p w14:paraId="08BA9989" w14:textId="07DD7D94" w:rsidR="00FF47D9" w:rsidRDefault="002B43CC" w:rsidP="00FF47D9">
      <w:pPr>
        <w:rPr>
          <w:b/>
          <w:bCs/>
        </w:rPr>
      </w:pPr>
      <w:r>
        <w:rPr>
          <w:b/>
          <w:bCs/>
        </w:rPr>
        <w:t>Actor</w:t>
      </w:r>
      <w:r w:rsidR="007935B9">
        <w:rPr>
          <w:b/>
          <w:bCs/>
        </w:rPr>
        <w:t>(s)</w:t>
      </w:r>
      <w:r>
        <w:rPr>
          <w:b/>
          <w:bCs/>
        </w:rPr>
        <w:t xml:space="preserve">: </w:t>
      </w:r>
    </w:p>
    <w:p w14:paraId="08D028C1" w14:textId="46FBF390" w:rsidR="00443BEE" w:rsidRPr="00443BEE" w:rsidRDefault="00C70519" w:rsidP="00443BEE">
      <w:pPr>
        <w:numPr>
          <w:ilvl w:val="0"/>
          <w:numId w:val="3"/>
        </w:numPr>
      </w:pPr>
      <w:r>
        <w:t>User</w:t>
      </w:r>
    </w:p>
    <w:p w14:paraId="4970CC09" w14:textId="3E29BE83" w:rsidR="002B43CC" w:rsidRDefault="002B43CC" w:rsidP="00FF47D9">
      <w:pPr>
        <w:rPr>
          <w:b/>
          <w:bCs/>
        </w:rPr>
      </w:pPr>
      <w:r>
        <w:rPr>
          <w:b/>
          <w:bCs/>
        </w:rPr>
        <w:t xml:space="preserve">Description: </w:t>
      </w:r>
    </w:p>
    <w:p w14:paraId="5EE2B3BB" w14:textId="67621F1D" w:rsidR="00443BEE" w:rsidRPr="00443BEE" w:rsidRDefault="00FE59BC" w:rsidP="00443BEE">
      <w:pPr>
        <w:numPr>
          <w:ilvl w:val="0"/>
          <w:numId w:val="3"/>
        </w:numPr>
      </w:pPr>
      <w:r>
        <w:t>The user opens the application, revealing the main dashboard interface.</w:t>
      </w:r>
      <w:r>
        <w:t xml:space="preserve"> From there, they can reorganize </w:t>
      </w:r>
      <w:r w:rsidR="00022E9A">
        <w:t xml:space="preserve">the </w:t>
      </w:r>
      <w:r w:rsidR="00022E9A">
        <w:lastRenderedPageBreak/>
        <w:t>sorting parameters and change other various settings.</w:t>
      </w:r>
    </w:p>
    <w:p w14:paraId="4B39F384" w14:textId="7635E470" w:rsidR="00B71909" w:rsidRDefault="007E09EA" w:rsidP="00FF47D9">
      <w:pPr>
        <w:rPr>
          <w:b/>
          <w:bCs/>
        </w:rPr>
      </w:pPr>
      <w:r>
        <w:rPr>
          <w:b/>
          <w:bCs/>
        </w:rPr>
        <w:t>Precondition(s)</w:t>
      </w:r>
      <w:r w:rsidR="00B71909">
        <w:rPr>
          <w:b/>
          <w:bCs/>
        </w:rPr>
        <w:t xml:space="preserve">: </w:t>
      </w:r>
    </w:p>
    <w:p w14:paraId="4527E7C9" w14:textId="6F6DD12D" w:rsidR="004672DE" w:rsidRPr="00443BEE" w:rsidRDefault="00664414" w:rsidP="004672DE">
      <w:pPr>
        <w:numPr>
          <w:ilvl w:val="0"/>
          <w:numId w:val="3"/>
        </w:numPr>
      </w:pPr>
      <w:r>
        <w:t>ShutterSort application is installed.</w:t>
      </w:r>
    </w:p>
    <w:p w14:paraId="4161F1AD" w14:textId="0AAD9DD8" w:rsidR="00A178DC" w:rsidRDefault="00A178DC" w:rsidP="00BE510B">
      <w:pPr>
        <w:pStyle w:val="Heading4"/>
      </w:pPr>
      <w:r>
        <w:t>Open app settings page</w:t>
      </w:r>
    </w:p>
    <w:p w14:paraId="655BAB30" w14:textId="47F605A2" w:rsidR="00537F80" w:rsidRDefault="007E09EA" w:rsidP="00537F80">
      <w:pPr>
        <w:rPr>
          <w:b/>
          <w:bCs/>
        </w:rPr>
      </w:pPr>
      <w:r>
        <w:rPr>
          <w:b/>
          <w:bCs/>
        </w:rPr>
        <w:t>Actor(s)</w:t>
      </w:r>
      <w:r w:rsidR="00537F80">
        <w:rPr>
          <w:b/>
          <w:bCs/>
        </w:rPr>
        <w:t xml:space="preserve">: </w:t>
      </w:r>
    </w:p>
    <w:p w14:paraId="08C32DA7" w14:textId="61BC0BA2" w:rsidR="00537F80" w:rsidRPr="00443BEE" w:rsidRDefault="009C27D7" w:rsidP="00537F80">
      <w:pPr>
        <w:numPr>
          <w:ilvl w:val="0"/>
          <w:numId w:val="3"/>
        </w:numPr>
      </w:pPr>
      <w:r>
        <w:t>User</w:t>
      </w:r>
    </w:p>
    <w:p w14:paraId="42BB11A5" w14:textId="77777777" w:rsidR="00537F80" w:rsidRDefault="00537F80" w:rsidP="00537F80">
      <w:pPr>
        <w:rPr>
          <w:b/>
          <w:bCs/>
        </w:rPr>
      </w:pPr>
      <w:r>
        <w:rPr>
          <w:b/>
          <w:bCs/>
        </w:rPr>
        <w:t xml:space="preserve">Description: </w:t>
      </w:r>
    </w:p>
    <w:p w14:paraId="1DA0C6B4" w14:textId="2F7C9881" w:rsidR="00537F80" w:rsidRPr="00443BEE" w:rsidRDefault="00180BE8" w:rsidP="00537F80">
      <w:pPr>
        <w:numPr>
          <w:ilvl w:val="0"/>
          <w:numId w:val="3"/>
        </w:numPr>
      </w:pPr>
      <w:r>
        <w:t>User accesses the application's settings to modify or view configurations.</w:t>
      </w:r>
    </w:p>
    <w:p w14:paraId="3BF3A01D" w14:textId="13AB674E" w:rsidR="00537F80" w:rsidRDefault="007E09EA" w:rsidP="00537F80">
      <w:pPr>
        <w:rPr>
          <w:b/>
          <w:bCs/>
        </w:rPr>
      </w:pPr>
      <w:r>
        <w:rPr>
          <w:b/>
          <w:bCs/>
        </w:rPr>
        <w:t>Precondition(s)</w:t>
      </w:r>
      <w:r w:rsidR="00537F80">
        <w:rPr>
          <w:b/>
          <w:bCs/>
        </w:rPr>
        <w:t xml:space="preserve">: </w:t>
      </w:r>
    </w:p>
    <w:p w14:paraId="299C1EF0" w14:textId="7FA6BDCA" w:rsidR="00537F80" w:rsidRPr="00537F80" w:rsidRDefault="00180BE8" w:rsidP="00537F80">
      <w:pPr>
        <w:numPr>
          <w:ilvl w:val="0"/>
          <w:numId w:val="3"/>
        </w:numPr>
      </w:pPr>
      <w:r>
        <w:t>GUI is open.</w:t>
      </w:r>
    </w:p>
    <w:p w14:paraId="5E12FECA" w14:textId="3C20B0AD" w:rsidR="00A178DC" w:rsidRDefault="00A178DC" w:rsidP="00BE510B">
      <w:pPr>
        <w:pStyle w:val="Heading4"/>
      </w:pPr>
      <w:r>
        <w:t>Toggle auto-run</w:t>
      </w:r>
    </w:p>
    <w:p w14:paraId="44803CD5" w14:textId="5883B65C" w:rsidR="00F221A4" w:rsidRDefault="007E09EA" w:rsidP="00F221A4">
      <w:pPr>
        <w:rPr>
          <w:b/>
          <w:bCs/>
        </w:rPr>
      </w:pPr>
      <w:r>
        <w:rPr>
          <w:b/>
          <w:bCs/>
        </w:rPr>
        <w:t>Actor(s)</w:t>
      </w:r>
      <w:r w:rsidR="00F221A4">
        <w:rPr>
          <w:b/>
          <w:bCs/>
        </w:rPr>
        <w:t xml:space="preserve">: </w:t>
      </w:r>
    </w:p>
    <w:p w14:paraId="06AA8AB4" w14:textId="1C16580B" w:rsidR="00F221A4" w:rsidRPr="00443BEE" w:rsidRDefault="00180BE8" w:rsidP="00F221A4">
      <w:pPr>
        <w:numPr>
          <w:ilvl w:val="0"/>
          <w:numId w:val="3"/>
        </w:numPr>
      </w:pPr>
      <w:r>
        <w:t>User</w:t>
      </w:r>
    </w:p>
    <w:p w14:paraId="5797CE44" w14:textId="77777777" w:rsidR="00F221A4" w:rsidRDefault="00F221A4" w:rsidP="00F221A4">
      <w:pPr>
        <w:rPr>
          <w:b/>
          <w:bCs/>
        </w:rPr>
      </w:pPr>
      <w:r>
        <w:rPr>
          <w:b/>
          <w:bCs/>
        </w:rPr>
        <w:t xml:space="preserve">Description: </w:t>
      </w:r>
    </w:p>
    <w:p w14:paraId="75D0ED5A" w14:textId="00A2E1C3" w:rsidR="00F221A4" w:rsidRPr="00443BEE" w:rsidRDefault="00180BE8" w:rsidP="00F221A4">
      <w:pPr>
        <w:numPr>
          <w:ilvl w:val="0"/>
          <w:numId w:val="3"/>
        </w:numPr>
      </w:pPr>
      <w:r>
        <w:t>User toggles the auto-run feature, determining if the application starts on system boot.</w:t>
      </w:r>
    </w:p>
    <w:p w14:paraId="6B2E900D" w14:textId="6641FFC7" w:rsidR="00F221A4" w:rsidRDefault="007E09EA" w:rsidP="00F221A4">
      <w:pPr>
        <w:rPr>
          <w:b/>
          <w:bCs/>
        </w:rPr>
      </w:pPr>
      <w:r>
        <w:rPr>
          <w:b/>
          <w:bCs/>
        </w:rPr>
        <w:t>Precondition(s)</w:t>
      </w:r>
      <w:r w:rsidR="00F221A4">
        <w:rPr>
          <w:b/>
          <w:bCs/>
        </w:rPr>
        <w:t xml:space="preserve">: </w:t>
      </w:r>
    </w:p>
    <w:p w14:paraId="28BBB7A0" w14:textId="173C1D5B" w:rsidR="00F221A4" w:rsidRPr="00F221A4" w:rsidRDefault="00180BE8" w:rsidP="00F221A4">
      <w:pPr>
        <w:numPr>
          <w:ilvl w:val="0"/>
          <w:numId w:val="3"/>
        </w:numPr>
      </w:pPr>
      <w:r>
        <w:t>User is on the settings page.</w:t>
      </w:r>
    </w:p>
    <w:p w14:paraId="61DC485E" w14:textId="2E5C5CD7" w:rsidR="00A178DC" w:rsidRDefault="00A178DC" w:rsidP="00BE510B">
      <w:pPr>
        <w:pStyle w:val="Heading4"/>
      </w:pPr>
      <w:r>
        <w:t>Toggle live-sorting</w:t>
      </w:r>
    </w:p>
    <w:p w14:paraId="456193D2" w14:textId="6DE0A2F8" w:rsidR="00F221A4" w:rsidRDefault="007E09EA" w:rsidP="00F221A4">
      <w:pPr>
        <w:rPr>
          <w:b/>
          <w:bCs/>
        </w:rPr>
      </w:pPr>
      <w:r>
        <w:rPr>
          <w:b/>
          <w:bCs/>
        </w:rPr>
        <w:t>Actor(s)</w:t>
      </w:r>
      <w:r w:rsidR="00F221A4">
        <w:rPr>
          <w:b/>
          <w:bCs/>
        </w:rPr>
        <w:t xml:space="preserve">: </w:t>
      </w:r>
    </w:p>
    <w:p w14:paraId="4B70CAA9" w14:textId="384FE3CD" w:rsidR="00F221A4" w:rsidRPr="00443BEE" w:rsidRDefault="00B8133D" w:rsidP="00F221A4">
      <w:pPr>
        <w:numPr>
          <w:ilvl w:val="0"/>
          <w:numId w:val="3"/>
        </w:numPr>
      </w:pPr>
      <w:r>
        <w:t>User</w:t>
      </w:r>
    </w:p>
    <w:p w14:paraId="411B9A66" w14:textId="77777777" w:rsidR="00F221A4" w:rsidRDefault="00F221A4" w:rsidP="00F221A4">
      <w:pPr>
        <w:rPr>
          <w:b/>
          <w:bCs/>
        </w:rPr>
      </w:pPr>
      <w:r>
        <w:rPr>
          <w:b/>
          <w:bCs/>
        </w:rPr>
        <w:t xml:space="preserve">Description: </w:t>
      </w:r>
    </w:p>
    <w:p w14:paraId="5AFF0F33" w14:textId="6AF2956B" w:rsidR="00F221A4" w:rsidRPr="00443BEE" w:rsidRDefault="00B8133D" w:rsidP="00F221A4">
      <w:pPr>
        <w:numPr>
          <w:ilvl w:val="0"/>
          <w:numId w:val="3"/>
        </w:numPr>
      </w:pPr>
      <w:r>
        <w:t>User enables or disables the real-time sorting of incoming photos.</w:t>
      </w:r>
    </w:p>
    <w:p w14:paraId="05F6F0B2" w14:textId="158761FF" w:rsidR="00F221A4" w:rsidRDefault="007E09EA" w:rsidP="00F221A4">
      <w:pPr>
        <w:rPr>
          <w:b/>
          <w:bCs/>
        </w:rPr>
      </w:pPr>
      <w:r>
        <w:rPr>
          <w:b/>
          <w:bCs/>
        </w:rPr>
        <w:t>Precondition(s)</w:t>
      </w:r>
      <w:r w:rsidR="00F221A4">
        <w:rPr>
          <w:b/>
          <w:bCs/>
        </w:rPr>
        <w:t xml:space="preserve">: </w:t>
      </w:r>
    </w:p>
    <w:p w14:paraId="1B707C69" w14:textId="49AFDE8C" w:rsidR="00F221A4" w:rsidRPr="00F221A4" w:rsidRDefault="00180BE8" w:rsidP="00F221A4">
      <w:pPr>
        <w:numPr>
          <w:ilvl w:val="0"/>
          <w:numId w:val="3"/>
        </w:numPr>
      </w:pPr>
      <w:r>
        <w:t>User is on the settings page.</w:t>
      </w:r>
    </w:p>
    <w:p w14:paraId="01DD4BCF" w14:textId="66AA55A9" w:rsidR="00EA059B" w:rsidRDefault="00EA059B" w:rsidP="00BE510B">
      <w:pPr>
        <w:pStyle w:val="Heading4"/>
      </w:pPr>
      <w:r>
        <w:t>Set Anchor Point</w:t>
      </w:r>
    </w:p>
    <w:p w14:paraId="0ED9D89B" w14:textId="65453A4B" w:rsidR="00F221A4" w:rsidRDefault="007E09EA" w:rsidP="00F221A4">
      <w:pPr>
        <w:rPr>
          <w:b/>
          <w:bCs/>
        </w:rPr>
      </w:pPr>
      <w:r>
        <w:rPr>
          <w:b/>
          <w:bCs/>
        </w:rPr>
        <w:t>Actor(s)</w:t>
      </w:r>
      <w:r w:rsidR="00F221A4">
        <w:rPr>
          <w:b/>
          <w:bCs/>
        </w:rPr>
        <w:t xml:space="preserve">: </w:t>
      </w:r>
    </w:p>
    <w:p w14:paraId="56575B38" w14:textId="4A4E0824" w:rsidR="00F221A4" w:rsidRPr="00443BEE" w:rsidRDefault="003030CC" w:rsidP="00F221A4">
      <w:pPr>
        <w:numPr>
          <w:ilvl w:val="0"/>
          <w:numId w:val="3"/>
        </w:numPr>
      </w:pPr>
      <w:r>
        <w:t>User</w:t>
      </w:r>
    </w:p>
    <w:p w14:paraId="705353EC" w14:textId="77777777" w:rsidR="00F221A4" w:rsidRDefault="00F221A4" w:rsidP="00F221A4">
      <w:pPr>
        <w:rPr>
          <w:b/>
          <w:bCs/>
        </w:rPr>
      </w:pPr>
      <w:r>
        <w:rPr>
          <w:b/>
          <w:bCs/>
        </w:rPr>
        <w:t xml:space="preserve">Description: </w:t>
      </w:r>
    </w:p>
    <w:p w14:paraId="47C78A1B" w14:textId="0CAF1926" w:rsidR="00F221A4" w:rsidRPr="00443BEE" w:rsidRDefault="003030CC" w:rsidP="00F221A4">
      <w:pPr>
        <w:numPr>
          <w:ilvl w:val="0"/>
          <w:numId w:val="3"/>
        </w:numPr>
      </w:pPr>
      <w:r>
        <w:t>User sets a primary directory as the main sorting location.</w:t>
      </w:r>
    </w:p>
    <w:p w14:paraId="4D0A13EF" w14:textId="474AD1A4" w:rsidR="00F221A4" w:rsidRDefault="007E09EA" w:rsidP="00F221A4">
      <w:pPr>
        <w:rPr>
          <w:b/>
          <w:bCs/>
        </w:rPr>
      </w:pPr>
      <w:r>
        <w:rPr>
          <w:b/>
          <w:bCs/>
        </w:rPr>
        <w:t>Precondition(s)</w:t>
      </w:r>
      <w:r w:rsidR="00F221A4">
        <w:rPr>
          <w:b/>
          <w:bCs/>
        </w:rPr>
        <w:t xml:space="preserve">: </w:t>
      </w:r>
    </w:p>
    <w:p w14:paraId="084309C1" w14:textId="5CEF5884" w:rsidR="00F221A4" w:rsidRPr="00F221A4" w:rsidRDefault="00A53415" w:rsidP="00F221A4">
      <w:pPr>
        <w:numPr>
          <w:ilvl w:val="0"/>
          <w:numId w:val="3"/>
        </w:numPr>
      </w:pPr>
      <w:r>
        <w:t>GUI is open.</w:t>
      </w:r>
    </w:p>
    <w:p w14:paraId="13088A6A" w14:textId="40671580" w:rsidR="008E05A7" w:rsidRDefault="008E05A7" w:rsidP="00BE510B">
      <w:pPr>
        <w:pStyle w:val="Heading4"/>
      </w:pPr>
      <w:r>
        <w:t>Create new folder</w:t>
      </w:r>
    </w:p>
    <w:p w14:paraId="3FFF9EB3" w14:textId="6F6EF43C" w:rsidR="00F221A4" w:rsidRDefault="007E09EA" w:rsidP="00F221A4">
      <w:pPr>
        <w:rPr>
          <w:b/>
          <w:bCs/>
        </w:rPr>
      </w:pPr>
      <w:r>
        <w:rPr>
          <w:b/>
          <w:bCs/>
        </w:rPr>
        <w:t>Actor(s)</w:t>
      </w:r>
      <w:r w:rsidR="00F221A4">
        <w:rPr>
          <w:b/>
          <w:bCs/>
        </w:rPr>
        <w:t xml:space="preserve">: </w:t>
      </w:r>
    </w:p>
    <w:p w14:paraId="4C7804EE" w14:textId="194398AA" w:rsidR="00F221A4" w:rsidRPr="00443BEE" w:rsidRDefault="00950F8D" w:rsidP="00F221A4">
      <w:pPr>
        <w:numPr>
          <w:ilvl w:val="0"/>
          <w:numId w:val="3"/>
        </w:numPr>
      </w:pPr>
      <w:r>
        <w:t>User</w:t>
      </w:r>
    </w:p>
    <w:p w14:paraId="3361F860" w14:textId="77777777" w:rsidR="00F221A4" w:rsidRDefault="00F221A4" w:rsidP="00F221A4">
      <w:pPr>
        <w:rPr>
          <w:b/>
          <w:bCs/>
        </w:rPr>
      </w:pPr>
      <w:r>
        <w:rPr>
          <w:b/>
          <w:bCs/>
        </w:rPr>
        <w:t xml:space="preserve">Description: </w:t>
      </w:r>
    </w:p>
    <w:p w14:paraId="50825384" w14:textId="43AFE95B" w:rsidR="00F221A4" w:rsidRPr="00443BEE" w:rsidRDefault="00950F8D" w:rsidP="00F221A4">
      <w:pPr>
        <w:numPr>
          <w:ilvl w:val="0"/>
          <w:numId w:val="3"/>
        </w:numPr>
      </w:pPr>
      <w:r>
        <w:t xml:space="preserve">User creates a new folder </w:t>
      </w:r>
      <w:r>
        <w:t>for</w:t>
      </w:r>
      <w:r>
        <w:t xml:space="preserve"> the Anchor Point.</w:t>
      </w:r>
    </w:p>
    <w:p w14:paraId="32CAC439" w14:textId="2D80CEEE" w:rsidR="00F221A4" w:rsidRDefault="007E09EA" w:rsidP="00F221A4">
      <w:pPr>
        <w:rPr>
          <w:b/>
          <w:bCs/>
        </w:rPr>
      </w:pPr>
      <w:r>
        <w:rPr>
          <w:b/>
          <w:bCs/>
        </w:rPr>
        <w:t>Precondition(s)</w:t>
      </w:r>
      <w:r w:rsidR="00F221A4">
        <w:rPr>
          <w:b/>
          <w:bCs/>
        </w:rPr>
        <w:t xml:space="preserve">: </w:t>
      </w:r>
    </w:p>
    <w:p w14:paraId="3606DAAB" w14:textId="75C993E3" w:rsidR="00F221A4" w:rsidRPr="00F221A4" w:rsidRDefault="00F22EFC" w:rsidP="00F221A4">
      <w:pPr>
        <w:numPr>
          <w:ilvl w:val="0"/>
          <w:numId w:val="3"/>
        </w:numPr>
      </w:pPr>
      <w:r>
        <w:t>GUI is open.</w:t>
      </w:r>
    </w:p>
    <w:p w14:paraId="0AB9BEAC" w14:textId="27C3F802" w:rsidR="008E05A7" w:rsidRDefault="008E05A7" w:rsidP="00BE510B">
      <w:pPr>
        <w:pStyle w:val="Heading4"/>
      </w:pPr>
      <w:r>
        <w:t>Choose existing folder</w:t>
      </w:r>
    </w:p>
    <w:p w14:paraId="11FB4913" w14:textId="26AFB1D3" w:rsidR="00F221A4" w:rsidRDefault="007E09EA" w:rsidP="00F221A4">
      <w:pPr>
        <w:rPr>
          <w:b/>
          <w:bCs/>
        </w:rPr>
      </w:pPr>
      <w:r>
        <w:rPr>
          <w:b/>
          <w:bCs/>
        </w:rPr>
        <w:t>Actor(s)</w:t>
      </w:r>
      <w:r w:rsidR="00F221A4">
        <w:rPr>
          <w:b/>
          <w:bCs/>
        </w:rPr>
        <w:t xml:space="preserve">: </w:t>
      </w:r>
    </w:p>
    <w:p w14:paraId="702F24C8" w14:textId="2A68BC56" w:rsidR="00F221A4" w:rsidRPr="00443BEE" w:rsidRDefault="00F22EFC" w:rsidP="00F221A4">
      <w:pPr>
        <w:numPr>
          <w:ilvl w:val="0"/>
          <w:numId w:val="3"/>
        </w:numPr>
      </w:pPr>
      <w:r>
        <w:t>User</w:t>
      </w:r>
    </w:p>
    <w:p w14:paraId="5BA3066A" w14:textId="77777777" w:rsidR="00F221A4" w:rsidRDefault="00F221A4" w:rsidP="00F221A4">
      <w:pPr>
        <w:rPr>
          <w:b/>
          <w:bCs/>
        </w:rPr>
      </w:pPr>
      <w:r>
        <w:rPr>
          <w:b/>
          <w:bCs/>
        </w:rPr>
        <w:t xml:space="preserve">Description: </w:t>
      </w:r>
    </w:p>
    <w:p w14:paraId="1839F0CB" w14:textId="286EE8A2" w:rsidR="00F221A4" w:rsidRPr="00443BEE" w:rsidRDefault="00F22EFC" w:rsidP="00F221A4">
      <w:pPr>
        <w:numPr>
          <w:ilvl w:val="0"/>
          <w:numId w:val="3"/>
        </w:numPr>
      </w:pPr>
      <w:r>
        <w:t>User designates an existing folder as the Anchor Point.</w:t>
      </w:r>
    </w:p>
    <w:p w14:paraId="01D75EE3" w14:textId="30045620" w:rsidR="00F221A4" w:rsidRDefault="007E09EA" w:rsidP="00F221A4">
      <w:pPr>
        <w:rPr>
          <w:b/>
          <w:bCs/>
        </w:rPr>
      </w:pPr>
      <w:r>
        <w:rPr>
          <w:b/>
          <w:bCs/>
        </w:rPr>
        <w:t>Precondition(s)</w:t>
      </w:r>
      <w:r w:rsidR="00F221A4">
        <w:rPr>
          <w:b/>
          <w:bCs/>
        </w:rPr>
        <w:t xml:space="preserve">: </w:t>
      </w:r>
    </w:p>
    <w:p w14:paraId="185BBA00" w14:textId="1FBD02C8" w:rsidR="00F221A4" w:rsidRPr="00F221A4" w:rsidRDefault="00F22EFC" w:rsidP="00F22EFC">
      <w:pPr>
        <w:numPr>
          <w:ilvl w:val="0"/>
          <w:numId w:val="3"/>
        </w:numPr>
      </w:pPr>
      <w:r>
        <w:t>GUI is open.</w:t>
      </w:r>
    </w:p>
    <w:p w14:paraId="6EEB4E3E" w14:textId="3B421980" w:rsidR="00EA059B" w:rsidRDefault="00EA059B" w:rsidP="00BE510B">
      <w:pPr>
        <w:pStyle w:val="Heading4"/>
      </w:pPr>
      <w:r>
        <w:lastRenderedPageBreak/>
        <w:t>Configure sorting methods</w:t>
      </w:r>
    </w:p>
    <w:p w14:paraId="0CF2DC1E" w14:textId="36DBF9C9" w:rsidR="00F221A4" w:rsidRDefault="007E09EA" w:rsidP="00F221A4">
      <w:pPr>
        <w:rPr>
          <w:b/>
          <w:bCs/>
        </w:rPr>
      </w:pPr>
      <w:r>
        <w:rPr>
          <w:b/>
          <w:bCs/>
        </w:rPr>
        <w:t>Actor(s)</w:t>
      </w:r>
      <w:r w:rsidR="00F221A4">
        <w:rPr>
          <w:b/>
          <w:bCs/>
        </w:rPr>
        <w:t xml:space="preserve">: </w:t>
      </w:r>
    </w:p>
    <w:p w14:paraId="5BF31B9A" w14:textId="65593F55" w:rsidR="00F221A4" w:rsidRPr="00443BEE" w:rsidRDefault="00FD24D6" w:rsidP="00F221A4">
      <w:pPr>
        <w:numPr>
          <w:ilvl w:val="0"/>
          <w:numId w:val="3"/>
        </w:numPr>
      </w:pPr>
      <w:r>
        <w:t>User</w:t>
      </w:r>
    </w:p>
    <w:p w14:paraId="1876BF56" w14:textId="77777777" w:rsidR="00F221A4" w:rsidRDefault="00F221A4" w:rsidP="00F221A4">
      <w:pPr>
        <w:rPr>
          <w:b/>
          <w:bCs/>
        </w:rPr>
      </w:pPr>
      <w:r>
        <w:rPr>
          <w:b/>
          <w:bCs/>
        </w:rPr>
        <w:t xml:space="preserve">Description: </w:t>
      </w:r>
    </w:p>
    <w:p w14:paraId="1E96F84C" w14:textId="7609B155" w:rsidR="00F221A4" w:rsidRPr="00443BEE" w:rsidRDefault="00FD24D6" w:rsidP="00F221A4">
      <w:pPr>
        <w:numPr>
          <w:ilvl w:val="0"/>
          <w:numId w:val="3"/>
        </w:numPr>
      </w:pPr>
      <w:r>
        <w:t xml:space="preserve">User adjusts the </w:t>
      </w:r>
      <w:r w:rsidR="007D0253">
        <w:t>list of specific methods</w:t>
      </w:r>
      <w:r>
        <w:t xml:space="preserve"> by which photos are sorted</w:t>
      </w:r>
      <w:r w:rsidR="006F22C8">
        <w:t xml:space="preserve">. </w:t>
      </w:r>
    </w:p>
    <w:p w14:paraId="20C03BFA" w14:textId="1DAF17A4" w:rsidR="00F221A4" w:rsidRDefault="007E09EA" w:rsidP="00F221A4">
      <w:pPr>
        <w:rPr>
          <w:b/>
          <w:bCs/>
        </w:rPr>
      </w:pPr>
      <w:r>
        <w:rPr>
          <w:b/>
          <w:bCs/>
        </w:rPr>
        <w:t>Precondition(s)</w:t>
      </w:r>
      <w:r w:rsidR="00F221A4">
        <w:rPr>
          <w:b/>
          <w:bCs/>
        </w:rPr>
        <w:t xml:space="preserve">: </w:t>
      </w:r>
    </w:p>
    <w:p w14:paraId="26685E35" w14:textId="70602929" w:rsidR="00F221A4" w:rsidRPr="00F221A4" w:rsidRDefault="006F22C8" w:rsidP="00F221A4">
      <w:pPr>
        <w:numPr>
          <w:ilvl w:val="0"/>
          <w:numId w:val="3"/>
        </w:numPr>
      </w:pPr>
      <w:r>
        <w:t>GUI is open.</w:t>
      </w:r>
    </w:p>
    <w:p w14:paraId="3B76EFDF" w14:textId="61210D66" w:rsidR="00EE21DB" w:rsidRDefault="00EE21DB" w:rsidP="00BE510B">
      <w:pPr>
        <w:pStyle w:val="Heading4"/>
      </w:pPr>
      <w:r>
        <w:t>Change the priority/order of sorting methods</w:t>
      </w:r>
    </w:p>
    <w:p w14:paraId="1FA07C1D" w14:textId="197ED59B" w:rsidR="00F221A4" w:rsidRDefault="007E09EA" w:rsidP="00F221A4">
      <w:pPr>
        <w:rPr>
          <w:b/>
          <w:bCs/>
        </w:rPr>
      </w:pPr>
      <w:r>
        <w:rPr>
          <w:b/>
          <w:bCs/>
        </w:rPr>
        <w:t>Actor(s)</w:t>
      </w:r>
      <w:r w:rsidR="00F221A4">
        <w:rPr>
          <w:b/>
          <w:bCs/>
        </w:rPr>
        <w:t xml:space="preserve">: </w:t>
      </w:r>
    </w:p>
    <w:p w14:paraId="6AC6324F" w14:textId="247BC989" w:rsidR="00F221A4" w:rsidRPr="00443BEE" w:rsidRDefault="006163CE" w:rsidP="00F221A4">
      <w:pPr>
        <w:numPr>
          <w:ilvl w:val="0"/>
          <w:numId w:val="3"/>
        </w:numPr>
      </w:pPr>
      <w:r>
        <w:t>User</w:t>
      </w:r>
    </w:p>
    <w:p w14:paraId="5084FADE" w14:textId="77777777" w:rsidR="00F221A4" w:rsidRDefault="00F221A4" w:rsidP="00F221A4">
      <w:pPr>
        <w:rPr>
          <w:b/>
          <w:bCs/>
        </w:rPr>
      </w:pPr>
      <w:r>
        <w:rPr>
          <w:b/>
          <w:bCs/>
        </w:rPr>
        <w:t xml:space="preserve">Description: </w:t>
      </w:r>
    </w:p>
    <w:p w14:paraId="18990A1E" w14:textId="76490B97" w:rsidR="00F221A4" w:rsidRPr="00443BEE" w:rsidRDefault="00D71EAD" w:rsidP="00F221A4">
      <w:pPr>
        <w:numPr>
          <w:ilvl w:val="0"/>
          <w:numId w:val="3"/>
        </w:numPr>
      </w:pPr>
      <w:r>
        <w:t xml:space="preserve">User rearranges the </w:t>
      </w:r>
      <w:r>
        <w:t>priority</w:t>
      </w:r>
      <w:r>
        <w:t xml:space="preserve"> of </w:t>
      </w:r>
      <w:r>
        <w:t xml:space="preserve">the </w:t>
      </w:r>
      <w:r>
        <w:t>applied sorting methods.</w:t>
      </w:r>
    </w:p>
    <w:p w14:paraId="4225D0DA" w14:textId="3DB14C93" w:rsidR="00F221A4" w:rsidRDefault="007E09EA" w:rsidP="00F221A4">
      <w:pPr>
        <w:rPr>
          <w:b/>
          <w:bCs/>
        </w:rPr>
      </w:pPr>
      <w:r>
        <w:rPr>
          <w:b/>
          <w:bCs/>
        </w:rPr>
        <w:t>Precondition(s)</w:t>
      </w:r>
      <w:r w:rsidR="00F221A4">
        <w:rPr>
          <w:b/>
          <w:bCs/>
        </w:rPr>
        <w:t xml:space="preserve">: </w:t>
      </w:r>
    </w:p>
    <w:p w14:paraId="0161CA74" w14:textId="21F67CDD" w:rsidR="00F221A4" w:rsidRPr="00F221A4" w:rsidRDefault="00FD24D6" w:rsidP="00F221A4">
      <w:pPr>
        <w:numPr>
          <w:ilvl w:val="0"/>
          <w:numId w:val="3"/>
        </w:numPr>
      </w:pPr>
      <w:r>
        <w:t>User is configuring the sorting methods</w:t>
      </w:r>
    </w:p>
    <w:p w14:paraId="01CE2607" w14:textId="27C40259" w:rsidR="00EE21DB" w:rsidRDefault="00EE21DB" w:rsidP="00BE510B">
      <w:pPr>
        <w:pStyle w:val="Heading4"/>
      </w:pPr>
      <w:r>
        <w:t>Enable/disable specific sorting methods</w:t>
      </w:r>
    </w:p>
    <w:p w14:paraId="5F4B42D3" w14:textId="63B73317" w:rsidR="00F221A4" w:rsidRDefault="007E09EA" w:rsidP="00F221A4">
      <w:pPr>
        <w:rPr>
          <w:b/>
          <w:bCs/>
        </w:rPr>
      </w:pPr>
      <w:r>
        <w:rPr>
          <w:b/>
          <w:bCs/>
        </w:rPr>
        <w:t>Actor(s)</w:t>
      </w:r>
      <w:r w:rsidR="00F221A4">
        <w:rPr>
          <w:b/>
          <w:bCs/>
        </w:rPr>
        <w:t xml:space="preserve">: </w:t>
      </w:r>
    </w:p>
    <w:p w14:paraId="654F727D" w14:textId="4D06BA10" w:rsidR="00F221A4" w:rsidRPr="00443BEE" w:rsidRDefault="005C4808" w:rsidP="00F221A4">
      <w:pPr>
        <w:numPr>
          <w:ilvl w:val="0"/>
          <w:numId w:val="3"/>
        </w:numPr>
      </w:pPr>
      <w:r>
        <w:t>User</w:t>
      </w:r>
    </w:p>
    <w:p w14:paraId="33E81D72" w14:textId="77777777" w:rsidR="00F221A4" w:rsidRDefault="00F221A4" w:rsidP="00F221A4">
      <w:pPr>
        <w:rPr>
          <w:b/>
          <w:bCs/>
        </w:rPr>
      </w:pPr>
      <w:r>
        <w:rPr>
          <w:b/>
          <w:bCs/>
        </w:rPr>
        <w:t xml:space="preserve">Description: </w:t>
      </w:r>
    </w:p>
    <w:p w14:paraId="6ABE77CD" w14:textId="3EE5BDA3" w:rsidR="00F221A4" w:rsidRPr="00443BEE" w:rsidRDefault="005C4808" w:rsidP="00F221A4">
      <w:pPr>
        <w:numPr>
          <w:ilvl w:val="0"/>
          <w:numId w:val="3"/>
        </w:numPr>
      </w:pPr>
      <w:r>
        <w:t xml:space="preserve">User </w:t>
      </w:r>
      <w:r>
        <w:t>can activate</w:t>
      </w:r>
      <w:r>
        <w:t xml:space="preserve"> or deactivate</w:t>
      </w:r>
      <w:r>
        <w:t xml:space="preserve"> </w:t>
      </w:r>
      <w:r>
        <w:t>particular sorting</w:t>
      </w:r>
      <w:r>
        <w:t xml:space="preserve"> methods from the sorting list</w:t>
      </w:r>
      <w:r>
        <w:t>.</w:t>
      </w:r>
    </w:p>
    <w:p w14:paraId="2806E810" w14:textId="2CE5EBCB" w:rsidR="00F221A4" w:rsidRDefault="007E09EA" w:rsidP="00F221A4">
      <w:pPr>
        <w:rPr>
          <w:b/>
          <w:bCs/>
        </w:rPr>
      </w:pPr>
      <w:r>
        <w:rPr>
          <w:b/>
          <w:bCs/>
        </w:rPr>
        <w:t>Precondition(s)</w:t>
      </w:r>
      <w:r w:rsidR="00F221A4">
        <w:rPr>
          <w:b/>
          <w:bCs/>
        </w:rPr>
        <w:t xml:space="preserve">: </w:t>
      </w:r>
    </w:p>
    <w:p w14:paraId="7F89A9FD" w14:textId="2D155A75" w:rsidR="00F221A4" w:rsidRPr="00F221A4" w:rsidRDefault="00DA0A99" w:rsidP="00DA0A99">
      <w:pPr>
        <w:numPr>
          <w:ilvl w:val="0"/>
          <w:numId w:val="3"/>
        </w:numPr>
      </w:pPr>
      <w:r>
        <w:t>User is configuring the sorting methods</w:t>
      </w:r>
    </w:p>
    <w:p w14:paraId="40AF4755" w14:textId="6AA349FB" w:rsidR="00EE21DB" w:rsidRDefault="00EE21DB" w:rsidP="00BE510B">
      <w:pPr>
        <w:pStyle w:val="Heading4"/>
      </w:pPr>
      <w:r>
        <w:t>Modify data ranges of specific sorting methods</w:t>
      </w:r>
    </w:p>
    <w:p w14:paraId="4BD01228" w14:textId="7480CE6D" w:rsidR="00F221A4" w:rsidRDefault="007E09EA" w:rsidP="00F221A4">
      <w:pPr>
        <w:rPr>
          <w:b/>
          <w:bCs/>
        </w:rPr>
      </w:pPr>
      <w:r>
        <w:rPr>
          <w:b/>
          <w:bCs/>
        </w:rPr>
        <w:t>Actor(s)</w:t>
      </w:r>
      <w:r w:rsidR="00F221A4">
        <w:rPr>
          <w:b/>
          <w:bCs/>
        </w:rPr>
        <w:t xml:space="preserve">: </w:t>
      </w:r>
    </w:p>
    <w:p w14:paraId="08556885" w14:textId="7E22F8B1" w:rsidR="00F221A4" w:rsidRPr="00443BEE" w:rsidRDefault="00DA0A99" w:rsidP="00F221A4">
      <w:pPr>
        <w:numPr>
          <w:ilvl w:val="0"/>
          <w:numId w:val="3"/>
        </w:numPr>
      </w:pPr>
      <w:r>
        <w:t>User</w:t>
      </w:r>
    </w:p>
    <w:p w14:paraId="4F975D94" w14:textId="77777777" w:rsidR="00F221A4" w:rsidRDefault="00F221A4" w:rsidP="00F221A4">
      <w:pPr>
        <w:rPr>
          <w:b/>
          <w:bCs/>
        </w:rPr>
      </w:pPr>
      <w:r>
        <w:rPr>
          <w:b/>
          <w:bCs/>
        </w:rPr>
        <w:t xml:space="preserve">Description: </w:t>
      </w:r>
    </w:p>
    <w:p w14:paraId="7CEDD77F" w14:textId="2EEAE1CF" w:rsidR="00F221A4" w:rsidRPr="00443BEE" w:rsidRDefault="0012641F" w:rsidP="00F221A4">
      <w:pPr>
        <w:numPr>
          <w:ilvl w:val="0"/>
          <w:numId w:val="3"/>
        </w:numPr>
      </w:pPr>
      <w:r>
        <w:t>User modifies the specific parameters or thresholds of a sorting method.</w:t>
      </w:r>
    </w:p>
    <w:p w14:paraId="4B711015" w14:textId="370D2379" w:rsidR="00F221A4" w:rsidRDefault="007E09EA" w:rsidP="00F221A4">
      <w:pPr>
        <w:rPr>
          <w:b/>
          <w:bCs/>
        </w:rPr>
      </w:pPr>
      <w:r>
        <w:rPr>
          <w:b/>
          <w:bCs/>
        </w:rPr>
        <w:t>Precondition(s)</w:t>
      </w:r>
      <w:r w:rsidR="00F221A4">
        <w:rPr>
          <w:b/>
          <w:bCs/>
        </w:rPr>
        <w:t xml:space="preserve">: </w:t>
      </w:r>
    </w:p>
    <w:p w14:paraId="30EE94D2" w14:textId="6DB7C2E6" w:rsidR="00F221A4" w:rsidRPr="00F221A4" w:rsidRDefault="00DA0A99" w:rsidP="00DA0A99">
      <w:pPr>
        <w:numPr>
          <w:ilvl w:val="0"/>
          <w:numId w:val="3"/>
        </w:numPr>
      </w:pPr>
      <w:r>
        <w:t>User is configuring the sorting methods</w:t>
      </w:r>
    </w:p>
    <w:p w14:paraId="4F96BD02" w14:textId="38D41618" w:rsidR="00EE21DB" w:rsidRDefault="00EE21DB" w:rsidP="00BE510B">
      <w:pPr>
        <w:pStyle w:val="Heading4"/>
      </w:pPr>
      <w:r>
        <w:t>Change/create output folder for specific sorting methods</w:t>
      </w:r>
    </w:p>
    <w:p w14:paraId="2865D823" w14:textId="12B1C8E9" w:rsidR="00F221A4" w:rsidRDefault="007E09EA" w:rsidP="00F221A4">
      <w:pPr>
        <w:rPr>
          <w:b/>
          <w:bCs/>
        </w:rPr>
      </w:pPr>
      <w:r>
        <w:rPr>
          <w:b/>
          <w:bCs/>
        </w:rPr>
        <w:t>Actor(s)</w:t>
      </w:r>
      <w:r w:rsidR="00F221A4">
        <w:rPr>
          <w:b/>
          <w:bCs/>
        </w:rPr>
        <w:t xml:space="preserve">: </w:t>
      </w:r>
    </w:p>
    <w:p w14:paraId="66216F6F" w14:textId="4F7E18E0" w:rsidR="00F221A4" w:rsidRPr="00443BEE" w:rsidRDefault="00E7050D" w:rsidP="00F221A4">
      <w:pPr>
        <w:numPr>
          <w:ilvl w:val="0"/>
          <w:numId w:val="3"/>
        </w:numPr>
      </w:pPr>
      <w:r>
        <w:t>User</w:t>
      </w:r>
    </w:p>
    <w:p w14:paraId="2BBCEDEC" w14:textId="77777777" w:rsidR="00F221A4" w:rsidRDefault="00F221A4" w:rsidP="00F221A4">
      <w:pPr>
        <w:rPr>
          <w:b/>
          <w:bCs/>
        </w:rPr>
      </w:pPr>
      <w:r>
        <w:rPr>
          <w:b/>
          <w:bCs/>
        </w:rPr>
        <w:t xml:space="preserve">Description: </w:t>
      </w:r>
    </w:p>
    <w:p w14:paraId="0A004ACF" w14:textId="07588A9F" w:rsidR="00F221A4" w:rsidRPr="00443BEE" w:rsidRDefault="008F340F" w:rsidP="00F221A4">
      <w:pPr>
        <w:numPr>
          <w:ilvl w:val="0"/>
          <w:numId w:val="3"/>
        </w:numPr>
      </w:pPr>
      <w:r>
        <w:t>User specifies or changes the destination folder for a sorting type.</w:t>
      </w:r>
      <w:r w:rsidR="001109B6">
        <w:t xml:space="preserve"> If the user does not specify a specific destination folder, a folder is automatically create</w:t>
      </w:r>
      <w:r w:rsidR="00B33D26">
        <w:t>d and the user is noted of it’s position.</w:t>
      </w:r>
    </w:p>
    <w:p w14:paraId="48429308" w14:textId="13E51B2D" w:rsidR="00F221A4" w:rsidRDefault="007E09EA" w:rsidP="00F221A4">
      <w:pPr>
        <w:rPr>
          <w:b/>
          <w:bCs/>
        </w:rPr>
      </w:pPr>
      <w:r>
        <w:rPr>
          <w:b/>
          <w:bCs/>
        </w:rPr>
        <w:t>Precondition(s)</w:t>
      </w:r>
      <w:r w:rsidR="00F221A4">
        <w:rPr>
          <w:b/>
          <w:bCs/>
        </w:rPr>
        <w:t xml:space="preserve">: </w:t>
      </w:r>
    </w:p>
    <w:p w14:paraId="00F093E1" w14:textId="11A5330E" w:rsidR="00F221A4" w:rsidRPr="00F221A4" w:rsidRDefault="00DA0A99" w:rsidP="00F221A4">
      <w:pPr>
        <w:numPr>
          <w:ilvl w:val="0"/>
          <w:numId w:val="3"/>
        </w:numPr>
      </w:pPr>
      <w:r>
        <w:t>User is configuring the sorting methods</w:t>
      </w:r>
    </w:p>
    <w:p w14:paraId="3BB57ADB" w14:textId="4BB2E0DE" w:rsidR="00EE21DB" w:rsidRDefault="00EE21DB" w:rsidP="00BE510B">
      <w:pPr>
        <w:pStyle w:val="Heading4"/>
      </w:pPr>
      <w:r>
        <w:t xml:space="preserve">Add/remove specific sorting method from </w:t>
      </w:r>
      <w:r w:rsidR="00742FAC">
        <w:t>list</w:t>
      </w:r>
    </w:p>
    <w:p w14:paraId="0D70B9BF" w14:textId="333B02FF" w:rsidR="00F221A4" w:rsidRDefault="007E09EA" w:rsidP="00F221A4">
      <w:pPr>
        <w:rPr>
          <w:b/>
          <w:bCs/>
        </w:rPr>
      </w:pPr>
      <w:r>
        <w:rPr>
          <w:b/>
          <w:bCs/>
        </w:rPr>
        <w:t>Actor(s)</w:t>
      </w:r>
      <w:r w:rsidR="00F221A4">
        <w:rPr>
          <w:b/>
          <w:bCs/>
        </w:rPr>
        <w:t xml:space="preserve">: </w:t>
      </w:r>
    </w:p>
    <w:p w14:paraId="38928744" w14:textId="16790CAA" w:rsidR="00F221A4" w:rsidRPr="00443BEE" w:rsidRDefault="007A42A9" w:rsidP="00F221A4">
      <w:pPr>
        <w:numPr>
          <w:ilvl w:val="0"/>
          <w:numId w:val="3"/>
        </w:numPr>
      </w:pPr>
      <w:r>
        <w:t>User</w:t>
      </w:r>
    </w:p>
    <w:p w14:paraId="685BFBFD" w14:textId="77777777" w:rsidR="00F221A4" w:rsidRDefault="00F221A4" w:rsidP="00F221A4">
      <w:pPr>
        <w:rPr>
          <w:b/>
          <w:bCs/>
        </w:rPr>
      </w:pPr>
      <w:r>
        <w:rPr>
          <w:b/>
          <w:bCs/>
        </w:rPr>
        <w:t xml:space="preserve">Description: </w:t>
      </w:r>
    </w:p>
    <w:p w14:paraId="2BDF1345" w14:textId="62146A2A" w:rsidR="00F221A4" w:rsidRPr="00443BEE" w:rsidRDefault="00E236D1" w:rsidP="00F221A4">
      <w:pPr>
        <w:numPr>
          <w:ilvl w:val="0"/>
          <w:numId w:val="3"/>
        </w:numPr>
      </w:pPr>
      <w:r>
        <w:t>User adds a new sorting method or removes an existing one.</w:t>
      </w:r>
    </w:p>
    <w:p w14:paraId="27F3094C" w14:textId="40D0226A" w:rsidR="00F221A4" w:rsidRDefault="007E09EA" w:rsidP="00F221A4">
      <w:pPr>
        <w:rPr>
          <w:b/>
          <w:bCs/>
        </w:rPr>
      </w:pPr>
      <w:r>
        <w:rPr>
          <w:b/>
          <w:bCs/>
        </w:rPr>
        <w:t>Precondition(s)</w:t>
      </w:r>
      <w:r w:rsidR="00F221A4">
        <w:rPr>
          <w:b/>
          <w:bCs/>
        </w:rPr>
        <w:t xml:space="preserve">: </w:t>
      </w:r>
    </w:p>
    <w:p w14:paraId="7A1EDF7D" w14:textId="09A4627A" w:rsidR="00F221A4" w:rsidRPr="00F221A4" w:rsidRDefault="00DA0A99" w:rsidP="00F221A4">
      <w:pPr>
        <w:numPr>
          <w:ilvl w:val="0"/>
          <w:numId w:val="3"/>
        </w:numPr>
      </w:pPr>
      <w:r>
        <w:t>User is configuring the sorting methods</w:t>
      </w:r>
    </w:p>
    <w:p w14:paraId="2A8CCC2E" w14:textId="6233320E" w:rsidR="00EA059B" w:rsidRDefault="00EA059B" w:rsidP="00BE510B">
      <w:pPr>
        <w:pStyle w:val="Heading4"/>
      </w:pPr>
      <w:r>
        <w:t>Drop images into Anchor Point</w:t>
      </w:r>
    </w:p>
    <w:p w14:paraId="01BFB899" w14:textId="5545853F" w:rsidR="00F221A4" w:rsidRDefault="007E09EA" w:rsidP="00F221A4">
      <w:pPr>
        <w:rPr>
          <w:b/>
          <w:bCs/>
        </w:rPr>
      </w:pPr>
      <w:r>
        <w:rPr>
          <w:b/>
          <w:bCs/>
        </w:rPr>
        <w:t>Actor(s)</w:t>
      </w:r>
      <w:r w:rsidR="00F221A4">
        <w:rPr>
          <w:b/>
          <w:bCs/>
        </w:rPr>
        <w:t xml:space="preserve">: </w:t>
      </w:r>
    </w:p>
    <w:p w14:paraId="33197ADB" w14:textId="387B7E65" w:rsidR="00F221A4" w:rsidRPr="00443BEE" w:rsidRDefault="00617948" w:rsidP="00F221A4">
      <w:pPr>
        <w:numPr>
          <w:ilvl w:val="0"/>
          <w:numId w:val="3"/>
        </w:numPr>
      </w:pPr>
      <w:r>
        <w:t>User</w:t>
      </w:r>
    </w:p>
    <w:p w14:paraId="738B0304" w14:textId="77777777" w:rsidR="00F221A4" w:rsidRDefault="00F221A4" w:rsidP="00F221A4">
      <w:pPr>
        <w:rPr>
          <w:b/>
          <w:bCs/>
        </w:rPr>
      </w:pPr>
      <w:r>
        <w:rPr>
          <w:b/>
          <w:bCs/>
        </w:rPr>
        <w:t xml:space="preserve">Description: </w:t>
      </w:r>
    </w:p>
    <w:p w14:paraId="36FFB108" w14:textId="7D3BE9EA" w:rsidR="00F221A4" w:rsidRPr="00443BEE" w:rsidRDefault="00617948" w:rsidP="00F221A4">
      <w:pPr>
        <w:numPr>
          <w:ilvl w:val="0"/>
          <w:numId w:val="3"/>
        </w:numPr>
      </w:pPr>
      <w:r>
        <w:lastRenderedPageBreak/>
        <w:t>User drags and drops photos into the Anchor Point for sorting.</w:t>
      </w:r>
    </w:p>
    <w:p w14:paraId="0A374E0F" w14:textId="221F8FB5" w:rsidR="00F221A4" w:rsidRDefault="007E09EA" w:rsidP="00F221A4">
      <w:pPr>
        <w:rPr>
          <w:b/>
          <w:bCs/>
        </w:rPr>
      </w:pPr>
      <w:r>
        <w:rPr>
          <w:b/>
          <w:bCs/>
        </w:rPr>
        <w:t>Precondition(s)</w:t>
      </w:r>
      <w:r w:rsidR="00F221A4">
        <w:rPr>
          <w:b/>
          <w:bCs/>
        </w:rPr>
        <w:t xml:space="preserve">: </w:t>
      </w:r>
    </w:p>
    <w:p w14:paraId="52E6F7DD" w14:textId="6A55A481" w:rsidR="00F221A4" w:rsidRPr="00F221A4" w:rsidRDefault="00617948" w:rsidP="00F221A4">
      <w:pPr>
        <w:numPr>
          <w:ilvl w:val="0"/>
          <w:numId w:val="3"/>
        </w:numPr>
      </w:pPr>
      <w:r>
        <w:t>Anchor Point is set.</w:t>
      </w:r>
    </w:p>
    <w:p w14:paraId="68325C59" w14:textId="5F66904B" w:rsidR="00DA329A" w:rsidRDefault="00DA329A" w:rsidP="00BE510B">
      <w:pPr>
        <w:pStyle w:val="Heading4"/>
      </w:pPr>
      <w:r>
        <w:t>Sort images based on desired parameters</w:t>
      </w:r>
    </w:p>
    <w:p w14:paraId="60C95A55" w14:textId="447F6F2C" w:rsidR="00F221A4" w:rsidRDefault="007E09EA" w:rsidP="00F221A4">
      <w:pPr>
        <w:rPr>
          <w:b/>
          <w:bCs/>
        </w:rPr>
      </w:pPr>
      <w:r>
        <w:rPr>
          <w:b/>
          <w:bCs/>
        </w:rPr>
        <w:t>Actor(s)</w:t>
      </w:r>
      <w:r w:rsidR="00F221A4">
        <w:rPr>
          <w:b/>
          <w:bCs/>
        </w:rPr>
        <w:t xml:space="preserve">: </w:t>
      </w:r>
    </w:p>
    <w:p w14:paraId="279B58E7" w14:textId="09E92E4D" w:rsidR="00F221A4" w:rsidRPr="00443BEE" w:rsidRDefault="0049170B" w:rsidP="00F221A4">
      <w:pPr>
        <w:numPr>
          <w:ilvl w:val="0"/>
          <w:numId w:val="3"/>
        </w:numPr>
      </w:pPr>
      <w:r>
        <w:t>System</w:t>
      </w:r>
    </w:p>
    <w:p w14:paraId="0DAE7096" w14:textId="77777777" w:rsidR="00F221A4" w:rsidRDefault="00F221A4" w:rsidP="00F221A4">
      <w:pPr>
        <w:rPr>
          <w:b/>
          <w:bCs/>
        </w:rPr>
      </w:pPr>
      <w:r>
        <w:rPr>
          <w:b/>
          <w:bCs/>
        </w:rPr>
        <w:t xml:space="preserve">Description: </w:t>
      </w:r>
    </w:p>
    <w:p w14:paraId="7821D5B9" w14:textId="2A9B3A6C" w:rsidR="00F221A4" w:rsidRPr="00443BEE" w:rsidRDefault="00033179" w:rsidP="00F221A4">
      <w:pPr>
        <w:numPr>
          <w:ilvl w:val="0"/>
          <w:numId w:val="3"/>
        </w:numPr>
      </w:pPr>
      <w:r>
        <w:t xml:space="preserve">Program automatically checks the Anchor Point directory for changes. If there are new </w:t>
      </w:r>
      <w:r w:rsidR="00471B5D">
        <w:t>files added, they are sorted according to the set parameters.</w:t>
      </w:r>
    </w:p>
    <w:p w14:paraId="451112FE" w14:textId="2A7BB422" w:rsidR="00F221A4" w:rsidRDefault="007E09EA" w:rsidP="00F221A4">
      <w:pPr>
        <w:rPr>
          <w:b/>
          <w:bCs/>
        </w:rPr>
      </w:pPr>
      <w:r>
        <w:rPr>
          <w:b/>
          <w:bCs/>
        </w:rPr>
        <w:t>Precondition(s)</w:t>
      </w:r>
      <w:r w:rsidR="00F221A4">
        <w:rPr>
          <w:b/>
          <w:bCs/>
        </w:rPr>
        <w:t xml:space="preserve">: </w:t>
      </w:r>
    </w:p>
    <w:p w14:paraId="65509DFA" w14:textId="20BCA0F6" w:rsidR="00F221A4" w:rsidRPr="00F221A4" w:rsidRDefault="00617948" w:rsidP="00F221A4">
      <w:pPr>
        <w:numPr>
          <w:ilvl w:val="0"/>
          <w:numId w:val="3"/>
        </w:numPr>
      </w:pPr>
      <w:r>
        <w:t>Anchor Point is set</w:t>
      </w:r>
    </w:p>
    <w:p w14:paraId="1AA37408" w14:textId="7C426A8F" w:rsidR="00DA329A" w:rsidRDefault="00DA329A" w:rsidP="00BE510B">
      <w:pPr>
        <w:pStyle w:val="Heading4"/>
      </w:pPr>
      <w:r>
        <w:t>Sort by metadata</w:t>
      </w:r>
    </w:p>
    <w:p w14:paraId="5E25BEA2" w14:textId="00E9F101" w:rsidR="00F221A4" w:rsidRDefault="007E09EA" w:rsidP="00F221A4">
      <w:pPr>
        <w:rPr>
          <w:b/>
          <w:bCs/>
        </w:rPr>
      </w:pPr>
      <w:r>
        <w:rPr>
          <w:b/>
          <w:bCs/>
        </w:rPr>
        <w:t>Actor(s)</w:t>
      </w:r>
      <w:r w:rsidR="00F221A4">
        <w:rPr>
          <w:b/>
          <w:bCs/>
        </w:rPr>
        <w:t xml:space="preserve">: </w:t>
      </w:r>
    </w:p>
    <w:p w14:paraId="690F2D82" w14:textId="02C1B631" w:rsidR="00F221A4" w:rsidRPr="00443BEE" w:rsidRDefault="00766800" w:rsidP="00F221A4">
      <w:pPr>
        <w:numPr>
          <w:ilvl w:val="0"/>
          <w:numId w:val="3"/>
        </w:numPr>
      </w:pPr>
      <w:r>
        <w:t>System</w:t>
      </w:r>
    </w:p>
    <w:p w14:paraId="0651BA35" w14:textId="77777777" w:rsidR="00F221A4" w:rsidRDefault="00F221A4" w:rsidP="00F221A4">
      <w:pPr>
        <w:rPr>
          <w:b/>
          <w:bCs/>
        </w:rPr>
      </w:pPr>
      <w:r>
        <w:rPr>
          <w:b/>
          <w:bCs/>
        </w:rPr>
        <w:t xml:space="preserve">Description: </w:t>
      </w:r>
    </w:p>
    <w:p w14:paraId="08613EE7" w14:textId="4C890F93" w:rsidR="00F221A4" w:rsidRPr="00443BEE" w:rsidRDefault="00D227E5" w:rsidP="00F221A4">
      <w:pPr>
        <w:numPr>
          <w:ilvl w:val="0"/>
          <w:numId w:val="3"/>
        </w:numPr>
      </w:pPr>
      <w:r>
        <w:t>Application categorizes photos using embedded metadata.</w:t>
      </w:r>
      <w:r>
        <w:t xml:space="preserve"> There may be multiple forms of metadata that can be sorted</w:t>
      </w:r>
      <w:r w:rsidR="00F126E2">
        <w:t>, and thus a database of</w:t>
      </w:r>
      <w:r w:rsidR="00222CB3">
        <w:t xml:space="preserve"> metadata</w:t>
      </w:r>
      <w:r w:rsidR="00F126E2">
        <w:t xml:space="preserve"> sorting </w:t>
      </w:r>
      <w:r w:rsidR="00C21E87">
        <w:t>functions</w:t>
      </w:r>
      <w:r w:rsidR="00F126E2">
        <w:t xml:space="preserve"> will be created.</w:t>
      </w:r>
    </w:p>
    <w:p w14:paraId="15B6C783" w14:textId="12C3676B" w:rsidR="00F221A4" w:rsidRDefault="007E09EA" w:rsidP="00F221A4">
      <w:pPr>
        <w:rPr>
          <w:b/>
          <w:bCs/>
        </w:rPr>
      </w:pPr>
      <w:r>
        <w:rPr>
          <w:b/>
          <w:bCs/>
        </w:rPr>
        <w:t>Precondition(s)</w:t>
      </w:r>
      <w:r w:rsidR="00F221A4">
        <w:rPr>
          <w:b/>
          <w:bCs/>
        </w:rPr>
        <w:t xml:space="preserve">: </w:t>
      </w:r>
    </w:p>
    <w:p w14:paraId="14856FFB" w14:textId="4ED444E8" w:rsidR="00F221A4" w:rsidRPr="00F221A4" w:rsidRDefault="008C4E02" w:rsidP="00F221A4">
      <w:pPr>
        <w:numPr>
          <w:ilvl w:val="0"/>
          <w:numId w:val="3"/>
        </w:numPr>
      </w:pPr>
      <w:r>
        <w:t>Photos with metadata are in the Anchor Point.</w:t>
      </w:r>
    </w:p>
    <w:p w14:paraId="3DD1E210" w14:textId="259A3A9F" w:rsidR="00DA329A" w:rsidRDefault="00DA329A" w:rsidP="00BE510B">
      <w:pPr>
        <w:pStyle w:val="Heading4"/>
      </w:pPr>
      <w:r>
        <w:t>Sort by machine learning</w:t>
      </w:r>
    </w:p>
    <w:p w14:paraId="2655C67D" w14:textId="11E037DB" w:rsidR="00F221A4" w:rsidRDefault="007E09EA" w:rsidP="00F221A4">
      <w:pPr>
        <w:rPr>
          <w:b/>
          <w:bCs/>
        </w:rPr>
      </w:pPr>
      <w:r>
        <w:rPr>
          <w:b/>
          <w:bCs/>
        </w:rPr>
        <w:t>Actor(s)</w:t>
      </w:r>
      <w:r w:rsidR="00F221A4">
        <w:rPr>
          <w:b/>
          <w:bCs/>
        </w:rPr>
        <w:t xml:space="preserve">: </w:t>
      </w:r>
    </w:p>
    <w:p w14:paraId="43AC6E0B" w14:textId="7E13A0F2" w:rsidR="00F221A4" w:rsidRPr="00443BEE" w:rsidRDefault="00417B15" w:rsidP="00F221A4">
      <w:pPr>
        <w:numPr>
          <w:ilvl w:val="0"/>
          <w:numId w:val="3"/>
        </w:numPr>
      </w:pPr>
      <w:r>
        <w:t>System</w:t>
      </w:r>
    </w:p>
    <w:p w14:paraId="49068485" w14:textId="77777777" w:rsidR="00F221A4" w:rsidRDefault="00F221A4" w:rsidP="00F221A4">
      <w:pPr>
        <w:rPr>
          <w:b/>
          <w:bCs/>
        </w:rPr>
      </w:pPr>
      <w:r>
        <w:rPr>
          <w:b/>
          <w:bCs/>
        </w:rPr>
        <w:t xml:space="preserve">Description: </w:t>
      </w:r>
    </w:p>
    <w:p w14:paraId="1A16CB12" w14:textId="1EFCA068" w:rsidR="00F221A4" w:rsidRPr="00443BEE" w:rsidRDefault="00CE6F2F" w:rsidP="00F221A4">
      <w:pPr>
        <w:numPr>
          <w:ilvl w:val="0"/>
          <w:numId w:val="3"/>
        </w:numPr>
      </w:pPr>
      <w:r>
        <w:t>The application employs machine learning to sort photos.</w:t>
      </w:r>
    </w:p>
    <w:p w14:paraId="77792277" w14:textId="12E8D07A" w:rsidR="00F221A4" w:rsidRDefault="007E09EA" w:rsidP="00F221A4">
      <w:pPr>
        <w:rPr>
          <w:b/>
          <w:bCs/>
        </w:rPr>
      </w:pPr>
      <w:r>
        <w:rPr>
          <w:b/>
          <w:bCs/>
        </w:rPr>
        <w:t>Precondition(s)</w:t>
      </w:r>
      <w:r w:rsidR="00F221A4">
        <w:rPr>
          <w:b/>
          <w:bCs/>
        </w:rPr>
        <w:t xml:space="preserve">: </w:t>
      </w:r>
    </w:p>
    <w:p w14:paraId="2A7A0670" w14:textId="193EE30F" w:rsidR="00F221A4" w:rsidRPr="00F221A4" w:rsidRDefault="00FF6760" w:rsidP="00F221A4">
      <w:pPr>
        <w:numPr>
          <w:ilvl w:val="0"/>
          <w:numId w:val="3"/>
        </w:numPr>
      </w:pPr>
      <w:r>
        <w:t>Photos suitable for machine learning are in the Anchor Point</w:t>
      </w:r>
      <w:r>
        <w:t xml:space="preserve"> and machine learning parameters are set</w:t>
      </w:r>
      <w:r w:rsidR="008E7AF9">
        <w:t>.</w:t>
      </w:r>
    </w:p>
    <w:p w14:paraId="0C6E296A" w14:textId="0E25C567" w:rsidR="00DA329A" w:rsidRDefault="00DA329A" w:rsidP="00BE510B">
      <w:pPr>
        <w:pStyle w:val="Heading4"/>
      </w:pPr>
      <w:r>
        <w:t>Sort by pixel data</w:t>
      </w:r>
    </w:p>
    <w:p w14:paraId="4A8A8575" w14:textId="5692BFA9" w:rsidR="00F221A4" w:rsidRDefault="007E09EA" w:rsidP="00F221A4">
      <w:pPr>
        <w:rPr>
          <w:b/>
          <w:bCs/>
        </w:rPr>
      </w:pPr>
      <w:r>
        <w:rPr>
          <w:b/>
          <w:bCs/>
        </w:rPr>
        <w:t>Actor(s)</w:t>
      </w:r>
      <w:r w:rsidR="00F221A4">
        <w:rPr>
          <w:b/>
          <w:bCs/>
        </w:rPr>
        <w:t xml:space="preserve">: </w:t>
      </w:r>
    </w:p>
    <w:p w14:paraId="3F2EC1E1" w14:textId="6BE0D387" w:rsidR="00F221A4" w:rsidRPr="00443BEE" w:rsidRDefault="00791C8F" w:rsidP="00F221A4">
      <w:pPr>
        <w:numPr>
          <w:ilvl w:val="0"/>
          <w:numId w:val="3"/>
        </w:numPr>
      </w:pPr>
      <w:r>
        <w:t>System</w:t>
      </w:r>
    </w:p>
    <w:p w14:paraId="7FD0AF8C" w14:textId="77777777" w:rsidR="00F221A4" w:rsidRDefault="00F221A4" w:rsidP="00F221A4">
      <w:pPr>
        <w:rPr>
          <w:b/>
          <w:bCs/>
        </w:rPr>
      </w:pPr>
      <w:r>
        <w:rPr>
          <w:b/>
          <w:bCs/>
        </w:rPr>
        <w:t xml:space="preserve">Description: </w:t>
      </w:r>
    </w:p>
    <w:p w14:paraId="03EB93C3" w14:textId="2501CC1A" w:rsidR="00F221A4" w:rsidRPr="00443BEE" w:rsidRDefault="00A1462F" w:rsidP="00F221A4">
      <w:pPr>
        <w:numPr>
          <w:ilvl w:val="0"/>
          <w:numId w:val="3"/>
        </w:numPr>
      </w:pPr>
      <w:r>
        <w:t>T</w:t>
      </w:r>
      <w:r>
        <w:t>he application categorizes photos based on their pixel content.</w:t>
      </w:r>
    </w:p>
    <w:p w14:paraId="7F9043BA" w14:textId="7AD00E58" w:rsidR="00F221A4" w:rsidRDefault="007E09EA" w:rsidP="00F221A4">
      <w:pPr>
        <w:rPr>
          <w:b/>
          <w:bCs/>
        </w:rPr>
      </w:pPr>
      <w:r>
        <w:rPr>
          <w:b/>
          <w:bCs/>
        </w:rPr>
        <w:t>Precondition(s)</w:t>
      </w:r>
      <w:r w:rsidR="00F221A4">
        <w:rPr>
          <w:b/>
          <w:bCs/>
        </w:rPr>
        <w:t xml:space="preserve">: </w:t>
      </w:r>
    </w:p>
    <w:p w14:paraId="1EEECF11" w14:textId="70A48433" w:rsidR="00F221A4" w:rsidRPr="00F221A4" w:rsidRDefault="00897DCB" w:rsidP="00F221A4">
      <w:pPr>
        <w:numPr>
          <w:ilvl w:val="0"/>
          <w:numId w:val="3"/>
        </w:numPr>
      </w:pPr>
      <w:r>
        <w:t>Photos are present within the Anchor Point</w:t>
      </w:r>
      <w:r w:rsidR="00310D81">
        <w:t xml:space="preserve"> and pixel data sorting is enabled and set</w:t>
      </w:r>
    </w:p>
    <w:p w14:paraId="14D4830E" w14:textId="5D8DDD57" w:rsidR="00DD65B6" w:rsidRDefault="00DD65B6" w:rsidP="00BE510B">
      <w:pPr>
        <w:pStyle w:val="Heading3"/>
      </w:pPr>
      <w:r>
        <w:t>Non-Functional Requirement Use Cases</w:t>
      </w:r>
    </w:p>
    <w:p w14:paraId="3639FF60" w14:textId="0F46D337" w:rsidR="00667874" w:rsidRPr="00667874" w:rsidRDefault="00667874" w:rsidP="00667874">
      <w:r>
        <w:t>N/A</w:t>
      </w:r>
    </w:p>
    <w:p w14:paraId="638E4BDD" w14:textId="77777777" w:rsidR="00DD65B6" w:rsidRPr="009A2939" w:rsidRDefault="00DD65B6" w:rsidP="00DD65B6"/>
    <w:p w14:paraId="5DD03629" w14:textId="05D33C0E" w:rsidR="00464E62" w:rsidRDefault="00464E62">
      <w:pPr>
        <w:pStyle w:val="Heading2"/>
      </w:pPr>
      <w:bookmarkStart w:id="21" w:name="_Toc492796468"/>
      <w:bookmarkStart w:id="22" w:name="_Toc5537911"/>
      <w:r w:rsidRPr="00F17758">
        <w:t>Supplementary Requirements</w:t>
      </w:r>
      <w:bookmarkEnd w:id="21"/>
      <w:bookmarkEnd w:id="22"/>
    </w:p>
    <w:p w14:paraId="6C5AF932" w14:textId="02D84C80" w:rsidR="004D3E5C" w:rsidRDefault="004D3E5C" w:rsidP="004D3E5C">
      <w:pPr>
        <w:pStyle w:val="Heading3"/>
      </w:pPr>
      <w:r>
        <w:t>Unincluded Non-Functional Requirements</w:t>
      </w:r>
    </w:p>
    <w:p w14:paraId="50C38F94" w14:textId="1D8097D3" w:rsidR="004349EE" w:rsidRPr="004349EE" w:rsidRDefault="004349EE" w:rsidP="004349EE">
      <w:r>
        <w:t>N/A</w:t>
      </w:r>
    </w:p>
    <w:p w14:paraId="72209028" w14:textId="68C372F0" w:rsidR="00464E62" w:rsidRDefault="0022543E" w:rsidP="00FA3664">
      <w:pPr>
        <w:pStyle w:val="Heading3"/>
      </w:pPr>
      <w:r>
        <w:t>Unincluded Development Constraints</w:t>
      </w:r>
    </w:p>
    <w:p w14:paraId="2C438EAB" w14:textId="4E2E8748" w:rsidR="00B7661E" w:rsidRPr="00B7661E" w:rsidRDefault="00B7661E" w:rsidP="00B7661E">
      <w:r>
        <w:t>N/A</w:t>
      </w:r>
    </w:p>
    <w:p w14:paraId="5609863B" w14:textId="77777777" w:rsidR="00FA3664" w:rsidRPr="00FA3664" w:rsidRDefault="00FA3664" w:rsidP="00FA3664"/>
    <w:p w14:paraId="3D15F620" w14:textId="21705FB6" w:rsidR="00464E62" w:rsidRPr="00F17758" w:rsidRDefault="00464E62" w:rsidP="00365146">
      <w:pPr>
        <w:pStyle w:val="Heading1"/>
      </w:pPr>
      <w:bookmarkStart w:id="23" w:name="_Toc5537912"/>
      <w:r w:rsidRPr="00F17758">
        <w:t xml:space="preserve">Classification of </w:t>
      </w:r>
      <w:r w:rsidR="00F17758" w:rsidRPr="00F17758">
        <w:t>Functional</w:t>
      </w:r>
      <w:r w:rsidRPr="00F17758">
        <w:t xml:space="preserve"> Requirements</w:t>
      </w:r>
      <w:bookmarkEnd w:id="23"/>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1DC1C0AF" w:rsidR="00464E62" w:rsidRPr="00F17758" w:rsidRDefault="00DD65B6">
            <w:pPr>
              <w:autoSpaceDE w:val="0"/>
              <w:autoSpaceDN w:val="0"/>
              <w:adjustRightInd w:val="0"/>
              <w:spacing w:before="120" w:after="120"/>
            </w:pPr>
            <w:r>
              <w:lastRenderedPageBreak/>
              <w:t>Automatic Live Photo Sorting</w:t>
            </w:r>
          </w:p>
        </w:tc>
        <w:tc>
          <w:tcPr>
            <w:tcW w:w="1985" w:type="dxa"/>
            <w:tcBorders>
              <w:top w:val="single" w:sz="12" w:space="0" w:color="auto"/>
              <w:left w:val="single" w:sz="12" w:space="0" w:color="auto"/>
            </w:tcBorders>
          </w:tcPr>
          <w:p w14:paraId="532A8521" w14:textId="456B358F" w:rsidR="00464E62" w:rsidRPr="00F17758" w:rsidRDefault="00DD65B6">
            <w:pPr>
              <w:pStyle w:val="Footer"/>
              <w:spacing w:before="120" w:after="120"/>
              <w:jc w:val="center"/>
            </w:pPr>
            <w:r>
              <w:t>Essential</w:t>
            </w:r>
          </w:p>
        </w:tc>
      </w:tr>
      <w:tr w:rsidR="00464E62" w:rsidRPr="00F17758" w14:paraId="60B39380" w14:textId="77777777">
        <w:tc>
          <w:tcPr>
            <w:tcW w:w="7087" w:type="dxa"/>
            <w:tcBorders>
              <w:right w:val="single" w:sz="12" w:space="0" w:color="auto"/>
            </w:tcBorders>
          </w:tcPr>
          <w:p w14:paraId="036F3F20" w14:textId="339F2177" w:rsidR="007022D2" w:rsidRPr="00F17758" w:rsidRDefault="00DD65B6">
            <w:pPr>
              <w:autoSpaceDE w:val="0"/>
              <w:autoSpaceDN w:val="0"/>
              <w:adjustRightInd w:val="0"/>
              <w:spacing w:before="120" w:after="120"/>
            </w:pPr>
            <w:r>
              <w:t>User Preferences and Customization</w:t>
            </w:r>
          </w:p>
        </w:tc>
        <w:tc>
          <w:tcPr>
            <w:tcW w:w="1985" w:type="dxa"/>
            <w:tcBorders>
              <w:left w:val="single" w:sz="12" w:space="0" w:color="auto"/>
            </w:tcBorders>
          </w:tcPr>
          <w:p w14:paraId="5DD57342" w14:textId="31EBBC65" w:rsidR="00464E62" w:rsidRPr="00F17758" w:rsidRDefault="00DD65B6">
            <w:pPr>
              <w:pStyle w:val="Footer"/>
              <w:spacing w:before="120" w:after="120"/>
              <w:jc w:val="center"/>
            </w:pPr>
            <w:r>
              <w:t>Essential</w:t>
            </w:r>
          </w:p>
        </w:tc>
      </w:tr>
      <w:tr w:rsidR="007022D2" w:rsidRPr="00F17758" w14:paraId="5D89F992" w14:textId="77777777">
        <w:tc>
          <w:tcPr>
            <w:tcW w:w="7087" w:type="dxa"/>
            <w:tcBorders>
              <w:right w:val="single" w:sz="12" w:space="0" w:color="auto"/>
            </w:tcBorders>
          </w:tcPr>
          <w:p w14:paraId="3C3297A7" w14:textId="4544462A" w:rsidR="007022D2" w:rsidRPr="00F17758" w:rsidRDefault="00DD65B6">
            <w:pPr>
              <w:autoSpaceDE w:val="0"/>
              <w:autoSpaceDN w:val="0"/>
              <w:adjustRightInd w:val="0"/>
              <w:spacing w:before="120" w:after="120"/>
            </w:pPr>
            <w:r>
              <w:t>Error Handling</w:t>
            </w:r>
          </w:p>
        </w:tc>
        <w:tc>
          <w:tcPr>
            <w:tcW w:w="1985" w:type="dxa"/>
            <w:tcBorders>
              <w:left w:val="single" w:sz="12" w:space="0" w:color="auto"/>
            </w:tcBorders>
          </w:tcPr>
          <w:p w14:paraId="7BF0BCDA" w14:textId="2EF90790" w:rsidR="007022D2" w:rsidRPr="00F17758" w:rsidRDefault="00456302">
            <w:pPr>
              <w:pStyle w:val="Footer"/>
              <w:spacing w:before="120" w:after="120"/>
              <w:jc w:val="center"/>
            </w:pPr>
            <w:r>
              <w:t>Essential</w:t>
            </w:r>
          </w:p>
        </w:tc>
      </w:tr>
      <w:tr w:rsidR="00DD65B6" w:rsidRPr="00F17758" w14:paraId="67222F81" w14:textId="77777777">
        <w:tc>
          <w:tcPr>
            <w:tcW w:w="7087" w:type="dxa"/>
            <w:tcBorders>
              <w:right w:val="single" w:sz="12" w:space="0" w:color="auto"/>
            </w:tcBorders>
          </w:tcPr>
          <w:p w14:paraId="11F7616E" w14:textId="05E8748A" w:rsidR="00DD65B6" w:rsidRDefault="00DD65B6">
            <w:pPr>
              <w:autoSpaceDE w:val="0"/>
              <w:autoSpaceDN w:val="0"/>
              <w:adjustRightInd w:val="0"/>
              <w:spacing w:before="120" w:after="120"/>
            </w:pPr>
            <w:r>
              <w:t>Machine Learning/Computer Vision Integration</w:t>
            </w:r>
          </w:p>
        </w:tc>
        <w:tc>
          <w:tcPr>
            <w:tcW w:w="1985" w:type="dxa"/>
            <w:tcBorders>
              <w:left w:val="single" w:sz="12" w:space="0" w:color="auto"/>
            </w:tcBorders>
          </w:tcPr>
          <w:p w14:paraId="5A617068" w14:textId="38ED675F" w:rsidR="00DD65B6" w:rsidRDefault="00DD65B6">
            <w:pPr>
              <w:pStyle w:val="Footer"/>
              <w:spacing w:before="120" w:after="120"/>
              <w:jc w:val="center"/>
            </w:pPr>
            <w:r>
              <w:t>Desirable</w:t>
            </w:r>
          </w:p>
        </w:tc>
      </w:tr>
      <w:tr w:rsidR="00D808E0" w:rsidRPr="00F17758" w14:paraId="4F167C3F" w14:textId="77777777">
        <w:tc>
          <w:tcPr>
            <w:tcW w:w="7087" w:type="dxa"/>
            <w:tcBorders>
              <w:right w:val="single" w:sz="12" w:space="0" w:color="auto"/>
            </w:tcBorders>
          </w:tcPr>
          <w:p w14:paraId="11B43D2D" w14:textId="215132E9" w:rsidR="00D808E0" w:rsidRDefault="00D808E0">
            <w:pPr>
              <w:autoSpaceDE w:val="0"/>
              <w:autoSpaceDN w:val="0"/>
              <w:adjustRightInd w:val="0"/>
              <w:spacing w:before="120" w:after="120"/>
            </w:pPr>
            <w:r>
              <w:t>Notifications and Tray Icon</w:t>
            </w:r>
          </w:p>
        </w:tc>
        <w:tc>
          <w:tcPr>
            <w:tcW w:w="1985" w:type="dxa"/>
            <w:tcBorders>
              <w:left w:val="single" w:sz="12" w:space="0" w:color="auto"/>
            </w:tcBorders>
          </w:tcPr>
          <w:p w14:paraId="4A9B9E58" w14:textId="54289626" w:rsidR="00D808E0" w:rsidRDefault="00D808E0">
            <w:pPr>
              <w:pStyle w:val="Footer"/>
              <w:spacing w:before="120" w:after="120"/>
              <w:jc w:val="center"/>
            </w:pPr>
            <w:r>
              <w:t>Optional</w:t>
            </w:r>
          </w:p>
        </w:tc>
      </w:tr>
    </w:tbl>
    <w:p w14:paraId="642E7E3F" w14:textId="77777777" w:rsidR="00464E62" w:rsidRPr="00F17758" w:rsidRDefault="00464E62">
      <w:pPr>
        <w:pStyle w:val="InfoBlue"/>
      </w:pPr>
    </w:p>
    <w:p w14:paraId="4422836D" w14:textId="4F5469A7" w:rsidR="00464E62" w:rsidRDefault="00DA03E8" w:rsidP="001535E0">
      <w:pPr>
        <w:pStyle w:val="Heading1"/>
      </w:pPr>
      <w:bookmarkStart w:id="24" w:name="_Toc5537913"/>
      <w:r w:rsidRPr="00F17758">
        <w:t>Appendi</w:t>
      </w:r>
      <w:r>
        <w:t>c</w:t>
      </w:r>
      <w:r w:rsidRPr="00F17758">
        <w:t>es</w:t>
      </w:r>
      <w:bookmarkEnd w:id="24"/>
    </w:p>
    <w:p w14:paraId="3CF6AC55" w14:textId="7B6449F4" w:rsidR="00E57524" w:rsidRPr="00E57524" w:rsidRDefault="00E57524" w:rsidP="00E57524">
      <w:r>
        <w:t>N/A</w:t>
      </w:r>
    </w:p>
    <w:sectPr w:rsidR="00E57524" w:rsidRPr="00E57524">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6324F" w14:textId="77777777" w:rsidR="00082259" w:rsidRDefault="00082259">
      <w:pPr>
        <w:spacing w:line="240" w:lineRule="auto"/>
      </w:pPr>
      <w:r>
        <w:separator/>
      </w:r>
    </w:p>
  </w:endnote>
  <w:endnote w:type="continuationSeparator" w:id="0">
    <w:p w14:paraId="0BBE8A61" w14:textId="77777777" w:rsidR="00082259" w:rsidRDefault="00082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2AFF" w:usb1="5000785B"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4008721B" w:rsidR="00464E62" w:rsidRDefault="00464E62">
          <w:pPr>
            <w:jc w:val="center"/>
          </w:pPr>
          <w:r>
            <w:sym w:font="Symbol" w:char="F0D3"/>
          </w:r>
          <w:r w:rsidR="00015B33">
            <w:t>CRRANkS</w:t>
          </w:r>
          <w:r>
            <w:t xml:space="preserve">, </w:t>
          </w:r>
          <w:r>
            <w:fldChar w:fldCharType="begin"/>
          </w:r>
          <w:r>
            <w:instrText xml:space="preserve"> DATE \@ "yyyy" </w:instrText>
          </w:r>
          <w:r>
            <w:fldChar w:fldCharType="separate"/>
          </w:r>
          <w:r w:rsidR="001D253B">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7F1F9" w14:textId="77777777" w:rsidR="00082259" w:rsidRDefault="00082259">
      <w:pPr>
        <w:spacing w:line="240" w:lineRule="auto"/>
      </w:pPr>
      <w:r>
        <w:separator/>
      </w:r>
    </w:p>
  </w:footnote>
  <w:footnote w:type="continuationSeparator" w:id="0">
    <w:p w14:paraId="531FA0D6" w14:textId="77777777" w:rsidR="00082259" w:rsidRDefault="000822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24FFD4A2" w:rsidR="00464E62" w:rsidRDefault="00015B33">
    <w:pPr>
      <w:pBdr>
        <w:bottom w:val="single" w:sz="6" w:space="1" w:color="auto"/>
      </w:pBdr>
      <w:jc w:val="right"/>
      <w:rPr>
        <w:rFonts w:ascii="Arial" w:hAnsi="Arial"/>
        <w:b/>
        <w:sz w:val="36"/>
      </w:rPr>
    </w:pPr>
    <w:r>
      <w:rPr>
        <w:rFonts w:ascii="Arial" w:hAnsi="Arial"/>
        <w:b/>
        <w:sz w:val="36"/>
      </w:rPr>
      <w:t>CRRANkS</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72FCCC5F" w:rsidR="00464E62" w:rsidRDefault="00B7661E">
          <w:r>
            <w:fldChar w:fldCharType="begin"/>
          </w:r>
          <w:r>
            <w:instrText xml:space="preserve"> SUBJECT  ShutterSort  \* MERGEFORMAT </w:instrText>
          </w:r>
          <w:r>
            <w:fldChar w:fldCharType="separate"/>
          </w:r>
          <w:r w:rsidR="008B6337">
            <w:t>ShutterSort</w:t>
          </w:r>
          <w:r>
            <w:fldChar w:fldCharType="end"/>
          </w:r>
        </w:p>
      </w:tc>
      <w:tc>
        <w:tcPr>
          <w:tcW w:w="3179" w:type="dxa"/>
        </w:tcPr>
        <w:p w14:paraId="0C9EBE44" w14:textId="1D90EA92" w:rsidR="00464E62" w:rsidRDefault="00464E62">
          <w:pPr>
            <w:tabs>
              <w:tab w:val="left" w:pos="1135"/>
            </w:tabs>
            <w:spacing w:before="40"/>
            <w:ind w:right="68"/>
          </w:pPr>
          <w:r>
            <w:t xml:space="preserve">  Version:           </w:t>
          </w:r>
          <w:r w:rsidR="008B6337">
            <w:t>0.1</w:t>
          </w:r>
        </w:p>
      </w:tc>
    </w:tr>
    <w:tr w:rsidR="00464E62" w14:paraId="60808DE8" w14:textId="77777777">
      <w:tc>
        <w:tcPr>
          <w:tcW w:w="6379" w:type="dxa"/>
        </w:tcPr>
        <w:p w14:paraId="36002E8E" w14:textId="77777777" w:rsidR="00464E62" w:rsidRDefault="00580CD9">
          <w:fldSimple w:instr=" TITLE  \* MERGEFORMAT ">
            <w:r w:rsidR="002D3F44">
              <w:t>Software Requirements Specifications</w:t>
            </w:r>
          </w:fldSimple>
        </w:p>
      </w:tc>
      <w:tc>
        <w:tcPr>
          <w:tcW w:w="3179" w:type="dxa"/>
        </w:tcPr>
        <w:p w14:paraId="4006D0AF" w14:textId="0231838F" w:rsidR="00464E62" w:rsidRDefault="00464E62">
          <w:r>
            <w:t xml:space="preserve">  Date:  </w:t>
          </w:r>
          <w:r w:rsidR="00A34AD9">
            <w:t>11/10/2023</w:t>
          </w:r>
        </w:p>
      </w:tc>
    </w:tr>
    <w:tr w:rsidR="00464E62" w14:paraId="709F667A" w14:textId="77777777">
      <w:tc>
        <w:tcPr>
          <w:tcW w:w="9558" w:type="dxa"/>
          <w:gridSpan w:val="2"/>
        </w:tcPr>
        <w:p w14:paraId="3ED0F04C" w14:textId="77777777" w:rsidR="00464E62" w:rsidRDefault="00464E62">
          <w:r>
            <w:t>&lt;document identifier&gt;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E05B1E"/>
    <w:multiLevelType w:val="multilevel"/>
    <w:tmpl w:val="CE682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73346"/>
    <w:multiLevelType w:val="hybridMultilevel"/>
    <w:tmpl w:val="798EB696"/>
    <w:lvl w:ilvl="0" w:tplc="2CBA221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C22B378">
      <w:start w:val="1"/>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6812D11"/>
    <w:multiLevelType w:val="hybridMultilevel"/>
    <w:tmpl w:val="A412B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E67FC"/>
    <w:multiLevelType w:val="hybridMultilevel"/>
    <w:tmpl w:val="AC62C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51716">
    <w:abstractNumId w:val="0"/>
  </w:num>
  <w:num w:numId="2" w16cid:durableId="154028298">
    <w:abstractNumId w:val="3"/>
  </w:num>
  <w:num w:numId="3" w16cid:durableId="1089694700">
    <w:abstractNumId w:val="2"/>
  </w:num>
  <w:num w:numId="4" w16cid:durableId="1835216790">
    <w:abstractNumId w:val="4"/>
  </w:num>
  <w:num w:numId="5" w16cid:durableId="1512642236">
    <w:abstractNumId w:val="5"/>
  </w:num>
  <w:num w:numId="6" w16cid:durableId="48112361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0029BA"/>
    <w:rsid w:val="00015B33"/>
    <w:rsid w:val="00022E9A"/>
    <w:rsid w:val="00033179"/>
    <w:rsid w:val="0006015A"/>
    <w:rsid w:val="000635A0"/>
    <w:rsid w:val="00077D83"/>
    <w:rsid w:val="0008172E"/>
    <w:rsid w:val="00082259"/>
    <w:rsid w:val="000B580F"/>
    <w:rsid w:val="000E5992"/>
    <w:rsid w:val="000F244B"/>
    <w:rsid w:val="000F3721"/>
    <w:rsid w:val="000F79AB"/>
    <w:rsid w:val="00107C95"/>
    <w:rsid w:val="00110100"/>
    <w:rsid w:val="001109B6"/>
    <w:rsid w:val="0012641F"/>
    <w:rsid w:val="00140F23"/>
    <w:rsid w:val="00150ECA"/>
    <w:rsid w:val="001535E0"/>
    <w:rsid w:val="00154C6E"/>
    <w:rsid w:val="0015519A"/>
    <w:rsid w:val="00172A71"/>
    <w:rsid w:val="00180BE8"/>
    <w:rsid w:val="0019190A"/>
    <w:rsid w:val="001A2131"/>
    <w:rsid w:val="001A7202"/>
    <w:rsid w:val="001B50A6"/>
    <w:rsid w:val="001D253B"/>
    <w:rsid w:val="001F2566"/>
    <w:rsid w:val="001F711A"/>
    <w:rsid w:val="0020078E"/>
    <w:rsid w:val="00206A8C"/>
    <w:rsid w:val="00221681"/>
    <w:rsid w:val="00222CB3"/>
    <w:rsid w:val="0022543E"/>
    <w:rsid w:val="00255D46"/>
    <w:rsid w:val="00275EB9"/>
    <w:rsid w:val="002A0092"/>
    <w:rsid w:val="002A3418"/>
    <w:rsid w:val="002B43CC"/>
    <w:rsid w:val="002D3F44"/>
    <w:rsid w:val="002D5478"/>
    <w:rsid w:val="002D7E97"/>
    <w:rsid w:val="002E3B95"/>
    <w:rsid w:val="002F2734"/>
    <w:rsid w:val="003030CC"/>
    <w:rsid w:val="00310D81"/>
    <w:rsid w:val="00314E16"/>
    <w:rsid w:val="00322AC3"/>
    <w:rsid w:val="003417BF"/>
    <w:rsid w:val="00365146"/>
    <w:rsid w:val="0038131E"/>
    <w:rsid w:val="00385A5F"/>
    <w:rsid w:val="0038686F"/>
    <w:rsid w:val="003A13E7"/>
    <w:rsid w:val="003B17A3"/>
    <w:rsid w:val="003B52C7"/>
    <w:rsid w:val="003D7294"/>
    <w:rsid w:val="003E4418"/>
    <w:rsid w:val="003E721F"/>
    <w:rsid w:val="003E7A0B"/>
    <w:rsid w:val="003F323A"/>
    <w:rsid w:val="004046F0"/>
    <w:rsid w:val="0041275A"/>
    <w:rsid w:val="00417B15"/>
    <w:rsid w:val="00420612"/>
    <w:rsid w:val="004349EE"/>
    <w:rsid w:val="00443BEE"/>
    <w:rsid w:val="00456302"/>
    <w:rsid w:val="00456F4F"/>
    <w:rsid w:val="004608E9"/>
    <w:rsid w:val="00464E62"/>
    <w:rsid w:val="004672DE"/>
    <w:rsid w:val="00471A2D"/>
    <w:rsid w:val="00471B5D"/>
    <w:rsid w:val="004721E5"/>
    <w:rsid w:val="0049170B"/>
    <w:rsid w:val="004962A7"/>
    <w:rsid w:val="00497A50"/>
    <w:rsid w:val="004D3E5C"/>
    <w:rsid w:val="004E1D45"/>
    <w:rsid w:val="004E5EB8"/>
    <w:rsid w:val="004F6F8B"/>
    <w:rsid w:val="00537F80"/>
    <w:rsid w:val="00544503"/>
    <w:rsid w:val="0055757E"/>
    <w:rsid w:val="00566D51"/>
    <w:rsid w:val="00572F5D"/>
    <w:rsid w:val="00572FF3"/>
    <w:rsid w:val="00580CD9"/>
    <w:rsid w:val="00590357"/>
    <w:rsid w:val="005A0BDB"/>
    <w:rsid w:val="005B517C"/>
    <w:rsid w:val="005C4808"/>
    <w:rsid w:val="005D61B5"/>
    <w:rsid w:val="005E45C0"/>
    <w:rsid w:val="005E4B07"/>
    <w:rsid w:val="005F7042"/>
    <w:rsid w:val="005F7368"/>
    <w:rsid w:val="00615FA4"/>
    <w:rsid w:val="006163CE"/>
    <w:rsid w:val="00617948"/>
    <w:rsid w:val="006452C4"/>
    <w:rsid w:val="00664142"/>
    <w:rsid w:val="00664414"/>
    <w:rsid w:val="00667874"/>
    <w:rsid w:val="006858D5"/>
    <w:rsid w:val="006E1492"/>
    <w:rsid w:val="006F22C8"/>
    <w:rsid w:val="007022D2"/>
    <w:rsid w:val="0071346F"/>
    <w:rsid w:val="00714627"/>
    <w:rsid w:val="00742FAC"/>
    <w:rsid w:val="00746914"/>
    <w:rsid w:val="0075448D"/>
    <w:rsid w:val="00765042"/>
    <w:rsid w:val="00765C71"/>
    <w:rsid w:val="00766800"/>
    <w:rsid w:val="00791C8F"/>
    <w:rsid w:val="007935B9"/>
    <w:rsid w:val="007A42A9"/>
    <w:rsid w:val="007C2009"/>
    <w:rsid w:val="007C7A5A"/>
    <w:rsid w:val="007D0253"/>
    <w:rsid w:val="007D4A94"/>
    <w:rsid w:val="007E09EA"/>
    <w:rsid w:val="00826345"/>
    <w:rsid w:val="0083526F"/>
    <w:rsid w:val="008436D7"/>
    <w:rsid w:val="008515D0"/>
    <w:rsid w:val="00857BEE"/>
    <w:rsid w:val="00882ED2"/>
    <w:rsid w:val="00884A85"/>
    <w:rsid w:val="00891D42"/>
    <w:rsid w:val="00897DCB"/>
    <w:rsid w:val="008A32CE"/>
    <w:rsid w:val="008B197D"/>
    <w:rsid w:val="008B3C86"/>
    <w:rsid w:val="008B6337"/>
    <w:rsid w:val="008C021A"/>
    <w:rsid w:val="008C4E02"/>
    <w:rsid w:val="008E05A7"/>
    <w:rsid w:val="008E63B2"/>
    <w:rsid w:val="008E7815"/>
    <w:rsid w:val="008E7AF9"/>
    <w:rsid w:val="008F340F"/>
    <w:rsid w:val="00937ABB"/>
    <w:rsid w:val="00945FEB"/>
    <w:rsid w:val="00950F8D"/>
    <w:rsid w:val="00982905"/>
    <w:rsid w:val="0099434A"/>
    <w:rsid w:val="009A16A4"/>
    <w:rsid w:val="009A2939"/>
    <w:rsid w:val="009B31B1"/>
    <w:rsid w:val="009C2049"/>
    <w:rsid w:val="009C27D7"/>
    <w:rsid w:val="009D490F"/>
    <w:rsid w:val="00A063CF"/>
    <w:rsid w:val="00A13023"/>
    <w:rsid w:val="00A1462F"/>
    <w:rsid w:val="00A17502"/>
    <w:rsid w:val="00A178DC"/>
    <w:rsid w:val="00A33A21"/>
    <w:rsid w:val="00A34AD9"/>
    <w:rsid w:val="00A53415"/>
    <w:rsid w:val="00A71962"/>
    <w:rsid w:val="00AA3DBF"/>
    <w:rsid w:val="00AC0FB7"/>
    <w:rsid w:val="00AC4CA2"/>
    <w:rsid w:val="00AE2363"/>
    <w:rsid w:val="00AE442D"/>
    <w:rsid w:val="00AE6E90"/>
    <w:rsid w:val="00AE7467"/>
    <w:rsid w:val="00AF70FD"/>
    <w:rsid w:val="00B13CA1"/>
    <w:rsid w:val="00B33D26"/>
    <w:rsid w:val="00B643B0"/>
    <w:rsid w:val="00B668A0"/>
    <w:rsid w:val="00B71909"/>
    <w:rsid w:val="00B7661E"/>
    <w:rsid w:val="00B8133D"/>
    <w:rsid w:val="00B835DD"/>
    <w:rsid w:val="00B857C8"/>
    <w:rsid w:val="00BA65B5"/>
    <w:rsid w:val="00BA7C74"/>
    <w:rsid w:val="00BE3BDB"/>
    <w:rsid w:val="00BE510B"/>
    <w:rsid w:val="00C174C7"/>
    <w:rsid w:val="00C21E87"/>
    <w:rsid w:val="00C47B7E"/>
    <w:rsid w:val="00C70519"/>
    <w:rsid w:val="00C835FD"/>
    <w:rsid w:val="00CB095A"/>
    <w:rsid w:val="00CB29FB"/>
    <w:rsid w:val="00CE6F2F"/>
    <w:rsid w:val="00CF5579"/>
    <w:rsid w:val="00D216C9"/>
    <w:rsid w:val="00D227E5"/>
    <w:rsid w:val="00D2783C"/>
    <w:rsid w:val="00D6452E"/>
    <w:rsid w:val="00D71EAD"/>
    <w:rsid w:val="00D74FB2"/>
    <w:rsid w:val="00D808E0"/>
    <w:rsid w:val="00D847B6"/>
    <w:rsid w:val="00D934D4"/>
    <w:rsid w:val="00DA03E8"/>
    <w:rsid w:val="00DA0A99"/>
    <w:rsid w:val="00DA329A"/>
    <w:rsid w:val="00DB22F6"/>
    <w:rsid w:val="00DD65B6"/>
    <w:rsid w:val="00DE4930"/>
    <w:rsid w:val="00E15718"/>
    <w:rsid w:val="00E236D1"/>
    <w:rsid w:val="00E237E6"/>
    <w:rsid w:val="00E31F74"/>
    <w:rsid w:val="00E47DE9"/>
    <w:rsid w:val="00E553C3"/>
    <w:rsid w:val="00E57524"/>
    <w:rsid w:val="00E61E8F"/>
    <w:rsid w:val="00E66E0D"/>
    <w:rsid w:val="00E7050D"/>
    <w:rsid w:val="00E719D0"/>
    <w:rsid w:val="00E94724"/>
    <w:rsid w:val="00E9798F"/>
    <w:rsid w:val="00E97DDB"/>
    <w:rsid w:val="00EA059B"/>
    <w:rsid w:val="00EA6790"/>
    <w:rsid w:val="00EB127D"/>
    <w:rsid w:val="00EB6D02"/>
    <w:rsid w:val="00ED11F6"/>
    <w:rsid w:val="00ED3FD4"/>
    <w:rsid w:val="00ED42DE"/>
    <w:rsid w:val="00EE21DB"/>
    <w:rsid w:val="00F03C6C"/>
    <w:rsid w:val="00F117C7"/>
    <w:rsid w:val="00F126E2"/>
    <w:rsid w:val="00F17758"/>
    <w:rsid w:val="00F221A4"/>
    <w:rsid w:val="00F22EFC"/>
    <w:rsid w:val="00F22FCA"/>
    <w:rsid w:val="00F34D75"/>
    <w:rsid w:val="00F42950"/>
    <w:rsid w:val="00F42D70"/>
    <w:rsid w:val="00F42E80"/>
    <w:rsid w:val="00F436D2"/>
    <w:rsid w:val="00F4416F"/>
    <w:rsid w:val="00F4493F"/>
    <w:rsid w:val="00F466A6"/>
    <w:rsid w:val="00F802FB"/>
    <w:rsid w:val="00F96006"/>
    <w:rsid w:val="00F96925"/>
    <w:rsid w:val="00F97A78"/>
    <w:rsid w:val="00FA1501"/>
    <w:rsid w:val="00FA3664"/>
    <w:rsid w:val="00FB3042"/>
    <w:rsid w:val="00FB3D5E"/>
    <w:rsid w:val="00FB7840"/>
    <w:rsid w:val="00FC74B8"/>
    <w:rsid w:val="00FD24D6"/>
    <w:rsid w:val="00FD3E56"/>
    <w:rsid w:val="00FE39B4"/>
    <w:rsid w:val="00FE59BC"/>
    <w:rsid w:val="00FF47D9"/>
    <w:rsid w:val="00FF67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88422">
      <w:bodyDiv w:val="1"/>
      <w:marLeft w:val="0"/>
      <w:marRight w:val="0"/>
      <w:marTop w:val="0"/>
      <w:marBottom w:val="0"/>
      <w:divBdr>
        <w:top w:val="none" w:sz="0" w:space="0" w:color="auto"/>
        <w:left w:val="none" w:sz="0" w:space="0" w:color="auto"/>
        <w:bottom w:val="none" w:sz="0" w:space="0" w:color="auto"/>
        <w:right w:val="none" w:sz="0" w:space="0" w:color="auto"/>
      </w:divBdr>
    </w:div>
    <w:div w:id="695425349">
      <w:bodyDiv w:val="1"/>
      <w:marLeft w:val="0"/>
      <w:marRight w:val="0"/>
      <w:marTop w:val="0"/>
      <w:marBottom w:val="0"/>
      <w:divBdr>
        <w:top w:val="none" w:sz="0" w:space="0" w:color="auto"/>
        <w:left w:val="none" w:sz="0" w:space="0" w:color="auto"/>
        <w:bottom w:val="none" w:sz="0" w:space="0" w:color="auto"/>
        <w:right w:val="none" w:sz="0" w:space="0" w:color="auto"/>
      </w:divBdr>
    </w:div>
    <w:div w:id="1101100704">
      <w:bodyDiv w:val="1"/>
      <w:marLeft w:val="0"/>
      <w:marRight w:val="0"/>
      <w:marTop w:val="0"/>
      <w:marBottom w:val="0"/>
      <w:divBdr>
        <w:top w:val="none" w:sz="0" w:space="0" w:color="auto"/>
        <w:left w:val="none" w:sz="0" w:space="0" w:color="auto"/>
        <w:bottom w:val="none" w:sz="0" w:space="0" w:color="auto"/>
        <w:right w:val="none" w:sz="0" w:space="0" w:color="auto"/>
      </w:divBdr>
    </w:div>
    <w:div w:id="1189415217">
      <w:bodyDiv w:val="1"/>
      <w:marLeft w:val="0"/>
      <w:marRight w:val="0"/>
      <w:marTop w:val="0"/>
      <w:marBottom w:val="0"/>
      <w:divBdr>
        <w:top w:val="none" w:sz="0" w:space="0" w:color="auto"/>
        <w:left w:val="none" w:sz="0" w:space="0" w:color="auto"/>
        <w:bottom w:val="none" w:sz="0" w:space="0" w:color="auto"/>
        <w:right w:val="none" w:sz="0" w:space="0" w:color="auto"/>
      </w:divBdr>
      <w:divsChild>
        <w:div w:id="1543831841">
          <w:marLeft w:val="0"/>
          <w:marRight w:val="0"/>
          <w:marTop w:val="0"/>
          <w:marBottom w:val="0"/>
          <w:divBdr>
            <w:top w:val="none" w:sz="0" w:space="0" w:color="auto"/>
            <w:left w:val="none" w:sz="0" w:space="0" w:color="auto"/>
            <w:bottom w:val="none" w:sz="0" w:space="0" w:color="auto"/>
            <w:right w:val="none" w:sz="0" w:space="0" w:color="auto"/>
          </w:divBdr>
          <w:divsChild>
            <w:div w:id="34895082">
              <w:marLeft w:val="0"/>
              <w:marRight w:val="0"/>
              <w:marTop w:val="0"/>
              <w:marBottom w:val="0"/>
              <w:divBdr>
                <w:top w:val="none" w:sz="0" w:space="0" w:color="auto"/>
                <w:left w:val="none" w:sz="0" w:space="0" w:color="auto"/>
                <w:bottom w:val="none" w:sz="0" w:space="0" w:color="auto"/>
                <w:right w:val="none" w:sz="0" w:space="0" w:color="auto"/>
              </w:divBdr>
              <w:divsChild>
                <w:div w:id="9487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28119">
      <w:bodyDiv w:val="1"/>
      <w:marLeft w:val="0"/>
      <w:marRight w:val="0"/>
      <w:marTop w:val="0"/>
      <w:marBottom w:val="0"/>
      <w:divBdr>
        <w:top w:val="none" w:sz="0" w:space="0" w:color="auto"/>
        <w:left w:val="none" w:sz="0" w:space="0" w:color="auto"/>
        <w:bottom w:val="none" w:sz="0" w:space="0" w:color="auto"/>
        <w:right w:val="none" w:sz="0" w:space="0" w:color="auto"/>
      </w:divBdr>
    </w:div>
    <w:div w:id="1615361158">
      <w:bodyDiv w:val="1"/>
      <w:marLeft w:val="0"/>
      <w:marRight w:val="0"/>
      <w:marTop w:val="0"/>
      <w:marBottom w:val="0"/>
      <w:divBdr>
        <w:top w:val="none" w:sz="0" w:space="0" w:color="auto"/>
        <w:left w:val="none" w:sz="0" w:space="0" w:color="auto"/>
        <w:bottom w:val="none" w:sz="0" w:space="0" w:color="auto"/>
        <w:right w:val="none" w:sz="0" w:space="0" w:color="auto"/>
      </w:divBdr>
    </w:div>
    <w:div w:id="1635676070">
      <w:bodyDiv w:val="1"/>
      <w:marLeft w:val="0"/>
      <w:marRight w:val="0"/>
      <w:marTop w:val="0"/>
      <w:marBottom w:val="0"/>
      <w:divBdr>
        <w:top w:val="none" w:sz="0" w:space="0" w:color="auto"/>
        <w:left w:val="none" w:sz="0" w:space="0" w:color="auto"/>
        <w:bottom w:val="none" w:sz="0" w:space="0" w:color="auto"/>
        <w:right w:val="none" w:sz="0" w:space="0" w:color="auto"/>
      </w:divBdr>
    </w:div>
    <w:div w:id="193763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Template>
  <TotalTime>456</TotalTime>
  <Pages>13</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ShutterSort</dc:subject>
  <dc:creator>hossai</dc:creator>
  <cp:keywords/>
  <dc:description/>
  <cp:lastModifiedBy>Riley Meyerkorth</cp:lastModifiedBy>
  <cp:revision>261</cp:revision>
  <cp:lastPrinted>1900-01-01T06:00:00Z</cp:lastPrinted>
  <dcterms:created xsi:type="dcterms:W3CDTF">2023-09-25T00:05:00Z</dcterms:created>
  <dcterms:modified xsi:type="dcterms:W3CDTF">2023-10-13T05:15:00Z</dcterms:modified>
</cp:coreProperties>
</file>